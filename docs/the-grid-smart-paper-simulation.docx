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7" w:rightFromText="187" w:horzAnchor="page" w:tblpYSpec="top"/>
        <w:tblW w:w="15840" w:type="dxa"/>
        <w:tblLayout w:type="fixed"/>
        <w:tblCellMar>
          <w:top w:w="144" w:type="dxa"/>
          <w:left w:w="144" w:type="dxa"/>
          <w:bottom w:w="144" w:type="dxa"/>
          <w:right w:w="144" w:type="dxa"/>
        </w:tblCellMar>
        <w:tblLook w:val="04A0" w:firstRow="1" w:lastRow="0" w:firstColumn="1" w:lastColumn="0" w:noHBand="0" w:noVBand="1"/>
      </w:tblPr>
      <w:tblGrid>
        <w:gridCol w:w="3960"/>
        <w:gridCol w:w="2970"/>
        <w:gridCol w:w="990"/>
        <w:gridCol w:w="2970"/>
        <w:gridCol w:w="990"/>
        <w:gridCol w:w="2970"/>
        <w:gridCol w:w="990"/>
      </w:tblGrid>
      <w:tr w:rsidR="00920C50" w:rsidRPr="007D0A60" w14:paraId="58941ECE" w14:textId="77777777" w:rsidTr="00920C50">
        <w:trPr>
          <w:trHeight w:hRule="exact" w:val="1152"/>
        </w:trPr>
        <w:tc>
          <w:tcPr>
            <w:tcW w:w="3960" w:type="dxa"/>
            <w:vMerge w:val="restart"/>
            <w:tcBorders>
              <w:bottom w:val="nil"/>
            </w:tcBorders>
          </w:tcPr>
          <w:p w14:paraId="7460EDB4" w14:textId="146551A6" w:rsidR="00920C50" w:rsidRPr="00253337" w:rsidRDefault="00253337" w:rsidP="00253337">
            <w:pPr>
              <w:pStyle w:val="1aH1Grid"/>
            </w:pPr>
            <w:bookmarkStart w:id="0" w:name="_top"/>
            <w:bookmarkStart w:id="1" w:name="TOC"/>
            <w:bookmarkEnd w:id="0"/>
            <w:bookmarkEnd w:id="1"/>
            <w:commentRangeStart w:id="2"/>
            <w:r w:rsidRPr="00253337">
              <w:t>Title</w:t>
            </w:r>
            <w:commentRangeEnd w:id="2"/>
            <w:r w:rsidR="00417298">
              <w:rPr>
                <w:rStyle w:val="CommentReference"/>
                <w:rFonts w:asciiTheme="minorHAnsi" w:eastAsiaTheme="minorEastAsia" w:hAnsiTheme="minorHAnsi" w:cstheme="minorBidi"/>
              </w:rPr>
              <w:commentReference w:id="2"/>
            </w:r>
            <w:r w:rsidRPr="00253337">
              <w:t xml:space="preserve"> using H1 style</w:t>
            </w:r>
            <w:r w:rsidR="00C2513C">
              <w:t>. It has a 56-character maximum.</w:t>
            </w:r>
          </w:p>
        </w:tc>
        <w:tc>
          <w:tcPr>
            <w:tcW w:w="3960" w:type="dxa"/>
            <w:gridSpan w:val="2"/>
            <w:tcBorders>
              <w:bottom w:val="nil"/>
            </w:tcBorders>
          </w:tcPr>
          <w:p w14:paraId="458C155E" w14:textId="3178BCF1" w:rsidR="00920C50" w:rsidRPr="007D33F2" w:rsidRDefault="00920C50" w:rsidP="00920C50">
            <w:pPr>
              <w:pStyle w:val="3aSectionTitleGrid"/>
              <w:framePr w:hSpace="0" w:wrap="auto" w:hAnchor="text" w:yAlign="inline"/>
            </w:pPr>
            <w:r w:rsidRPr="007D33F2">
              <w:t>Section 01 title using section title style</w:t>
            </w:r>
            <w:r w:rsidR="000057C8">
              <w:t xml:space="preserve"> with a </w:t>
            </w:r>
            <w:r w:rsidR="00C2513C">
              <w:t>74-character</w:t>
            </w:r>
            <w:r w:rsidR="000057C8">
              <w:t xml:space="preserve"> maximum</w:t>
            </w:r>
          </w:p>
          <w:p w14:paraId="2A1C7E1B" w14:textId="77777777" w:rsidR="00920C50" w:rsidRPr="007D0A60" w:rsidRDefault="00920C50" w:rsidP="00920C50">
            <w:pPr>
              <w:rPr>
                <w:vertAlign w:val="subscript"/>
              </w:rPr>
            </w:pPr>
          </w:p>
        </w:tc>
        <w:tc>
          <w:tcPr>
            <w:tcW w:w="3960" w:type="dxa"/>
            <w:gridSpan w:val="2"/>
            <w:tcBorders>
              <w:bottom w:val="nil"/>
            </w:tcBorders>
          </w:tcPr>
          <w:p w14:paraId="4EA0D5FA" w14:textId="6712FC90" w:rsidR="000057C8" w:rsidRPr="007D33F2" w:rsidRDefault="000057C8" w:rsidP="000057C8">
            <w:pPr>
              <w:pStyle w:val="3aSectionTitleGrid"/>
              <w:framePr w:hSpace="0" w:wrap="auto" w:hAnchor="text" w:yAlign="inline"/>
            </w:pPr>
            <w:r w:rsidRPr="007D33F2">
              <w:t>Section 0</w:t>
            </w:r>
            <w:r>
              <w:t>2</w:t>
            </w:r>
            <w:r w:rsidRPr="007D33F2">
              <w:t xml:space="preserve"> title using section title style</w:t>
            </w:r>
            <w:r>
              <w:t xml:space="preserve"> with a </w:t>
            </w:r>
            <w:r w:rsidR="00C2513C">
              <w:t>74-character</w:t>
            </w:r>
            <w:r>
              <w:t xml:space="preserve"> maximum</w:t>
            </w:r>
          </w:p>
          <w:p w14:paraId="0DBFF013" w14:textId="77777777" w:rsidR="00920C50" w:rsidRPr="007D0A60" w:rsidRDefault="00920C50" w:rsidP="00920C50"/>
        </w:tc>
        <w:tc>
          <w:tcPr>
            <w:tcW w:w="3960" w:type="dxa"/>
            <w:gridSpan w:val="2"/>
            <w:tcBorders>
              <w:bottom w:val="nil"/>
            </w:tcBorders>
          </w:tcPr>
          <w:p w14:paraId="0B3DB569" w14:textId="65CA57B8" w:rsidR="000057C8" w:rsidRPr="007D33F2" w:rsidRDefault="000057C8" w:rsidP="000057C8">
            <w:pPr>
              <w:pStyle w:val="3aSectionTitleGrid"/>
              <w:framePr w:hSpace="0" w:wrap="auto" w:hAnchor="text" w:yAlign="inline"/>
            </w:pPr>
            <w:r w:rsidRPr="007D33F2">
              <w:t>Section 0</w:t>
            </w:r>
            <w:r>
              <w:t>3</w:t>
            </w:r>
            <w:r w:rsidRPr="007D33F2">
              <w:t xml:space="preserve"> title using section title style</w:t>
            </w:r>
            <w:r>
              <w:t xml:space="preserve"> with a </w:t>
            </w:r>
            <w:r w:rsidR="00C2513C">
              <w:t>74-character</w:t>
            </w:r>
            <w:r>
              <w:t xml:space="preserve"> maximum</w:t>
            </w:r>
          </w:p>
          <w:p w14:paraId="4FC87743" w14:textId="77777777" w:rsidR="00920C50" w:rsidRPr="007D0A60" w:rsidRDefault="00920C50" w:rsidP="00920C50"/>
        </w:tc>
      </w:tr>
      <w:tr w:rsidR="00920C50" w:rsidRPr="007D0A60" w14:paraId="1AA74C10" w14:textId="77777777" w:rsidTr="00920C50">
        <w:trPr>
          <w:trHeight w:hRule="exact" w:val="1152"/>
        </w:trPr>
        <w:tc>
          <w:tcPr>
            <w:tcW w:w="3960" w:type="dxa"/>
            <w:vMerge/>
            <w:tcBorders>
              <w:bottom w:val="nil"/>
            </w:tcBorders>
          </w:tcPr>
          <w:p w14:paraId="456E9A08" w14:textId="77777777" w:rsidR="00920C50" w:rsidRPr="007D0A60" w:rsidRDefault="00920C50" w:rsidP="00C200FE"/>
        </w:tc>
        <w:tc>
          <w:tcPr>
            <w:tcW w:w="3960" w:type="dxa"/>
            <w:gridSpan w:val="2"/>
            <w:tcBorders>
              <w:top w:val="nil"/>
              <w:bottom w:val="nil"/>
            </w:tcBorders>
          </w:tcPr>
          <w:p w14:paraId="3F17EC8A" w14:textId="77777777" w:rsidR="00920C50" w:rsidRPr="007D0A60" w:rsidRDefault="00920C50" w:rsidP="00920C50"/>
        </w:tc>
        <w:tc>
          <w:tcPr>
            <w:tcW w:w="3960" w:type="dxa"/>
            <w:gridSpan w:val="2"/>
            <w:tcBorders>
              <w:top w:val="nil"/>
              <w:bottom w:val="nil"/>
            </w:tcBorders>
          </w:tcPr>
          <w:p w14:paraId="13DA367D" w14:textId="77777777" w:rsidR="00920C50" w:rsidRPr="007D0A60" w:rsidRDefault="00920C50" w:rsidP="00920C50"/>
        </w:tc>
        <w:tc>
          <w:tcPr>
            <w:tcW w:w="3960" w:type="dxa"/>
            <w:gridSpan w:val="2"/>
            <w:tcBorders>
              <w:top w:val="nil"/>
              <w:bottom w:val="nil"/>
            </w:tcBorders>
          </w:tcPr>
          <w:p w14:paraId="35691069" w14:textId="77777777" w:rsidR="00920C50" w:rsidRPr="007D0A60" w:rsidRDefault="00920C50" w:rsidP="00920C50"/>
        </w:tc>
      </w:tr>
      <w:tr w:rsidR="00920C50" w:rsidRPr="007D0A60" w14:paraId="7A6ED1BA" w14:textId="77777777" w:rsidTr="00DB4DF7">
        <w:trPr>
          <w:trHeight w:hRule="exact" w:val="720"/>
        </w:trPr>
        <w:tc>
          <w:tcPr>
            <w:tcW w:w="3960" w:type="dxa"/>
            <w:vMerge/>
            <w:tcBorders>
              <w:bottom w:val="nil"/>
            </w:tcBorders>
          </w:tcPr>
          <w:p w14:paraId="1F1DB2F8" w14:textId="77777777" w:rsidR="00920C50" w:rsidRPr="007D0A60" w:rsidRDefault="00920C50" w:rsidP="00C200FE"/>
        </w:tc>
        <w:tc>
          <w:tcPr>
            <w:tcW w:w="2970" w:type="dxa"/>
            <w:tcBorders>
              <w:top w:val="nil"/>
              <w:bottom w:val="single" w:sz="4" w:space="0" w:color="auto"/>
              <w:right w:val="nil"/>
            </w:tcBorders>
            <w:vAlign w:val="bottom"/>
          </w:tcPr>
          <w:p w14:paraId="51678D90" w14:textId="77777777" w:rsidR="00920C50" w:rsidRPr="007D0A60" w:rsidRDefault="00920C50" w:rsidP="00920C50">
            <w:pPr>
              <w:pStyle w:val="3aSectionTitleGrid"/>
              <w:framePr w:hSpace="0" w:wrap="auto" w:hAnchor="text" w:yAlign="inline"/>
              <w:rPr>
                <w:rFonts w:cs="IBM Plex Mono"/>
              </w:rPr>
            </w:pPr>
            <w:r w:rsidRPr="00EB60E8">
              <w:t>01</w:t>
            </w:r>
            <w:r w:rsidRPr="007D0A60">
              <w:tab/>
            </w:r>
          </w:p>
        </w:tc>
        <w:tc>
          <w:tcPr>
            <w:tcW w:w="990" w:type="dxa"/>
            <w:tcBorders>
              <w:top w:val="nil"/>
              <w:left w:val="nil"/>
              <w:bottom w:val="single" w:sz="4" w:space="0" w:color="auto"/>
            </w:tcBorders>
            <w:vAlign w:val="bottom"/>
          </w:tcPr>
          <w:p w14:paraId="0CAEB35E" w14:textId="77777777" w:rsidR="00920C50" w:rsidRPr="007D0A60" w:rsidRDefault="00920C50" w:rsidP="00920C50">
            <w:pPr>
              <w:pStyle w:val="2dArrowGrid"/>
              <w:framePr w:hSpace="0" w:wrap="auto" w:hAnchor="text" w:yAlign="inline"/>
              <w:rPr>
                <w:rFonts w:cs="IBM Plex Mono"/>
              </w:rPr>
            </w:pPr>
            <w:r w:rsidRPr="00944695">
              <w:t>→</w:t>
            </w:r>
          </w:p>
        </w:tc>
        <w:tc>
          <w:tcPr>
            <w:tcW w:w="2970" w:type="dxa"/>
            <w:tcBorders>
              <w:top w:val="nil"/>
              <w:right w:val="nil"/>
            </w:tcBorders>
            <w:vAlign w:val="bottom"/>
          </w:tcPr>
          <w:p w14:paraId="2523DFC3" w14:textId="77777777" w:rsidR="00920C50" w:rsidRPr="001B081C" w:rsidRDefault="00920C50" w:rsidP="00920C50">
            <w:pPr>
              <w:pStyle w:val="3aSectionTitleGrid"/>
              <w:framePr w:hSpace="0" w:wrap="auto" w:hAnchor="text" w:yAlign="inline"/>
            </w:pPr>
            <w:r w:rsidRPr="001B081C">
              <w:t>02</w:t>
            </w:r>
            <w:r w:rsidRPr="001B081C">
              <w:tab/>
            </w:r>
          </w:p>
        </w:tc>
        <w:tc>
          <w:tcPr>
            <w:tcW w:w="990" w:type="dxa"/>
            <w:tcBorders>
              <w:top w:val="nil"/>
              <w:left w:val="nil"/>
            </w:tcBorders>
            <w:vAlign w:val="bottom"/>
          </w:tcPr>
          <w:p w14:paraId="6C4C01AC" w14:textId="77777777" w:rsidR="00920C50" w:rsidRPr="007D0A60" w:rsidRDefault="00920C50" w:rsidP="00920C50">
            <w:pPr>
              <w:pStyle w:val="2dArrowGrid"/>
              <w:framePr w:hSpace="0" w:wrap="auto" w:hAnchor="text" w:yAlign="inline"/>
            </w:pPr>
            <w:r w:rsidRPr="00944695">
              <w:t>→</w:t>
            </w:r>
          </w:p>
        </w:tc>
        <w:tc>
          <w:tcPr>
            <w:tcW w:w="2970" w:type="dxa"/>
            <w:tcBorders>
              <w:top w:val="nil"/>
              <w:right w:val="nil"/>
            </w:tcBorders>
            <w:vAlign w:val="bottom"/>
          </w:tcPr>
          <w:p w14:paraId="3AE9086A" w14:textId="77777777" w:rsidR="00920C50" w:rsidRPr="007D0A60" w:rsidRDefault="00920C50" w:rsidP="00920C50">
            <w:pPr>
              <w:pStyle w:val="3aSectionTitleGrid"/>
              <w:framePr w:hSpace="0" w:wrap="auto" w:hAnchor="text" w:yAlign="inline"/>
            </w:pPr>
            <w:r w:rsidRPr="00EB60E8">
              <w:t>0</w:t>
            </w:r>
            <w:r>
              <w:t>3</w:t>
            </w:r>
            <w:r w:rsidRPr="007D0A60">
              <w:tab/>
            </w:r>
          </w:p>
        </w:tc>
        <w:tc>
          <w:tcPr>
            <w:tcW w:w="990" w:type="dxa"/>
            <w:tcBorders>
              <w:top w:val="nil"/>
              <w:left w:val="nil"/>
            </w:tcBorders>
            <w:vAlign w:val="bottom"/>
          </w:tcPr>
          <w:p w14:paraId="18F497C3" w14:textId="77777777" w:rsidR="00920C50" w:rsidRPr="007D0A60" w:rsidRDefault="00920C50" w:rsidP="00920C50">
            <w:pPr>
              <w:pStyle w:val="2dArrowGrid"/>
              <w:framePr w:hSpace="0" w:wrap="auto" w:hAnchor="text" w:yAlign="inline"/>
            </w:pPr>
            <w:r w:rsidRPr="00944695">
              <w:t>→</w:t>
            </w:r>
          </w:p>
        </w:tc>
      </w:tr>
      <w:tr w:rsidR="00920C50" w:rsidRPr="007D0A60" w14:paraId="47089197" w14:textId="77777777" w:rsidTr="00920C50">
        <w:trPr>
          <w:trHeight w:hRule="exact" w:val="1152"/>
        </w:trPr>
        <w:tc>
          <w:tcPr>
            <w:tcW w:w="3960" w:type="dxa"/>
            <w:vMerge/>
            <w:tcBorders>
              <w:bottom w:val="nil"/>
            </w:tcBorders>
          </w:tcPr>
          <w:p w14:paraId="0870CE20" w14:textId="77777777" w:rsidR="00920C50" w:rsidRPr="007D0A60" w:rsidRDefault="00920C50" w:rsidP="00920C50"/>
        </w:tc>
        <w:tc>
          <w:tcPr>
            <w:tcW w:w="3960" w:type="dxa"/>
            <w:gridSpan w:val="2"/>
            <w:tcBorders>
              <w:top w:val="single" w:sz="4" w:space="0" w:color="auto"/>
              <w:bottom w:val="nil"/>
            </w:tcBorders>
          </w:tcPr>
          <w:p w14:paraId="6AA05759" w14:textId="3022D756" w:rsidR="00920C50" w:rsidRPr="00987B41" w:rsidRDefault="00920C50" w:rsidP="00920C50">
            <w:pPr>
              <w:pStyle w:val="3aSectionTitleGrid"/>
              <w:framePr w:hSpace="0" w:wrap="auto" w:hAnchor="text" w:yAlign="inline"/>
            </w:pPr>
            <w:r w:rsidRPr="00987B41">
              <w:t>Section 0</w:t>
            </w:r>
            <w:r>
              <w:t>4</w:t>
            </w:r>
            <w:r w:rsidRPr="00987B41">
              <w:t xml:space="preserve"> </w:t>
            </w:r>
            <w:r w:rsidR="000057C8" w:rsidRPr="007D33F2">
              <w:t>title using section title style</w:t>
            </w:r>
            <w:r w:rsidR="000057C8">
              <w:t xml:space="preserve"> with a </w:t>
            </w:r>
            <w:r w:rsidR="00C2513C">
              <w:t>74-character</w:t>
            </w:r>
            <w:r w:rsidR="000057C8">
              <w:t xml:space="preserve"> maximum</w:t>
            </w:r>
          </w:p>
          <w:p w14:paraId="2443D43D" w14:textId="77777777" w:rsidR="00920C50" w:rsidRPr="007D0A60" w:rsidRDefault="00920C50" w:rsidP="00920C50">
            <w:pPr>
              <w:rPr>
                <w:vertAlign w:val="subscript"/>
              </w:rPr>
            </w:pPr>
          </w:p>
          <w:p w14:paraId="5931F902" w14:textId="77777777" w:rsidR="00920C50" w:rsidRPr="007D0A60" w:rsidRDefault="00920C50" w:rsidP="00920C50">
            <w:pPr>
              <w:rPr>
                <w:vertAlign w:val="subscript"/>
              </w:rPr>
            </w:pPr>
          </w:p>
          <w:p w14:paraId="6D2A9B30" w14:textId="77777777" w:rsidR="00920C50" w:rsidRPr="007D0A60" w:rsidRDefault="00920C50" w:rsidP="00920C50"/>
        </w:tc>
        <w:tc>
          <w:tcPr>
            <w:tcW w:w="3960" w:type="dxa"/>
            <w:gridSpan w:val="2"/>
            <w:tcBorders>
              <w:bottom w:val="nil"/>
            </w:tcBorders>
          </w:tcPr>
          <w:p w14:paraId="16907BFF" w14:textId="13098C8B" w:rsidR="00920C50" w:rsidRPr="00987B41" w:rsidRDefault="00920C50" w:rsidP="00920C50">
            <w:pPr>
              <w:pStyle w:val="3aSectionTitleGrid"/>
              <w:framePr w:hSpace="0" w:wrap="auto" w:hAnchor="text" w:yAlign="inline"/>
            </w:pPr>
            <w:r w:rsidRPr="00987B41">
              <w:t>Section 0</w:t>
            </w:r>
            <w:r>
              <w:t>5</w:t>
            </w:r>
            <w:r w:rsidR="000057C8" w:rsidRPr="007D33F2">
              <w:t xml:space="preserve"> title using section title style</w:t>
            </w:r>
            <w:r w:rsidR="000057C8">
              <w:t xml:space="preserve"> with a </w:t>
            </w:r>
            <w:r w:rsidR="00C2513C">
              <w:t>74-character</w:t>
            </w:r>
            <w:r w:rsidR="000057C8">
              <w:t xml:space="preserve"> maximum</w:t>
            </w:r>
          </w:p>
          <w:p w14:paraId="3FF1AD58" w14:textId="77777777" w:rsidR="00920C50" w:rsidRPr="007D0A60" w:rsidRDefault="00920C50" w:rsidP="00920C50">
            <w:pPr>
              <w:rPr>
                <w:vertAlign w:val="subscript"/>
              </w:rPr>
            </w:pPr>
          </w:p>
          <w:p w14:paraId="3593DC4A" w14:textId="77777777" w:rsidR="00920C50" w:rsidRPr="007D0A60" w:rsidRDefault="00920C50" w:rsidP="00920C50"/>
        </w:tc>
        <w:tc>
          <w:tcPr>
            <w:tcW w:w="3960" w:type="dxa"/>
            <w:gridSpan w:val="2"/>
            <w:tcBorders>
              <w:bottom w:val="nil"/>
            </w:tcBorders>
          </w:tcPr>
          <w:p w14:paraId="0476DC20" w14:textId="343BF138" w:rsidR="00920C50" w:rsidRPr="00987B41" w:rsidRDefault="00920C50" w:rsidP="002227C6">
            <w:pPr>
              <w:pStyle w:val="3aSectionTitleGrid"/>
              <w:framePr w:hSpace="0" w:wrap="auto" w:hAnchor="text" w:yAlign="inline"/>
            </w:pPr>
            <w:r w:rsidRPr="00987B41">
              <w:t>Section 0</w:t>
            </w:r>
            <w:r w:rsidR="00DD5150">
              <w:t>6</w:t>
            </w:r>
            <w:r w:rsidR="000057C8" w:rsidRPr="007D33F2">
              <w:t xml:space="preserve"> title using section title style</w:t>
            </w:r>
            <w:r w:rsidR="000057C8">
              <w:t xml:space="preserve"> with a </w:t>
            </w:r>
            <w:r w:rsidR="00C2513C">
              <w:t>74-character</w:t>
            </w:r>
            <w:r w:rsidR="000057C8">
              <w:t xml:space="preserve"> maximum</w:t>
            </w:r>
          </w:p>
          <w:p w14:paraId="5EE777E9" w14:textId="77777777" w:rsidR="00920C50" w:rsidRPr="007D0A60" w:rsidRDefault="00920C50" w:rsidP="00920C50">
            <w:pPr>
              <w:rPr>
                <w:vertAlign w:val="subscript"/>
              </w:rPr>
            </w:pPr>
          </w:p>
          <w:p w14:paraId="70F02000" w14:textId="77777777" w:rsidR="00920C50" w:rsidRPr="007D0A60" w:rsidRDefault="00920C50" w:rsidP="00920C50"/>
        </w:tc>
      </w:tr>
      <w:tr w:rsidR="00920C50" w:rsidRPr="007D0A60" w14:paraId="67717E63" w14:textId="77777777" w:rsidTr="00920C50">
        <w:trPr>
          <w:trHeight w:hRule="exact" w:val="1152"/>
        </w:trPr>
        <w:tc>
          <w:tcPr>
            <w:tcW w:w="3960" w:type="dxa"/>
            <w:vMerge/>
            <w:tcBorders>
              <w:bottom w:val="nil"/>
            </w:tcBorders>
          </w:tcPr>
          <w:p w14:paraId="2EC635C8" w14:textId="77777777" w:rsidR="00920C50" w:rsidRPr="007D0A60" w:rsidRDefault="00920C50" w:rsidP="00920C50"/>
        </w:tc>
        <w:tc>
          <w:tcPr>
            <w:tcW w:w="3960" w:type="dxa"/>
            <w:gridSpan w:val="2"/>
            <w:tcBorders>
              <w:top w:val="nil"/>
              <w:bottom w:val="nil"/>
            </w:tcBorders>
          </w:tcPr>
          <w:p w14:paraId="050A1107" w14:textId="77777777" w:rsidR="00920C50" w:rsidRPr="007D0A60" w:rsidRDefault="00920C50" w:rsidP="00920C50"/>
        </w:tc>
        <w:tc>
          <w:tcPr>
            <w:tcW w:w="3960" w:type="dxa"/>
            <w:gridSpan w:val="2"/>
            <w:tcBorders>
              <w:top w:val="nil"/>
              <w:bottom w:val="nil"/>
            </w:tcBorders>
          </w:tcPr>
          <w:p w14:paraId="6E3BE513" w14:textId="77777777" w:rsidR="00920C50" w:rsidRPr="007D0A60" w:rsidRDefault="00920C50" w:rsidP="00920C50"/>
        </w:tc>
        <w:tc>
          <w:tcPr>
            <w:tcW w:w="3960" w:type="dxa"/>
            <w:gridSpan w:val="2"/>
            <w:tcBorders>
              <w:top w:val="nil"/>
              <w:bottom w:val="nil"/>
            </w:tcBorders>
          </w:tcPr>
          <w:p w14:paraId="0ACFF833" w14:textId="77777777" w:rsidR="00920C50" w:rsidRPr="007D0A60" w:rsidRDefault="00920C50" w:rsidP="00920C50"/>
        </w:tc>
      </w:tr>
      <w:tr w:rsidR="00920C50" w:rsidRPr="007D0A60" w14:paraId="07E8663D" w14:textId="77777777" w:rsidTr="00DB4DF7">
        <w:trPr>
          <w:trHeight w:hRule="exact" w:val="720"/>
        </w:trPr>
        <w:tc>
          <w:tcPr>
            <w:tcW w:w="3960" w:type="dxa"/>
            <w:vMerge/>
            <w:tcBorders>
              <w:bottom w:val="nil"/>
            </w:tcBorders>
          </w:tcPr>
          <w:p w14:paraId="080A8F35" w14:textId="77777777" w:rsidR="00920C50" w:rsidRPr="007D0A60" w:rsidRDefault="00920C50" w:rsidP="00920C50"/>
        </w:tc>
        <w:tc>
          <w:tcPr>
            <w:tcW w:w="2970" w:type="dxa"/>
            <w:tcBorders>
              <w:top w:val="nil"/>
              <w:right w:val="nil"/>
            </w:tcBorders>
            <w:vAlign w:val="bottom"/>
          </w:tcPr>
          <w:p w14:paraId="1824A5AB" w14:textId="77777777" w:rsidR="00920C50" w:rsidRPr="007D0A60" w:rsidRDefault="00920C50" w:rsidP="00920C50">
            <w:pPr>
              <w:pStyle w:val="3aSectionTitleGrid"/>
              <w:framePr w:hSpace="0" w:wrap="auto" w:hAnchor="text" w:yAlign="inline"/>
            </w:pPr>
            <w:r w:rsidRPr="00EB60E8">
              <w:t>0</w:t>
            </w:r>
            <w:r>
              <w:t>4</w:t>
            </w:r>
            <w:r w:rsidRPr="007D0A60">
              <w:tab/>
            </w:r>
          </w:p>
        </w:tc>
        <w:tc>
          <w:tcPr>
            <w:tcW w:w="990" w:type="dxa"/>
            <w:tcBorders>
              <w:top w:val="nil"/>
              <w:left w:val="nil"/>
            </w:tcBorders>
            <w:vAlign w:val="bottom"/>
          </w:tcPr>
          <w:p w14:paraId="50F45A8D" w14:textId="77777777" w:rsidR="00920C50" w:rsidRPr="007D0A60" w:rsidRDefault="00920C50" w:rsidP="00920C50">
            <w:pPr>
              <w:pStyle w:val="2dArrowGrid"/>
              <w:framePr w:hSpace="0" w:wrap="auto" w:hAnchor="text" w:yAlign="inline"/>
            </w:pPr>
            <w:r w:rsidRPr="00944695">
              <w:t>→</w:t>
            </w:r>
          </w:p>
        </w:tc>
        <w:tc>
          <w:tcPr>
            <w:tcW w:w="2970" w:type="dxa"/>
            <w:tcBorders>
              <w:top w:val="nil"/>
              <w:right w:val="nil"/>
            </w:tcBorders>
            <w:vAlign w:val="bottom"/>
          </w:tcPr>
          <w:p w14:paraId="4942AD5C" w14:textId="77777777" w:rsidR="00920C50" w:rsidRPr="007D0A60" w:rsidRDefault="00920C50" w:rsidP="00920C50">
            <w:pPr>
              <w:pStyle w:val="3aSectionTitleGrid"/>
              <w:framePr w:hSpace="0" w:wrap="auto" w:hAnchor="text" w:yAlign="inline"/>
            </w:pPr>
            <w:r w:rsidRPr="00EB60E8">
              <w:t>0</w:t>
            </w:r>
            <w:r>
              <w:t>5</w:t>
            </w:r>
            <w:r w:rsidRPr="007D0A60">
              <w:tab/>
            </w:r>
          </w:p>
        </w:tc>
        <w:tc>
          <w:tcPr>
            <w:tcW w:w="990" w:type="dxa"/>
            <w:tcBorders>
              <w:top w:val="nil"/>
              <w:left w:val="nil"/>
            </w:tcBorders>
            <w:vAlign w:val="bottom"/>
          </w:tcPr>
          <w:p w14:paraId="1E018FF8" w14:textId="77777777" w:rsidR="00920C50" w:rsidRPr="007D0A60" w:rsidRDefault="00920C50" w:rsidP="00920C50">
            <w:pPr>
              <w:pStyle w:val="2dArrowGrid"/>
              <w:framePr w:hSpace="0" w:wrap="auto" w:hAnchor="text" w:yAlign="inline"/>
            </w:pPr>
            <w:r w:rsidRPr="00944695">
              <w:t>→</w:t>
            </w:r>
          </w:p>
        </w:tc>
        <w:tc>
          <w:tcPr>
            <w:tcW w:w="2970" w:type="dxa"/>
            <w:tcBorders>
              <w:top w:val="nil"/>
              <w:right w:val="nil"/>
            </w:tcBorders>
            <w:vAlign w:val="bottom"/>
          </w:tcPr>
          <w:p w14:paraId="3CFCE600" w14:textId="77777777" w:rsidR="00920C50" w:rsidRPr="007D0A60" w:rsidRDefault="00920C50" w:rsidP="00920C50">
            <w:pPr>
              <w:pStyle w:val="3aSectionTitleGrid"/>
              <w:framePr w:hSpace="0" w:wrap="auto" w:hAnchor="text" w:yAlign="inline"/>
            </w:pPr>
            <w:r w:rsidRPr="00EB60E8">
              <w:t>0</w:t>
            </w:r>
            <w:r>
              <w:t>6</w:t>
            </w:r>
            <w:r w:rsidRPr="007D0A60">
              <w:tab/>
            </w:r>
          </w:p>
        </w:tc>
        <w:tc>
          <w:tcPr>
            <w:tcW w:w="990" w:type="dxa"/>
            <w:tcBorders>
              <w:top w:val="nil"/>
              <w:left w:val="nil"/>
            </w:tcBorders>
            <w:vAlign w:val="bottom"/>
          </w:tcPr>
          <w:p w14:paraId="4D105DB9" w14:textId="77777777" w:rsidR="00920C50" w:rsidRPr="007D0A60" w:rsidRDefault="00920C50" w:rsidP="00920C50">
            <w:pPr>
              <w:pStyle w:val="2dArrowGrid"/>
              <w:framePr w:hSpace="0" w:wrap="auto" w:hAnchor="text" w:yAlign="inline"/>
            </w:pPr>
            <w:r w:rsidRPr="00944695">
              <w:t>→</w:t>
            </w:r>
          </w:p>
        </w:tc>
      </w:tr>
      <w:tr w:rsidR="00920C50" w:rsidRPr="007D0A60" w14:paraId="22C31F62" w14:textId="77777777" w:rsidTr="00920C50">
        <w:trPr>
          <w:trHeight w:hRule="exact" w:val="1152"/>
        </w:trPr>
        <w:tc>
          <w:tcPr>
            <w:tcW w:w="3960" w:type="dxa"/>
            <w:vMerge w:val="restart"/>
            <w:tcBorders>
              <w:top w:val="nil"/>
            </w:tcBorders>
          </w:tcPr>
          <w:p w14:paraId="79A6F871" w14:textId="77777777" w:rsidR="00920C50" w:rsidRPr="007D0A60" w:rsidRDefault="00920C50" w:rsidP="00920C50"/>
        </w:tc>
        <w:tc>
          <w:tcPr>
            <w:tcW w:w="3960" w:type="dxa"/>
            <w:gridSpan w:val="2"/>
            <w:tcBorders>
              <w:top w:val="nil"/>
              <w:bottom w:val="nil"/>
            </w:tcBorders>
          </w:tcPr>
          <w:p w14:paraId="340F037D" w14:textId="64E0F1A2" w:rsidR="00920C50" w:rsidRPr="007D0A60" w:rsidRDefault="00920C50" w:rsidP="00920C50">
            <w:r w:rsidRPr="00987B41">
              <w:t>Section 0</w:t>
            </w:r>
            <w:r>
              <w:t>7</w:t>
            </w:r>
            <w:r w:rsidR="000057C8" w:rsidRPr="000057C8">
              <w:t xml:space="preserve"> </w:t>
            </w:r>
            <w:r w:rsidR="000057C8" w:rsidRPr="000057C8">
              <w:rPr>
                <w:rFonts w:ascii="IBM Plex Sans" w:eastAsiaTheme="minorHAnsi" w:hAnsi="IBM Plex Sans" w:cs="Helvetica"/>
                <w:color w:val="000000"/>
                <w:sz w:val="26"/>
                <w:szCs w:val="26"/>
              </w:rPr>
              <w:t xml:space="preserve">title using section title style with a </w:t>
            </w:r>
            <w:r w:rsidR="00C2513C" w:rsidRPr="000057C8">
              <w:rPr>
                <w:rFonts w:ascii="IBM Plex Sans" w:eastAsiaTheme="minorHAnsi" w:hAnsi="IBM Plex Sans" w:cs="Helvetica"/>
                <w:color w:val="000000"/>
                <w:sz w:val="26"/>
                <w:szCs w:val="26"/>
              </w:rPr>
              <w:t>74-character</w:t>
            </w:r>
            <w:r w:rsidR="000057C8" w:rsidRPr="000057C8">
              <w:rPr>
                <w:rFonts w:ascii="IBM Plex Sans" w:eastAsiaTheme="minorHAnsi" w:hAnsi="IBM Plex Sans" w:cs="Helvetica"/>
                <w:color w:val="000000"/>
                <w:sz w:val="26"/>
                <w:szCs w:val="26"/>
              </w:rPr>
              <w:t xml:space="preserve"> maximum </w:t>
            </w:r>
          </w:p>
        </w:tc>
        <w:tc>
          <w:tcPr>
            <w:tcW w:w="3960" w:type="dxa"/>
            <w:gridSpan w:val="2"/>
            <w:tcBorders>
              <w:bottom w:val="nil"/>
            </w:tcBorders>
          </w:tcPr>
          <w:p w14:paraId="3F05928D" w14:textId="43A761F9" w:rsidR="00920C50" w:rsidRPr="00987B41" w:rsidRDefault="00920C50" w:rsidP="00920C50">
            <w:pPr>
              <w:pStyle w:val="3aSectionTitleGrid"/>
              <w:framePr w:hSpace="0" w:wrap="auto" w:hAnchor="text" w:yAlign="inline"/>
            </w:pPr>
            <w:r w:rsidRPr="00987B41">
              <w:t>Section 0</w:t>
            </w:r>
            <w:r>
              <w:t>8</w:t>
            </w:r>
            <w:r w:rsidR="000057C8" w:rsidRPr="007D33F2">
              <w:t xml:space="preserve"> title using section title style</w:t>
            </w:r>
            <w:r w:rsidR="000057C8">
              <w:t xml:space="preserve"> with a </w:t>
            </w:r>
            <w:r w:rsidR="00C2513C">
              <w:t>74-character</w:t>
            </w:r>
            <w:r w:rsidR="000057C8">
              <w:t xml:space="preserve"> maximum</w:t>
            </w:r>
          </w:p>
          <w:p w14:paraId="53D3F148" w14:textId="77777777" w:rsidR="00920C50" w:rsidRPr="007D0A60" w:rsidRDefault="00920C50" w:rsidP="00920C50"/>
        </w:tc>
        <w:tc>
          <w:tcPr>
            <w:tcW w:w="3960" w:type="dxa"/>
            <w:gridSpan w:val="2"/>
            <w:tcBorders>
              <w:bottom w:val="nil"/>
            </w:tcBorders>
          </w:tcPr>
          <w:p w14:paraId="04DC2AA1" w14:textId="1B958F22" w:rsidR="00920C50" w:rsidRPr="00987B41" w:rsidRDefault="00920C50" w:rsidP="00920C50">
            <w:pPr>
              <w:pStyle w:val="3aSectionTitleGrid"/>
              <w:framePr w:hSpace="0" w:wrap="auto" w:hAnchor="text" w:yAlign="inline"/>
            </w:pPr>
            <w:commentRangeStart w:id="3"/>
            <w:r w:rsidRPr="00987B41">
              <w:t>Section 0</w:t>
            </w:r>
            <w:r>
              <w:t>9</w:t>
            </w:r>
            <w:r w:rsidRPr="00987B41">
              <w:t xml:space="preserve"> title</w:t>
            </w:r>
            <w:commentRangeEnd w:id="3"/>
            <w:r>
              <w:rPr>
                <w:rStyle w:val="CommentReference"/>
                <w:rFonts w:asciiTheme="minorHAnsi" w:eastAsiaTheme="minorEastAsia" w:hAnsiTheme="minorHAnsi" w:cstheme="minorBidi"/>
                <w:color w:val="auto"/>
              </w:rPr>
              <w:commentReference w:id="3"/>
            </w:r>
            <w:r>
              <w:t xml:space="preserve"> </w:t>
            </w:r>
            <w:r w:rsidR="000057C8" w:rsidRPr="007D33F2">
              <w:t>using section title style</w:t>
            </w:r>
            <w:r w:rsidR="000057C8">
              <w:t xml:space="preserve"> with a </w:t>
            </w:r>
            <w:r w:rsidR="00C2513C">
              <w:t>74-character</w:t>
            </w:r>
            <w:r w:rsidR="000057C8">
              <w:t xml:space="preserve"> maximum</w:t>
            </w:r>
          </w:p>
          <w:p w14:paraId="0D5C234E" w14:textId="77777777" w:rsidR="00920C50" w:rsidRPr="007D0A60" w:rsidRDefault="00920C50" w:rsidP="00920C50"/>
        </w:tc>
      </w:tr>
      <w:tr w:rsidR="00920C50" w:rsidRPr="007D0A60" w14:paraId="1D6A78DD" w14:textId="77777777" w:rsidTr="00920C50">
        <w:trPr>
          <w:trHeight w:hRule="exact" w:val="1152"/>
        </w:trPr>
        <w:tc>
          <w:tcPr>
            <w:tcW w:w="3960" w:type="dxa"/>
            <w:vMerge/>
          </w:tcPr>
          <w:p w14:paraId="3297C759" w14:textId="77777777" w:rsidR="00920C50" w:rsidRPr="007D0A60" w:rsidRDefault="00920C50" w:rsidP="00920C50"/>
        </w:tc>
        <w:tc>
          <w:tcPr>
            <w:tcW w:w="3960" w:type="dxa"/>
            <w:gridSpan w:val="2"/>
            <w:tcBorders>
              <w:top w:val="nil"/>
              <w:bottom w:val="nil"/>
            </w:tcBorders>
          </w:tcPr>
          <w:p w14:paraId="03C76585" w14:textId="77777777" w:rsidR="00920C50" w:rsidRPr="007D0A60" w:rsidRDefault="00920C50" w:rsidP="00920C50"/>
        </w:tc>
        <w:tc>
          <w:tcPr>
            <w:tcW w:w="3960" w:type="dxa"/>
            <w:gridSpan w:val="2"/>
            <w:tcBorders>
              <w:top w:val="nil"/>
              <w:bottom w:val="nil"/>
            </w:tcBorders>
          </w:tcPr>
          <w:p w14:paraId="138E5E09" w14:textId="77777777" w:rsidR="00920C50" w:rsidRPr="007D0A60" w:rsidRDefault="00920C50" w:rsidP="00920C50"/>
        </w:tc>
        <w:tc>
          <w:tcPr>
            <w:tcW w:w="3960" w:type="dxa"/>
            <w:gridSpan w:val="2"/>
            <w:tcBorders>
              <w:top w:val="nil"/>
              <w:bottom w:val="nil"/>
            </w:tcBorders>
          </w:tcPr>
          <w:p w14:paraId="57BA3405" w14:textId="77777777" w:rsidR="00920C50" w:rsidRPr="007D0A60" w:rsidRDefault="00920C50" w:rsidP="00920C50"/>
        </w:tc>
      </w:tr>
      <w:tr w:rsidR="00920C50" w:rsidRPr="007D0A60" w14:paraId="38381805" w14:textId="77777777" w:rsidTr="00DB4DF7">
        <w:trPr>
          <w:trHeight w:hRule="exact" w:val="720"/>
        </w:trPr>
        <w:tc>
          <w:tcPr>
            <w:tcW w:w="3960" w:type="dxa"/>
            <w:vMerge/>
          </w:tcPr>
          <w:p w14:paraId="18AB6FFC" w14:textId="77777777" w:rsidR="00920C50" w:rsidRPr="007D0A60" w:rsidRDefault="00920C50" w:rsidP="00920C50"/>
        </w:tc>
        <w:tc>
          <w:tcPr>
            <w:tcW w:w="2970" w:type="dxa"/>
            <w:tcBorders>
              <w:top w:val="nil"/>
              <w:right w:val="nil"/>
            </w:tcBorders>
            <w:vAlign w:val="bottom"/>
          </w:tcPr>
          <w:p w14:paraId="03F3C4C8" w14:textId="77777777" w:rsidR="00920C50" w:rsidRPr="007D0A60" w:rsidRDefault="00920C50" w:rsidP="00920C50">
            <w:pPr>
              <w:pStyle w:val="3aSectionTitleGrid"/>
              <w:framePr w:hSpace="0" w:wrap="auto" w:hAnchor="text" w:yAlign="inline"/>
            </w:pPr>
            <w:r w:rsidRPr="00EB60E8">
              <w:t>0</w:t>
            </w:r>
            <w:r>
              <w:t>7</w:t>
            </w:r>
            <w:r w:rsidRPr="007D0A60">
              <w:tab/>
            </w:r>
          </w:p>
        </w:tc>
        <w:tc>
          <w:tcPr>
            <w:tcW w:w="990" w:type="dxa"/>
            <w:tcBorders>
              <w:top w:val="nil"/>
              <w:left w:val="nil"/>
            </w:tcBorders>
            <w:vAlign w:val="bottom"/>
          </w:tcPr>
          <w:p w14:paraId="39D0E2E8" w14:textId="77777777" w:rsidR="00920C50" w:rsidRPr="001B081C" w:rsidRDefault="00920C50" w:rsidP="00920C50">
            <w:pPr>
              <w:pStyle w:val="2dArrowGrid"/>
              <w:framePr w:hSpace="0" w:wrap="auto" w:hAnchor="text" w:yAlign="inline"/>
            </w:pPr>
            <w:r w:rsidRPr="001B081C">
              <w:t>→</w:t>
            </w:r>
          </w:p>
        </w:tc>
        <w:tc>
          <w:tcPr>
            <w:tcW w:w="2970" w:type="dxa"/>
            <w:tcBorders>
              <w:top w:val="nil"/>
              <w:right w:val="nil"/>
            </w:tcBorders>
            <w:vAlign w:val="bottom"/>
          </w:tcPr>
          <w:p w14:paraId="1D9DA53E" w14:textId="77777777" w:rsidR="00920C50" w:rsidRPr="007D0A60" w:rsidRDefault="00920C50" w:rsidP="00920C50">
            <w:pPr>
              <w:pStyle w:val="3aSectionTitleGrid"/>
              <w:framePr w:hSpace="0" w:wrap="auto" w:hAnchor="text" w:yAlign="inline"/>
            </w:pPr>
            <w:r w:rsidRPr="00EB60E8">
              <w:t>0</w:t>
            </w:r>
            <w:r>
              <w:t>8</w:t>
            </w:r>
            <w:r w:rsidRPr="007D0A60">
              <w:tab/>
            </w:r>
          </w:p>
        </w:tc>
        <w:tc>
          <w:tcPr>
            <w:tcW w:w="990" w:type="dxa"/>
            <w:tcBorders>
              <w:top w:val="nil"/>
              <w:left w:val="nil"/>
            </w:tcBorders>
            <w:vAlign w:val="bottom"/>
          </w:tcPr>
          <w:p w14:paraId="43D8EF86" w14:textId="77777777" w:rsidR="00920C50" w:rsidRPr="001B081C" w:rsidRDefault="00920C50" w:rsidP="00920C50">
            <w:pPr>
              <w:pStyle w:val="2dArrowGrid"/>
              <w:framePr w:hSpace="0" w:wrap="auto" w:hAnchor="text" w:yAlign="inline"/>
            </w:pPr>
            <w:r w:rsidRPr="001B081C">
              <w:t>→</w:t>
            </w:r>
          </w:p>
        </w:tc>
        <w:tc>
          <w:tcPr>
            <w:tcW w:w="2970" w:type="dxa"/>
            <w:tcBorders>
              <w:top w:val="nil"/>
              <w:right w:val="nil"/>
            </w:tcBorders>
            <w:vAlign w:val="bottom"/>
          </w:tcPr>
          <w:p w14:paraId="7469C3C4" w14:textId="77777777" w:rsidR="00920C50" w:rsidRPr="007D0A60" w:rsidRDefault="00920C50" w:rsidP="00920C50">
            <w:pPr>
              <w:pStyle w:val="3aSectionTitleGrid"/>
              <w:framePr w:hSpace="0" w:wrap="auto" w:hAnchor="text" w:yAlign="inline"/>
            </w:pPr>
            <w:r w:rsidRPr="00EB60E8">
              <w:t>0</w:t>
            </w:r>
            <w:r>
              <w:t>9</w:t>
            </w:r>
            <w:r w:rsidRPr="007D0A60">
              <w:tab/>
            </w:r>
          </w:p>
        </w:tc>
        <w:tc>
          <w:tcPr>
            <w:tcW w:w="990" w:type="dxa"/>
            <w:tcBorders>
              <w:top w:val="nil"/>
              <w:left w:val="nil"/>
            </w:tcBorders>
            <w:vAlign w:val="bottom"/>
          </w:tcPr>
          <w:p w14:paraId="1888191C" w14:textId="77777777" w:rsidR="00920C50" w:rsidRPr="007D0A60" w:rsidRDefault="00920C50" w:rsidP="00920C50">
            <w:pPr>
              <w:pStyle w:val="2dArrowGrid"/>
              <w:framePr w:hSpace="0" w:wrap="auto" w:hAnchor="text" w:yAlign="inline"/>
            </w:pPr>
            <w:r w:rsidRPr="00944695">
              <w:t>→</w:t>
            </w:r>
          </w:p>
        </w:tc>
      </w:tr>
    </w:tbl>
    <w:p w14:paraId="515E2C19" w14:textId="24CE990B" w:rsidR="00F324F1" w:rsidRDefault="00F324F1">
      <w:pPr>
        <w:rPr>
          <w:rFonts w:ascii="IBM Plex Sans" w:hAnsi="IBM Plex Sans"/>
          <w:sz w:val="32"/>
          <w:szCs w:val="32"/>
        </w:rPr>
      </w:pPr>
      <w:r>
        <w:br w:type="page"/>
      </w:r>
    </w:p>
    <w:tbl>
      <w:tblPr>
        <w:tblStyle w:val="TableGrid"/>
        <w:tblpPr w:leftFromText="187" w:rightFromText="187" w:horzAnchor="page" w:tblpYSpec="top"/>
        <w:tblW w:w="15840" w:type="dxa"/>
        <w:tblLayout w:type="fixed"/>
        <w:tblCellMar>
          <w:top w:w="144" w:type="dxa"/>
          <w:left w:w="144" w:type="dxa"/>
          <w:bottom w:w="144" w:type="dxa"/>
          <w:right w:w="144" w:type="dxa"/>
        </w:tblCellMar>
        <w:tblLook w:val="04A0" w:firstRow="1" w:lastRow="0" w:firstColumn="1" w:lastColumn="0" w:noHBand="0" w:noVBand="1"/>
      </w:tblPr>
      <w:tblGrid>
        <w:gridCol w:w="3960"/>
        <w:gridCol w:w="2970"/>
        <w:gridCol w:w="990"/>
        <w:gridCol w:w="2970"/>
        <w:gridCol w:w="990"/>
        <w:gridCol w:w="2970"/>
        <w:gridCol w:w="990"/>
      </w:tblGrid>
      <w:tr w:rsidR="00920C50" w:rsidRPr="007D0A60" w14:paraId="48F67AFE" w14:textId="77777777" w:rsidTr="00920C50">
        <w:trPr>
          <w:trHeight w:hRule="exact" w:val="1152"/>
        </w:trPr>
        <w:tc>
          <w:tcPr>
            <w:tcW w:w="3960" w:type="dxa"/>
            <w:vMerge w:val="restart"/>
            <w:tcBorders>
              <w:bottom w:val="nil"/>
            </w:tcBorders>
          </w:tcPr>
          <w:p w14:paraId="274FAB73" w14:textId="11623280" w:rsidR="00920C50" w:rsidRPr="00C200FE" w:rsidRDefault="00920C50" w:rsidP="00253337">
            <w:pPr>
              <w:pStyle w:val="1aH1Grid"/>
            </w:pPr>
            <w:r w:rsidRPr="00C200FE">
              <w:lastRenderedPageBreak/>
              <w:t>Title using H1 style</w:t>
            </w:r>
            <w:bookmarkStart w:id="4" w:name="TOChover"/>
            <w:bookmarkEnd w:id="4"/>
            <w:r w:rsidR="00C2513C">
              <w:t>. It has a 56-character count maximum.</w:t>
            </w:r>
          </w:p>
        </w:tc>
        <w:tc>
          <w:tcPr>
            <w:tcW w:w="3960" w:type="dxa"/>
            <w:gridSpan w:val="2"/>
            <w:tcBorders>
              <w:bottom w:val="nil"/>
            </w:tcBorders>
          </w:tcPr>
          <w:p w14:paraId="36712C86" w14:textId="7F8FCF6D" w:rsidR="00920C50" w:rsidRPr="00987B41" w:rsidRDefault="00920C50" w:rsidP="00920C50">
            <w:pPr>
              <w:pStyle w:val="3aSectionTitleGrid"/>
              <w:framePr w:hSpace="0" w:wrap="auto" w:hAnchor="text" w:yAlign="inline"/>
            </w:pPr>
            <w:r w:rsidRPr="00987B41">
              <w:t>Section 01</w:t>
            </w:r>
            <w:r w:rsidR="000057C8" w:rsidRPr="007D33F2">
              <w:t xml:space="preserve"> title using section title style</w:t>
            </w:r>
            <w:r w:rsidR="000057C8">
              <w:t xml:space="preserve"> with a </w:t>
            </w:r>
            <w:r w:rsidR="00C2513C">
              <w:t>74-character</w:t>
            </w:r>
            <w:r w:rsidR="000057C8">
              <w:t xml:space="preserve"> maximum</w:t>
            </w:r>
          </w:p>
          <w:p w14:paraId="2EC5F10A" w14:textId="77777777" w:rsidR="00920C50" w:rsidRPr="007D0A60" w:rsidRDefault="00920C50" w:rsidP="00920C50">
            <w:pPr>
              <w:rPr>
                <w:vertAlign w:val="subscript"/>
              </w:rPr>
            </w:pPr>
          </w:p>
        </w:tc>
        <w:tc>
          <w:tcPr>
            <w:tcW w:w="3960" w:type="dxa"/>
            <w:gridSpan w:val="2"/>
            <w:tcBorders>
              <w:bottom w:val="nil"/>
            </w:tcBorders>
          </w:tcPr>
          <w:p w14:paraId="7ABCD6BC" w14:textId="633A9EA9" w:rsidR="00920C50" w:rsidRPr="00987B41" w:rsidRDefault="00920C50" w:rsidP="00920C50">
            <w:pPr>
              <w:pStyle w:val="3aSectionTitleGrid"/>
              <w:framePr w:hSpace="0" w:wrap="auto" w:hAnchor="text" w:yAlign="inline"/>
            </w:pPr>
            <w:r w:rsidRPr="00987B41">
              <w:t>Section 0</w:t>
            </w:r>
            <w:r>
              <w:t>2</w:t>
            </w:r>
            <w:r w:rsidR="000057C8" w:rsidRPr="007D33F2">
              <w:t xml:space="preserve"> title using section title style</w:t>
            </w:r>
            <w:r w:rsidR="000057C8">
              <w:t xml:space="preserve"> with a </w:t>
            </w:r>
            <w:r w:rsidR="00C2513C">
              <w:t>74-character</w:t>
            </w:r>
            <w:r w:rsidR="000057C8">
              <w:t xml:space="preserve"> maximum</w:t>
            </w:r>
          </w:p>
          <w:p w14:paraId="3986DCCA" w14:textId="77777777" w:rsidR="00920C50" w:rsidRPr="007D0A60" w:rsidRDefault="00920C50" w:rsidP="00920C50"/>
        </w:tc>
        <w:tc>
          <w:tcPr>
            <w:tcW w:w="3960" w:type="dxa"/>
            <w:gridSpan w:val="2"/>
            <w:tcBorders>
              <w:bottom w:val="nil"/>
            </w:tcBorders>
          </w:tcPr>
          <w:p w14:paraId="05D0F9D8" w14:textId="5AA247E1" w:rsidR="00920C50" w:rsidRPr="00987B41" w:rsidRDefault="00920C50" w:rsidP="00920C50">
            <w:pPr>
              <w:pStyle w:val="3aSectionTitleGrid"/>
              <w:framePr w:hSpace="0" w:wrap="auto" w:hAnchor="text" w:yAlign="inline"/>
            </w:pPr>
            <w:r w:rsidRPr="00987B41">
              <w:t>Section 0</w:t>
            </w:r>
            <w:r>
              <w:t>3</w:t>
            </w:r>
            <w:r w:rsidR="000057C8" w:rsidRPr="007D33F2">
              <w:t xml:space="preserve"> title using section title style</w:t>
            </w:r>
            <w:r w:rsidR="000057C8">
              <w:t xml:space="preserve"> with a </w:t>
            </w:r>
            <w:r w:rsidR="00C2513C">
              <w:t>74-character</w:t>
            </w:r>
            <w:r w:rsidR="000057C8">
              <w:t xml:space="preserve"> maximum</w:t>
            </w:r>
          </w:p>
          <w:p w14:paraId="3D0D7962" w14:textId="77777777" w:rsidR="00920C50" w:rsidRPr="007D0A60" w:rsidRDefault="00920C50" w:rsidP="00920C50"/>
        </w:tc>
      </w:tr>
      <w:tr w:rsidR="00920C50" w:rsidRPr="007D0A60" w14:paraId="3BDC5937" w14:textId="77777777" w:rsidTr="00920C50">
        <w:trPr>
          <w:trHeight w:hRule="exact" w:val="1152"/>
        </w:trPr>
        <w:tc>
          <w:tcPr>
            <w:tcW w:w="3960" w:type="dxa"/>
            <w:vMerge/>
            <w:tcBorders>
              <w:bottom w:val="nil"/>
            </w:tcBorders>
          </w:tcPr>
          <w:p w14:paraId="32D94CAC" w14:textId="77777777" w:rsidR="00920C50" w:rsidRPr="007D0A60" w:rsidRDefault="00920C50" w:rsidP="00C200FE"/>
        </w:tc>
        <w:tc>
          <w:tcPr>
            <w:tcW w:w="3960" w:type="dxa"/>
            <w:gridSpan w:val="2"/>
            <w:tcBorders>
              <w:top w:val="nil"/>
              <w:bottom w:val="nil"/>
            </w:tcBorders>
          </w:tcPr>
          <w:p w14:paraId="555F39A0" w14:textId="5434DAD1" w:rsidR="00920C50" w:rsidRDefault="00920C50" w:rsidP="00920C50">
            <w:pPr>
              <w:pStyle w:val="3bBody-HovertextsectionteaserGrid"/>
              <w:framePr w:hSpace="0" w:wrap="auto" w:hAnchor="text" w:yAlign="inline"/>
            </w:pPr>
            <w:r>
              <w:t>S</w:t>
            </w:r>
            <w:r w:rsidRPr="00987B41">
              <w:t>ection 0</w:t>
            </w:r>
            <w:r>
              <w:t>1</w:t>
            </w:r>
            <w:r w:rsidRPr="00987B41">
              <w:t xml:space="preserve"> </w:t>
            </w:r>
            <w:r>
              <w:t>hover text style</w:t>
            </w:r>
            <w:r w:rsidR="000057C8">
              <w:t xml:space="preserve"> with a </w:t>
            </w:r>
            <w:r w:rsidR="00C2513C">
              <w:t>103-character</w:t>
            </w:r>
            <w:r w:rsidR="000057C8">
              <w:t xml:space="preserve"> maximum</w:t>
            </w:r>
          </w:p>
          <w:p w14:paraId="4132927B" w14:textId="77777777" w:rsidR="00920C50" w:rsidRPr="00987B41" w:rsidRDefault="00920C50" w:rsidP="00920C50">
            <w:pPr>
              <w:rPr>
                <w:sz w:val="18"/>
                <w:szCs w:val="18"/>
              </w:rPr>
            </w:pPr>
          </w:p>
        </w:tc>
        <w:tc>
          <w:tcPr>
            <w:tcW w:w="3960" w:type="dxa"/>
            <w:gridSpan w:val="2"/>
            <w:tcBorders>
              <w:top w:val="nil"/>
              <w:bottom w:val="nil"/>
            </w:tcBorders>
          </w:tcPr>
          <w:p w14:paraId="4C2A4CFA" w14:textId="0A8B148F" w:rsidR="00920C50" w:rsidRDefault="00920C50" w:rsidP="00920C50">
            <w:pPr>
              <w:pStyle w:val="3bBody-HovertextsectionteaserGrid"/>
              <w:framePr w:hSpace="0" w:wrap="auto" w:hAnchor="text" w:yAlign="inline"/>
            </w:pPr>
            <w:r>
              <w:t>S</w:t>
            </w:r>
            <w:r w:rsidRPr="00987B41">
              <w:t>ection 0</w:t>
            </w:r>
            <w:r>
              <w:t>2</w:t>
            </w:r>
            <w:r w:rsidRPr="00987B41">
              <w:t xml:space="preserve"> </w:t>
            </w:r>
            <w:r>
              <w:t>hover text style</w:t>
            </w:r>
            <w:r w:rsidR="000057C8">
              <w:t xml:space="preserve"> with a </w:t>
            </w:r>
            <w:r w:rsidR="00C2513C">
              <w:t>103-character</w:t>
            </w:r>
            <w:r w:rsidR="000057C8">
              <w:t xml:space="preserve"> maximum</w:t>
            </w:r>
          </w:p>
          <w:p w14:paraId="0DD7F9ED" w14:textId="77777777" w:rsidR="00920C50" w:rsidRPr="00944695" w:rsidRDefault="00920C50" w:rsidP="00920C50">
            <w:pPr>
              <w:pStyle w:val="3bBody-HovertextsectionteaserGrid"/>
              <w:framePr w:hSpace="0" w:wrap="auto" w:hAnchor="text" w:yAlign="inline"/>
            </w:pPr>
          </w:p>
        </w:tc>
        <w:tc>
          <w:tcPr>
            <w:tcW w:w="3960" w:type="dxa"/>
            <w:gridSpan w:val="2"/>
            <w:tcBorders>
              <w:top w:val="nil"/>
              <w:bottom w:val="nil"/>
            </w:tcBorders>
          </w:tcPr>
          <w:p w14:paraId="319BAA2D" w14:textId="6A6B00BB" w:rsidR="00920C50" w:rsidRPr="007D0A60" w:rsidRDefault="00920C50" w:rsidP="00920C50">
            <w:pPr>
              <w:pStyle w:val="3bBody-HovertextsectionteaserGrid"/>
              <w:framePr w:hSpace="0" w:wrap="auto" w:hAnchor="text" w:yAlign="inline"/>
              <w:rPr>
                <w:szCs w:val="24"/>
              </w:rPr>
            </w:pPr>
            <w:r>
              <w:t>S</w:t>
            </w:r>
            <w:r w:rsidRPr="00987B41">
              <w:t>ection 0</w:t>
            </w:r>
            <w:r>
              <w:t>3</w:t>
            </w:r>
            <w:r w:rsidRPr="00987B41">
              <w:t xml:space="preserve"> </w:t>
            </w:r>
            <w:r>
              <w:t>hover text style</w:t>
            </w:r>
            <w:r w:rsidR="000057C8">
              <w:t xml:space="preserve"> with a </w:t>
            </w:r>
            <w:r w:rsidR="00C2513C">
              <w:t>103-character</w:t>
            </w:r>
            <w:r w:rsidR="000057C8">
              <w:t xml:space="preserve"> maximum</w:t>
            </w:r>
          </w:p>
        </w:tc>
      </w:tr>
      <w:tr w:rsidR="00920C50" w:rsidRPr="007D0A60" w14:paraId="6DB0513D" w14:textId="77777777" w:rsidTr="00DB4DF7">
        <w:trPr>
          <w:trHeight w:hRule="exact" w:val="720"/>
        </w:trPr>
        <w:tc>
          <w:tcPr>
            <w:tcW w:w="3960" w:type="dxa"/>
            <w:vMerge/>
            <w:tcBorders>
              <w:bottom w:val="nil"/>
            </w:tcBorders>
          </w:tcPr>
          <w:p w14:paraId="0F5756CB" w14:textId="77777777" w:rsidR="00920C50" w:rsidRPr="007D0A60" w:rsidRDefault="00920C50" w:rsidP="00C200FE"/>
        </w:tc>
        <w:tc>
          <w:tcPr>
            <w:tcW w:w="2970" w:type="dxa"/>
            <w:tcBorders>
              <w:top w:val="nil"/>
              <w:bottom w:val="single" w:sz="4" w:space="0" w:color="auto"/>
              <w:right w:val="nil"/>
            </w:tcBorders>
            <w:vAlign w:val="bottom"/>
          </w:tcPr>
          <w:p w14:paraId="24A96BFC" w14:textId="77777777" w:rsidR="00920C50" w:rsidRPr="00944695" w:rsidRDefault="00920C50" w:rsidP="00DB4DF7">
            <w:pPr>
              <w:pStyle w:val="3bBody-HovertextsectionteaserGrid"/>
              <w:framePr w:hSpace="0" w:wrap="auto" w:hAnchor="text" w:yAlign="inline"/>
            </w:pPr>
            <w:r w:rsidRPr="00944695">
              <w:t>1 min read</w:t>
            </w:r>
          </w:p>
        </w:tc>
        <w:tc>
          <w:tcPr>
            <w:tcW w:w="990" w:type="dxa"/>
            <w:tcBorders>
              <w:top w:val="nil"/>
              <w:left w:val="nil"/>
              <w:bottom w:val="single" w:sz="4" w:space="0" w:color="auto"/>
            </w:tcBorders>
            <w:vAlign w:val="bottom"/>
          </w:tcPr>
          <w:p w14:paraId="12A06BE8" w14:textId="77777777" w:rsidR="00920C50" w:rsidRPr="007D0A60" w:rsidRDefault="00920C50" w:rsidP="00920C50">
            <w:pPr>
              <w:pStyle w:val="2dArrowGrid"/>
              <w:framePr w:hSpace="0" w:wrap="auto" w:hAnchor="text" w:yAlign="inline"/>
              <w:rPr>
                <w:rFonts w:cs="IBM Plex Mono"/>
              </w:rPr>
            </w:pPr>
            <w:r w:rsidRPr="00944695">
              <w:t>→</w:t>
            </w:r>
          </w:p>
        </w:tc>
        <w:tc>
          <w:tcPr>
            <w:tcW w:w="2970" w:type="dxa"/>
            <w:tcBorders>
              <w:top w:val="nil"/>
              <w:right w:val="nil"/>
            </w:tcBorders>
            <w:vAlign w:val="bottom"/>
          </w:tcPr>
          <w:p w14:paraId="2F585017" w14:textId="77777777" w:rsidR="00920C50" w:rsidRPr="007D0A60" w:rsidRDefault="00920C50" w:rsidP="00DB4DF7">
            <w:pPr>
              <w:pStyle w:val="3bBody-HovertextsectionteaserGrid"/>
              <w:framePr w:hSpace="0" w:wrap="auto" w:hAnchor="text" w:yAlign="inline"/>
            </w:pPr>
            <w:r w:rsidRPr="007D0A60">
              <w:t xml:space="preserve">1 min read </w:t>
            </w:r>
          </w:p>
        </w:tc>
        <w:tc>
          <w:tcPr>
            <w:tcW w:w="990" w:type="dxa"/>
            <w:tcBorders>
              <w:top w:val="nil"/>
              <w:left w:val="nil"/>
            </w:tcBorders>
            <w:vAlign w:val="bottom"/>
          </w:tcPr>
          <w:p w14:paraId="6A054DA8" w14:textId="77777777" w:rsidR="00920C50" w:rsidRPr="007D0A60" w:rsidRDefault="00920C50" w:rsidP="00920C50">
            <w:pPr>
              <w:pStyle w:val="2dArrowGrid"/>
              <w:framePr w:hSpace="0" w:wrap="auto" w:hAnchor="text" w:yAlign="inline"/>
            </w:pPr>
            <w:r w:rsidRPr="00944695">
              <w:t>→</w:t>
            </w:r>
          </w:p>
        </w:tc>
        <w:tc>
          <w:tcPr>
            <w:tcW w:w="2970" w:type="dxa"/>
            <w:tcBorders>
              <w:top w:val="nil"/>
              <w:right w:val="nil"/>
            </w:tcBorders>
            <w:vAlign w:val="bottom"/>
          </w:tcPr>
          <w:p w14:paraId="688114EC" w14:textId="77777777" w:rsidR="00920C50" w:rsidRPr="007D0A60" w:rsidRDefault="00920C50" w:rsidP="00DB4DF7">
            <w:pPr>
              <w:pStyle w:val="3bBody-HovertextsectionteaserGrid"/>
              <w:framePr w:hSpace="0" w:wrap="auto" w:hAnchor="text" w:yAlign="inline"/>
            </w:pPr>
            <w:r w:rsidRPr="007D0A60">
              <w:t xml:space="preserve">1 min read </w:t>
            </w:r>
          </w:p>
        </w:tc>
        <w:tc>
          <w:tcPr>
            <w:tcW w:w="990" w:type="dxa"/>
            <w:tcBorders>
              <w:top w:val="nil"/>
              <w:left w:val="nil"/>
            </w:tcBorders>
            <w:vAlign w:val="bottom"/>
          </w:tcPr>
          <w:p w14:paraId="3B0C9B58" w14:textId="2F333561" w:rsidR="00920C50" w:rsidRPr="00944695" w:rsidRDefault="00DB4DF7" w:rsidP="00DB4DF7">
            <w:pPr>
              <w:pStyle w:val="2dArrowGrid"/>
              <w:framePr w:hSpace="0" w:wrap="auto" w:hAnchor="text" w:yAlign="inline"/>
            </w:pPr>
            <w:r w:rsidRPr="00944695">
              <w:t>→</w:t>
            </w:r>
          </w:p>
        </w:tc>
      </w:tr>
      <w:tr w:rsidR="00920C50" w:rsidRPr="007D0A60" w14:paraId="04465D30" w14:textId="77777777" w:rsidTr="00920C50">
        <w:trPr>
          <w:trHeight w:hRule="exact" w:val="1152"/>
        </w:trPr>
        <w:tc>
          <w:tcPr>
            <w:tcW w:w="3960" w:type="dxa"/>
            <w:vMerge/>
            <w:tcBorders>
              <w:bottom w:val="nil"/>
            </w:tcBorders>
          </w:tcPr>
          <w:p w14:paraId="20297BEF" w14:textId="77777777" w:rsidR="00920C50" w:rsidRPr="007D0A60" w:rsidRDefault="00920C50" w:rsidP="00920C50"/>
        </w:tc>
        <w:tc>
          <w:tcPr>
            <w:tcW w:w="3960" w:type="dxa"/>
            <w:gridSpan w:val="2"/>
            <w:tcBorders>
              <w:top w:val="single" w:sz="4" w:space="0" w:color="auto"/>
              <w:bottom w:val="nil"/>
            </w:tcBorders>
          </w:tcPr>
          <w:p w14:paraId="72845384" w14:textId="7FE5C47E" w:rsidR="00920C50" w:rsidRPr="00987B41" w:rsidRDefault="00920C50" w:rsidP="00920C50">
            <w:pPr>
              <w:pStyle w:val="3aSectionTitleGrid"/>
              <w:framePr w:hSpace="0" w:wrap="auto" w:hAnchor="text" w:yAlign="inline"/>
            </w:pPr>
            <w:r w:rsidRPr="00987B41">
              <w:t>Section 0</w:t>
            </w:r>
            <w:r>
              <w:t>4</w:t>
            </w:r>
            <w:r w:rsidR="000057C8" w:rsidRPr="007D33F2">
              <w:t xml:space="preserve"> title using section title style</w:t>
            </w:r>
            <w:r w:rsidR="000057C8">
              <w:t xml:space="preserve"> with a </w:t>
            </w:r>
            <w:r w:rsidR="00C2513C">
              <w:t>74-character</w:t>
            </w:r>
            <w:r w:rsidR="000057C8">
              <w:t xml:space="preserve"> maximum</w:t>
            </w:r>
          </w:p>
          <w:p w14:paraId="5984EB08" w14:textId="77777777" w:rsidR="00920C50" w:rsidRPr="007D0A60" w:rsidRDefault="00920C50" w:rsidP="00920C50"/>
        </w:tc>
        <w:tc>
          <w:tcPr>
            <w:tcW w:w="3960" w:type="dxa"/>
            <w:gridSpan w:val="2"/>
            <w:tcBorders>
              <w:bottom w:val="nil"/>
            </w:tcBorders>
          </w:tcPr>
          <w:p w14:paraId="5B398A51" w14:textId="1E91FBE2" w:rsidR="00920C50" w:rsidRPr="00987B41" w:rsidRDefault="00920C50" w:rsidP="00920C50">
            <w:pPr>
              <w:pStyle w:val="3aSectionTitleGrid"/>
              <w:framePr w:hSpace="0" w:wrap="auto" w:hAnchor="text" w:yAlign="inline"/>
            </w:pPr>
            <w:r w:rsidRPr="00987B41">
              <w:t>Section 0</w:t>
            </w:r>
            <w:r>
              <w:t>5</w:t>
            </w:r>
            <w:r w:rsidR="000057C8" w:rsidRPr="007D33F2">
              <w:t xml:space="preserve"> title using section title style</w:t>
            </w:r>
            <w:r w:rsidR="000057C8">
              <w:t xml:space="preserve"> with a </w:t>
            </w:r>
            <w:r w:rsidR="00C2513C">
              <w:t>74-character</w:t>
            </w:r>
            <w:r w:rsidR="000057C8">
              <w:t xml:space="preserve"> maximum</w:t>
            </w:r>
          </w:p>
          <w:p w14:paraId="497C1B4B" w14:textId="77777777" w:rsidR="00920C50" w:rsidRPr="007D0A60" w:rsidRDefault="00920C50" w:rsidP="00920C50"/>
        </w:tc>
        <w:tc>
          <w:tcPr>
            <w:tcW w:w="3960" w:type="dxa"/>
            <w:gridSpan w:val="2"/>
            <w:tcBorders>
              <w:bottom w:val="nil"/>
            </w:tcBorders>
          </w:tcPr>
          <w:p w14:paraId="392FEC3B" w14:textId="07F3DFC7" w:rsidR="00920C50" w:rsidRPr="00987B41" w:rsidRDefault="00920C50" w:rsidP="00920C50">
            <w:pPr>
              <w:pStyle w:val="3aSectionTitleGrid"/>
              <w:framePr w:hSpace="0" w:wrap="auto" w:hAnchor="text" w:yAlign="inline"/>
            </w:pPr>
            <w:r w:rsidRPr="00987B41">
              <w:t>Section 0</w:t>
            </w:r>
            <w:r>
              <w:t>6</w:t>
            </w:r>
            <w:r w:rsidR="000057C8" w:rsidRPr="007D33F2">
              <w:t xml:space="preserve"> title using section title style</w:t>
            </w:r>
            <w:r w:rsidR="000057C8">
              <w:t xml:space="preserve"> with a </w:t>
            </w:r>
            <w:r w:rsidR="00C2513C">
              <w:t>74-character</w:t>
            </w:r>
            <w:r w:rsidR="000057C8">
              <w:t xml:space="preserve"> maximum</w:t>
            </w:r>
          </w:p>
          <w:p w14:paraId="7E86610E" w14:textId="77777777" w:rsidR="00920C50" w:rsidRPr="007D0A60" w:rsidRDefault="00920C50" w:rsidP="00920C50"/>
        </w:tc>
      </w:tr>
      <w:tr w:rsidR="00920C50" w:rsidRPr="007D0A60" w14:paraId="75851245" w14:textId="77777777" w:rsidTr="00920C50">
        <w:trPr>
          <w:trHeight w:hRule="exact" w:val="1152"/>
        </w:trPr>
        <w:tc>
          <w:tcPr>
            <w:tcW w:w="3960" w:type="dxa"/>
            <w:vMerge/>
            <w:tcBorders>
              <w:bottom w:val="nil"/>
            </w:tcBorders>
          </w:tcPr>
          <w:p w14:paraId="1A719ABC" w14:textId="77777777" w:rsidR="00920C50" w:rsidRPr="007D0A60" w:rsidRDefault="00920C50" w:rsidP="00920C50"/>
        </w:tc>
        <w:tc>
          <w:tcPr>
            <w:tcW w:w="3960" w:type="dxa"/>
            <w:gridSpan w:val="2"/>
            <w:tcBorders>
              <w:top w:val="nil"/>
              <w:bottom w:val="nil"/>
            </w:tcBorders>
          </w:tcPr>
          <w:p w14:paraId="1349DCCA" w14:textId="130A125B" w:rsidR="00920C50" w:rsidRPr="00944695" w:rsidRDefault="00920C50" w:rsidP="00920C50">
            <w:pPr>
              <w:pStyle w:val="3bBody-HovertextsectionteaserGrid"/>
              <w:framePr w:hSpace="0" w:wrap="auto" w:hAnchor="text" w:yAlign="inline"/>
            </w:pPr>
            <w:r w:rsidRPr="00944695">
              <w:t xml:space="preserve">Section 04 </w:t>
            </w:r>
            <w:r>
              <w:t>hover text style</w:t>
            </w:r>
            <w:r w:rsidR="000057C8">
              <w:t xml:space="preserve"> with a </w:t>
            </w:r>
            <w:r w:rsidR="00C2513C">
              <w:t>103-character</w:t>
            </w:r>
            <w:r w:rsidR="000057C8">
              <w:t xml:space="preserve"> maximum</w:t>
            </w:r>
          </w:p>
        </w:tc>
        <w:tc>
          <w:tcPr>
            <w:tcW w:w="3960" w:type="dxa"/>
            <w:gridSpan w:val="2"/>
            <w:tcBorders>
              <w:top w:val="nil"/>
              <w:bottom w:val="nil"/>
            </w:tcBorders>
          </w:tcPr>
          <w:p w14:paraId="13A7F798" w14:textId="561F77E3" w:rsidR="00920C50" w:rsidRPr="007D0A60" w:rsidRDefault="00920C50" w:rsidP="00920C50">
            <w:pPr>
              <w:pStyle w:val="3bBody-HovertextsectionteaserGrid"/>
              <w:framePr w:hSpace="0" w:wrap="auto" w:hAnchor="text" w:yAlign="inline"/>
              <w:rPr>
                <w:szCs w:val="24"/>
              </w:rPr>
            </w:pPr>
            <w:r>
              <w:t>S</w:t>
            </w:r>
            <w:r w:rsidRPr="00987B41">
              <w:t>ection 0</w:t>
            </w:r>
            <w:r>
              <w:t>5</w:t>
            </w:r>
            <w:r w:rsidRPr="00987B41">
              <w:t xml:space="preserve"> </w:t>
            </w:r>
            <w:r>
              <w:t>hover text style</w:t>
            </w:r>
            <w:r w:rsidR="000057C8">
              <w:t xml:space="preserve"> with a </w:t>
            </w:r>
            <w:r w:rsidR="00C2513C">
              <w:t>103-character</w:t>
            </w:r>
            <w:r w:rsidR="000057C8">
              <w:t xml:space="preserve"> maximum</w:t>
            </w:r>
          </w:p>
        </w:tc>
        <w:tc>
          <w:tcPr>
            <w:tcW w:w="3960" w:type="dxa"/>
            <w:gridSpan w:val="2"/>
            <w:tcBorders>
              <w:top w:val="nil"/>
              <w:bottom w:val="nil"/>
            </w:tcBorders>
          </w:tcPr>
          <w:p w14:paraId="2DD23D44" w14:textId="19A463A3" w:rsidR="00920C50" w:rsidRPr="007D0A60" w:rsidRDefault="00920C50" w:rsidP="00920C50">
            <w:pPr>
              <w:pStyle w:val="3bBody-HovertextsectionteaserGrid"/>
              <w:framePr w:hSpace="0" w:wrap="auto" w:hAnchor="text" w:yAlign="inline"/>
              <w:rPr>
                <w:szCs w:val="24"/>
              </w:rPr>
            </w:pPr>
            <w:r>
              <w:t>S</w:t>
            </w:r>
            <w:r w:rsidRPr="00987B41">
              <w:t>ection 0</w:t>
            </w:r>
            <w:r>
              <w:t>6</w:t>
            </w:r>
            <w:r w:rsidRPr="00987B41">
              <w:t xml:space="preserve"> </w:t>
            </w:r>
            <w:r>
              <w:t>hover text style</w:t>
            </w:r>
            <w:r w:rsidR="000057C8">
              <w:t xml:space="preserve"> with a </w:t>
            </w:r>
            <w:r w:rsidR="00C2513C">
              <w:t>103-character</w:t>
            </w:r>
            <w:r w:rsidR="000057C8">
              <w:t xml:space="preserve"> maximum</w:t>
            </w:r>
          </w:p>
        </w:tc>
      </w:tr>
      <w:tr w:rsidR="00920C50" w:rsidRPr="007D0A60" w14:paraId="32F7B91F" w14:textId="77777777" w:rsidTr="00DB4DF7">
        <w:trPr>
          <w:trHeight w:hRule="exact" w:val="720"/>
        </w:trPr>
        <w:tc>
          <w:tcPr>
            <w:tcW w:w="3960" w:type="dxa"/>
            <w:vMerge/>
            <w:tcBorders>
              <w:bottom w:val="nil"/>
            </w:tcBorders>
          </w:tcPr>
          <w:p w14:paraId="0D1AE698" w14:textId="77777777" w:rsidR="00920C50" w:rsidRPr="007D0A60" w:rsidRDefault="00920C50" w:rsidP="00920C50"/>
        </w:tc>
        <w:tc>
          <w:tcPr>
            <w:tcW w:w="2970" w:type="dxa"/>
            <w:tcBorders>
              <w:top w:val="nil"/>
              <w:right w:val="nil"/>
            </w:tcBorders>
            <w:vAlign w:val="bottom"/>
          </w:tcPr>
          <w:p w14:paraId="5C0CFCB4" w14:textId="77777777" w:rsidR="00920C50" w:rsidRPr="007D0A60" w:rsidRDefault="00920C50" w:rsidP="00DB4DF7">
            <w:pPr>
              <w:pStyle w:val="3bBody-HovertextsectionteaserGrid"/>
              <w:framePr w:hSpace="0" w:wrap="auto" w:hAnchor="text" w:yAlign="inline"/>
            </w:pPr>
            <w:r w:rsidRPr="00944695">
              <w:t>1 min read</w:t>
            </w:r>
          </w:p>
        </w:tc>
        <w:tc>
          <w:tcPr>
            <w:tcW w:w="990" w:type="dxa"/>
            <w:tcBorders>
              <w:top w:val="nil"/>
              <w:left w:val="nil"/>
            </w:tcBorders>
            <w:vAlign w:val="bottom"/>
          </w:tcPr>
          <w:p w14:paraId="79477B06" w14:textId="77777777" w:rsidR="00920C50" w:rsidRPr="00944695" w:rsidRDefault="00920C50" w:rsidP="00920C50">
            <w:pPr>
              <w:pStyle w:val="2dArrowGrid"/>
              <w:framePr w:hSpace="0" w:wrap="auto" w:hAnchor="text" w:yAlign="inline"/>
            </w:pPr>
            <w:r w:rsidRPr="00944695">
              <w:t>→</w:t>
            </w:r>
          </w:p>
        </w:tc>
        <w:tc>
          <w:tcPr>
            <w:tcW w:w="2970" w:type="dxa"/>
            <w:tcBorders>
              <w:top w:val="nil"/>
              <w:right w:val="nil"/>
            </w:tcBorders>
            <w:vAlign w:val="bottom"/>
          </w:tcPr>
          <w:p w14:paraId="46479C20" w14:textId="77777777" w:rsidR="00920C50" w:rsidRPr="007D0A60" w:rsidRDefault="00920C50" w:rsidP="00DB4DF7">
            <w:pPr>
              <w:pStyle w:val="3bBody-HovertextsectionteaserGrid"/>
              <w:framePr w:hSpace="0" w:wrap="auto" w:hAnchor="text" w:yAlign="inline"/>
            </w:pPr>
            <w:r w:rsidRPr="007D0A60">
              <w:t xml:space="preserve">1 min read </w:t>
            </w:r>
          </w:p>
        </w:tc>
        <w:tc>
          <w:tcPr>
            <w:tcW w:w="990" w:type="dxa"/>
            <w:tcBorders>
              <w:top w:val="nil"/>
              <w:left w:val="nil"/>
            </w:tcBorders>
            <w:vAlign w:val="bottom"/>
          </w:tcPr>
          <w:p w14:paraId="443D56B6" w14:textId="77777777" w:rsidR="00920C50" w:rsidRPr="00944695" w:rsidRDefault="00920C50" w:rsidP="00920C50">
            <w:pPr>
              <w:pStyle w:val="2dArrowGrid"/>
              <w:framePr w:hSpace="0" w:wrap="auto" w:hAnchor="text" w:yAlign="inline"/>
            </w:pPr>
            <w:r w:rsidRPr="00944695">
              <w:t>→</w:t>
            </w:r>
          </w:p>
        </w:tc>
        <w:tc>
          <w:tcPr>
            <w:tcW w:w="2970" w:type="dxa"/>
            <w:tcBorders>
              <w:top w:val="nil"/>
              <w:right w:val="nil"/>
            </w:tcBorders>
            <w:vAlign w:val="bottom"/>
          </w:tcPr>
          <w:p w14:paraId="00344ADB" w14:textId="77777777" w:rsidR="00920C50" w:rsidRPr="00DB4DF7" w:rsidRDefault="00920C50" w:rsidP="00DB4DF7">
            <w:pPr>
              <w:pStyle w:val="3bBody-HovertextsectionteaserGrid"/>
              <w:framePr w:hSpace="0" w:wrap="auto" w:hAnchor="text" w:yAlign="inline"/>
            </w:pPr>
            <w:r w:rsidRPr="00DB4DF7">
              <w:t xml:space="preserve">1 min read </w:t>
            </w:r>
          </w:p>
        </w:tc>
        <w:tc>
          <w:tcPr>
            <w:tcW w:w="990" w:type="dxa"/>
            <w:tcBorders>
              <w:top w:val="nil"/>
              <w:left w:val="nil"/>
            </w:tcBorders>
            <w:vAlign w:val="bottom"/>
          </w:tcPr>
          <w:p w14:paraId="712852A7" w14:textId="77777777" w:rsidR="00920C50" w:rsidRPr="00944695" w:rsidRDefault="00920C50" w:rsidP="00920C50">
            <w:pPr>
              <w:pStyle w:val="2dArrowGrid"/>
              <w:framePr w:hSpace="0" w:wrap="auto" w:hAnchor="text" w:yAlign="inline"/>
            </w:pPr>
            <w:r w:rsidRPr="00944695">
              <w:t>→</w:t>
            </w:r>
          </w:p>
        </w:tc>
      </w:tr>
      <w:tr w:rsidR="00920C50" w:rsidRPr="007D0A60" w14:paraId="5A05233C" w14:textId="77777777" w:rsidTr="00920C50">
        <w:trPr>
          <w:trHeight w:hRule="exact" w:val="1152"/>
        </w:trPr>
        <w:tc>
          <w:tcPr>
            <w:tcW w:w="3960" w:type="dxa"/>
            <w:vMerge w:val="restart"/>
            <w:tcBorders>
              <w:top w:val="nil"/>
            </w:tcBorders>
          </w:tcPr>
          <w:p w14:paraId="6485A410" w14:textId="77777777" w:rsidR="00920C50" w:rsidRPr="007D0A60" w:rsidRDefault="00920C50" w:rsidP="00920C50"/>
        </w:tc>
        <w:tc>
          <w:tcPr>
            <w:tcW w:w="3960" w:type="dxa"/>
            <w:gridSpan w:val="2"/>
            <w:tcBorders>
              <w:top w:val="nil"/>
              <w:bottom w:val="nil"/>
            </w:tcBorders>
          </w:tcPr>
          <w:p w14:paraId="75F3F6CA" w14:textId="797F62D5" w:rsidR="00920C50" w:rsidRPr="00987B41" w:rsidRDefault="00920C50" w:rsidP="00920C50">
            <w:pPr>
              <w:pStyle w:val="3aSectionTitleGrid"/>
              <w:framePr w:hSpace="0" w:wrap="auto" w:hAnchor="text" w:yAlign="inline"/>
            </w:pPr>
            <w:r w:rsidRPr="00987B41">
              <w:t>Section 0</w:t>
            </w:r>
            <w:r>
              <w:t>7</w:t>
            </w:r>
            <w:r w:rsidR="000057C8" w:rsidRPr="007D33F2">
              <w:t xml:space="preserve"> title using section title style</w:t>
            </w:r>
            <w:r w:rsidR="000057C8">
              <w:t xml:space="preserve"> with a </w:t>
            </w:r>
            <w:r w:rsidR="00C2513C">
              <w:t>74-character</w:t>
            </w:r>
            <w:r w:rsidR="000057C8">
              <w:t xml:space="preserve"> maximum</w:t>
            </w:r>
          </w:p>
          <w:p w14:paraId="2B4FA2B0" w14:textId="77777777" w:rsidR="00920C50" w:rsidRPr="007D0A60" w:rsidRDefault="00920C50" w:rsidP="00920C50"/>
        </w:tc>
        <w:tc>
          <w:tcPr>
            <w:tcW w:w="3960" w:type="dxa"/>
            <w:gridSpan w:val="2"/>
            <w:tcBorders>
              <w:bottom w:val="nil"/>
            </w:tcBorders>
          </w:tcPr>
          <w:p w14:paraId="292104CB" w14:textId="34DCDFFD" w:rsidR="00920C50" w:rsidRPr="00987B41" w:rsidRDefault="00920C50" w:rsidP="00920C50">
            <w:pPr>
              <w:pStyle w:val="3aSectionTitleGrid"/>
              <w:framePr w:hSpace="0" w:wrap="auto" w:hAnchor="text" w:yAlign="inline"/>
            </w:pPr>
            <w:r w:rsidRPr="00987B41">
              <w:t>Section 0</w:t>
            </w:r>
            <w:r>
              <w:t>8</w:t>
            </w:r>
            <w:r w:rsidR="000057C8" w:rsidRPr="007D33F2">
              <w:t xml:space="preserve"> title using section title style</w:t>
            </w:r>
            <w:r w:rsidR="000057C8">
              <w:t xml:space="preserve"> with a </w:t>
            </w:r>
            <w:r w:rsidR="00C2513C">
              <w:t>74-character</w:t>
            </w:r>
            <w:r w:rsidR="000057C8">
              <w:t xml:space="preserve"> maximum</w:t>
            </w:r>
          </w:p>
          <w:p w14:paraId="72C1A4D4" w14:textId="77777777" w:rsidR="00920C50" w:rsidRPr="007D0A60" w:rsidRDefault="00920C50" w:rsidP="00920C50"/>
        </w:tc>
        <w:tc>
          <w:tcPr>
            <w:tcW w:w="3960" w:type="dxa"/>
            <w:gridSpan w:val="2"/>
            <w:tcBorders>
              <w:bottom w:val="nil"/>
            </w:tcBorders>
          </w:tcPr>
          <w:p w14:paraId="09DD44FE" w14:textId="7E7085D7" w:rsidR="00920C50" w:rsidRPr="00987B41" w:rsidRDefault="00920C50" w:rsidP="00920C50">
            <w:pPr>
              <w:pStyle w:val="3aSectionTitleGrid"/>
              <w:framePr w:hSpace="0" w:wrap="auto" w:hAnchor="text" w:yAlign="inline"/>
            </w:pPr>
            <w:r w:rsidRPr="00987B41">
              <w:t>Section 0</w:t>
            </w:r>
            <w:r>
              <w:t>9</w:t>
            </w:r>
            <w:r w:rsidR="000057C8" w:rsidRPr="007D33F2">
              <w:t xml:space="preserve"> title using section title style</w:t>
            </w:r>
            <w:r w:rsidR="000057C8">
              <w:t xml:space="preserve"> with a </w:t>
            </w:r>
            <w:r w:rsidR="00C2513C">
              <w:t>74-character</w:t>
            </w:r>
            <w:r w:rsidR="000057C8">
              <w:t xml:space="preserve"> maximum</w:t>
            </w:r>
          </w:p>
          <w:p w14:paraId="08AC6E03" w14:textId="77777777" w:rsidR="00920C50" w:rsidRPr="007D0A60" w:rsidRDefault="00920C50" w:rsidP="00920C50"/>
        </w:tc>
      </w:tr>
      <w:tr w:rsidR="00920C50" w:rsidRPr="007D0A60" w14:paraId="5C2D25EA" w14:textId="77777777" w:rsidTr="00920C50">
        <w:trPr>
          <w:trHeight w:hRule="exact" w:val="1152"/>
        </w:trPr>
        <w:tc>
          <w:tcPr>
            <w:tcW w:w="3960" w:type="dxa"/>
            <w:vMerge/>
          </w:tcPr>
          <w:p w14:paraId="12258CD7" w14:textId="77777777" w:rsidR="00920C50" w:rsidRPr="007D0A60" w:rsidRDefault="00920C50" w:rsidP="00920C50"/>
        </w:tc>
        <w:tc>
          <w:tcPr>
            <w:tcW w:w="3960" w:type="dxa"/>
            <w:gridSpan w:val="2"/>
            <w:tcBorders>
              <w:top w:val="nil"/>
              <w:bottom w:val="nil"/>
            </w:tcBorders>
          </w:tcPr>
          <w:p w14:paraId="4598D7FE" w14:textId="3FECAAC8" w:rsidR="00920C50" w:rsidRPr="00944695" w:rsidRDefault="00920C50" w:rsidP="00920C50">
            <w:pPr>
              <w:pStyle w:val="3bBody-HovertextsectionteaserGrid"/>
              <w:framePr w:hSpace="0" w:wrap="auto" w:hAnchor="text" w:yAlign="inline"/>
            </w:pPr>
            <w:r w:rsidRPr="00944695">
              <w:t xml:space="preserve">Section 07 </w:t>
            </w:r>
            <w:r>
              <w:t>hover text style</w:t>
            </w:r>
            <w:r w:rsidR="000057C8">
              <w:t xml:space="preserve"> with a </w:t>
            </w:r>
            <w:r w:rsidR="00C2513C">
              <w:t>103-character</w:t>
            </w:r>
            <w:r w:rsidR="000057C8">
              <w:t xml:space="preserve"> maximum</w:t>
            </w:r>
          </w:p>
        </w:tc>
        <w:tc>
          <w:tcPr>
            <w:tcW w:w="3960" w:type="dxa"/>
            <w:gridSpan w:val="2"/>
            <w:tcBorders>
              <w:top w:val="nil"/>
              <w:bottom w:val="nil"/>
            </w:tcBorders>
          </w:tcPr>
          <w:p w14:paraId="13A2F47B" w14:textId="428802A8" w:rsidR="00920C50" w:rsidRPr="007D0A60" w:rsidRDefault="00920C50" w:rsidP="00920C50">
            <w:pPr>
              <w:pStyle w:val="3bBody-HovertextsectionteaserGrid"/>
              <w:framePr w:hSpace="0" w:wrap="auto" w:hAnchor="text" w:yAlign="inline"/>
            </w:pPr>
            <w:r>
              <w:t>S</w:t>
            </w:r>
            <w:r w:rsidRPr="00987B41">
              <w:t>ection 0</w:t>
            </w:r>
            <w:r>
              <w:t>8</w:t>
            </w:r>
            <w:r w:rsidRPr="00987B41">
              <w:t xml:space="preserve"> </w:t>
            </w:r>
            <w:r>
              <w:t>hover text style</w:t>
            </w:r>
            <w:r w:rsidR="000057C8">
              <w:t xml:space="preserve"> with a </w:t>
            </w:r>
            <w:r w:rsidR="00C2513C">
              <w:t>103-character</w:t>
            </w:r>
            <w:r w:rsidR="000057C8">
              <w:t xml:space="preserve"> maximum</w:t>
            </w:r>
          </w:p>
        </w:tc>
        <w:tc>
          <w:tcPr>
            <w:tcW w:w="3960" w:type="dxa"/>
            <w:gridSpan w:val="2"/>
            <w:tcBorders>
              <w:top w:val="nil"/>
              <w:bottom w:val="nil"/>
            </w:tcBorders>
          </w:tcPr>
          <w:p w14:paraId="6D89D7EA" w14:textId="3BB0346D" w:rsidR="00920C50" w:rsidRPr="007D0A60" w:rsidRDefault="00920C50" w:rsidP="00920C50">
            <w:pPr>
              <w:pStyle w:val="3bBody-HovertextsectionteaserGrid"/>
              <w:framePr w:hSpace="0" w:wrap="auto" w:hAnchor="text" w:yAlign="inline"/>
            </w:pPr>
            <w:r>
              <w:t>S</w:t>
            </w:r>
            <w:r w:rsidRPr="00987B41">
              <w:t>ection 0</w:t>
            </w:r>
            <w:r>
              <w:t>9</w:t>
            </w:r>
            <w:r w:rsidRPr="00987B41">
              <w:t xml:space="preserve"> </w:t>
            </w:r>
            <w:r>
              <w:t>hover text style</w:t>
            </w:r>
            <w:r w:rsidR="000057C8">
              <w:t xml:space="preserve"> with a </w:t>
            </w:r>
            <w:r w:rsidR="00C2513C">
              <w:t>103-character</w:t>
            </w:r>
            <w:r w:rsidR="000057C8">
              <w:t xml:space="preserve"> maximum</w:t>
            </w:r>
          </w:p>
        </w:tc>
      </w:tr>
      <w:tr w:rsidR="00920C50" w:rsidRPr="007D0A60" w14:paraId="391B684B" w14:textId="77777777" w:rsidTr="00DB4DF7">
        <w:trPr>
          <w:trHeight w:hRule="exact" w:val="720"/>
        </w:trPr>
        <w:tc>
          <w:tcPr>
            <w:tcW w:w="3960" w:type="dxa"/>
            <w:vMerge/>
          </w:tcPr>
          <w:p w14:paraId="4B14703A" w14:textId="77777777" w:rsidR="00920C50" w:rsidRPr="007D0A60" w:rsidRDefault="00920C50" w:rsidP="00920C50"/>
        </w:tc>
        <w:tc>
          <w:tcPr>
            <w:tcW w:w="2970" w:type="dxa"/>
            <w:tcBorders>
              <w:top w:val="nil"/>
              <w:right w:val="nil"/>
            </w:tcBorders>
            <w:vAlign w:val="bottom"/>
          </w:tcPr>
          <w:p w14:paraId="6A224253" w14:textId="77777777" w:rsidR="00920C50" w:rsidRPr="007D0A60" w:rsidRDefault="00920C50" w:rsidP="00DB4DF7">
            <w:pPr>
              <w:pStyle w:val="3bBody-HovertextsectionteaserGrid"/>
              <w:framePr w:hSpace="0" w:wrap="auto" w:hAnchor="text" w:yAlign="inline"/>
            </w:pPr>
            <w:r w:rsidRPr="00944695">
              <w:t>1 min read</w:t>
            </w:r>
          </w:p>
        </w:tc>
        <w:tc>
          <w:tcPr>
            <w:tcW w:w="990" w:type="dxa"/>
            <w:tcBorders>
              <w:top w:val="nil"/>
              <w:left w:val="nil"/>
            </w:tcBorders>
            <w:vAlign w:val="bottom"/>
          </w:tcPr>
          <w:p w14:paraId="3F576183" w14:textId="77777777" w:rsidR="00920C50" w:rsidRPr="00944695" w:rsidRDefault="00920C50" w:rsidP="00920C50">
            <w:pPr>
              <w:pStyle w:val="2dArrowGrid"/>
              <w:framePr w:hSpace="0" w:wrap="auto" w:hAnchor="text" w:yAlign="inline"/>
              <w:jc w:val="left"/>
            </w:pPr>
            <w:r w:rsidRPr="00944695">
              <w:t>→</w:t>
            </w:r>
          </w:p>
        </w:tc>
        <w:tc>
          <w:tcPr>
            <w:tcW w:w="2970" w:type="dxa"/>
            <w:tcBorders>
              <w:top w:val="nil"/>
              <w:right w:val="nil"/>
            </w:tcBorders>
            <w:vAlign w:val="bottom"/>
          </w:tcPr>
          <w:p w14:paraId="1644C5FE" w14:textId="77777777" w:rsidR="00920C50" w:rsidRPr="007D0A60" w:rsidRDefault="00920C50" w:rsidP="00DB4DF7">
            <w:pPr>
              <w:pStyle w:val="3bBody-HovertextsectionteaserGrid"/>
              <w:framePr w:hSpace="0" w:wrap="auto" w:hAnchor="text" w:yAlign="inline"/>
            </w:pPr>
            <w:r w:rsidRPr="007D0A60">
              <w:t xml:space="preserve">1 min read </w:t>
            </w:r>
          </w:p>
        </w:tc>
        <w:tc>
          <w:tcPr>
            <w:tcW w:w="990" w:type="dxa"/>
            <w:tcBorders>
              <w:top w:val="nil"/>
              <w:left w:val="nil"/>
            </w:tcBorders>
            <w:vAlign w:val="bottom"/>
          </w:tcPr>
          <w:p w14:paraId="676C6E39" w14:textId="77777777" w:rsidR="00920C50" w:rsidRPr="007D0A60" w:rsidRDefault="00920C50" w:rsidP="00920C50">
            <w:pPr>
              <w:pStyle w:val="2dArrowGrid"/>
              <w:framePr w:hSpace="0" w:wrap="auto" w:hAnchor="text" w:yAlign="inline"/>
              <w:jc w:val="left"/>
            </w:pPr>
            <w:r w:rsidRPr="00944695">
              <w:t>→</w:t>
            </w:r>
          </w:p>
        </w:tc>
        <w:tc>
          <w:tcPr>
            <w:tcW w:w="2970" w:type="dxa"/>
            <w:tcBorders>
              <w:top w:val="nil"/>
              <w:right w:val="nil"/>
            </w:tcBorders>
            <w:vAlign w:val="bottom"/>
          </w:tcPr>
          <w:p w14:paraId="45CD6F73" w14:textId="77777777" w:rsidR="00920C50" w:rsidRPr="007D0A60" w:rsidRDefault="00920C50" w:rsidP="00DB4DF7">
            <w:pPr>
              <w:pStyle w:val="3bBody-HovertextsectionteaserGrid"/>
              <w:framePr w:hSpace="0" w:wrap="auto" w:hAnchor="text" w:yAlign="inline"/>
            </w:pPr>
            <w:r w:rsidRPr="007D0A60">
              <w:t xml:space="preserve">1 min read </w:t>
            </w:r>
          </w:p>
        </w:tc>
        <w:tc>
          <w:tcPr>
            <w:tcW w:w="990" w:type="dxa"/>
            <w:tcBorders>
              <w:top w:val="nil"/>
              <w:left w:val="nil"/>
            </w:tcBorders>
            <w:vAlign w:val="bottom"/>
          </w:tcPr>
          <w:p w14:paraId="75397A72" w14:textId="77777777" w:rsidR="00920C50" w:rsidRPr="007D0A60" w:rsidRDefault="00920C50" w:rsidP="00920C50">
            <w:pPr>
              <w:pStyle w:val="2dArrowGrid"/>
              <w:framePr w:hSpace="0" w:wrap="auto" w:hAnchor="text" w:yAlign="inline"/>
              <w:jc w:val="left"/>
            </w:pPr>
            <w:r w:rsidRPr="00944695">
              <w:t>→</w:t>
            </w:r>
          </w:p>
        </w:tc>
      </w:tr>
    </w:tbl>
    <w:p w14:paraId="7E796217" w14:textId="11B4F555" w:rsidR="00920C50" w:rsidRDefault="00920C50">
      <w:pPr>
        <w:rPr>
          <w:rFonts w:ascii="IBM Plex Sans" w:hAnsi="IBM Plex Sans"/>
          <w:sz w:val="32"/>
          <w:szCs w:val="32"/>
        </w:rPr>
      </w:pPr>
      <w:r>
        <w:br w:type="page"/>
      </w:r>
    </w:p>
    <w:tbl>
      <w:tblPr>
        <w:tblStyle w:val="TableGrid"/>
        <w:tblpPr w:leftFromText="187" w:rightFromText="187" w:horzAnchor="page" w:tblpYSpec="top"/>
        <w:tblW w:w="15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ayout w:type="fixed"/>
        <w:tblCellMar>
          <w:top w:w="144" w:type="dxa"/>
          <w:left w:w="144" w:type="dxa"/>
          <w:bottom w:w="144" w:type="dxa"/>
          <w:right w:w="144" w:type="dxa"/>
        </w:tblCellMar>
        <w:tblLook w:val="04A0" w:firstRow="1" w:lastRow="0" w:firstColumn="1" w:lastColumn="0" w:noHBand="0" w:noVBand="1"/>
      </w:tblPr>
      <w:tblGrid>
        <w:gridCol w:w="3960"/>
        <w:gridCol w:w="3960"/>
        <w:gridCol w:w="3960"/>
        <w:gridCol w:w="3960"/>
      </w:tblGrid>
      <w:tr w:rsidR="00920C50" w:rsidRPr="007D0A60" w14:paraId="007398AC" w14:textId="77777777" w:rsidTr="00920C50">
        <w:trPr>
          <w:trHeight w:val="2646"/>
        </w:trPr>
        <w:tc>
          <w:tcPr>
            <w:tcW w:w="3960" w:type="dxa"/>
            <w:tcBorders>
              <w:right w:val="single" w:sz="4" w:space="0" w:color="808080" w:themeColor="background1" w:themeShade="80"/>
            </w:tcBorders>
            <w:shd w:val="clear" w:color="auto" w:fill="000000" w:themeFill="text1"/>
          </w:tcPr>
          <w:p w14:paraId="0498754B" w14:textId="77777777" w:rsidR="00920C50" w:rsidRPr="007D33F2" w:rsidRDefault="00920C50" w:rsidP="00253337">
            <w:pPr>
              <w:pStyle w:val="1aH1Grid"/>
              <w:rPr>
                <w:bCs/>
              </w:rPr>
            </w:pPr>
            <w:r w:rsidRPr="007D33F2">
              <w:lastRenderedPageBreak/>
              <w:t>Next steps</w:t>
            </w:r>
            <w:bookmarkStart w:id="5" w:name="NextSteps"/>
            <w:bookmarkEnd w:id="5"/>
          </w:p>
        </w:tc>
        <w:tc>
          <w:tcPr>
            <w:tcW w:w="3960" w:type="dxa"/>
            <w:tcBorders>
              <w:left w:val="single" w:sz="4" w:space="0" w:color="808080" w:themeColor="background1" w:themeShade="80"/>
              <w:right w:val="single" w:sz="4" w:space="0" w:color="808080" w:themeColor="background1" w:themeShade="80"/>
            </w:tcBorders>
            <w:shd w:val="clear" w:color="auto" w:fill="000000" w:themeFill="text1"/>
          </w:tcPr>
          <w:p w14:paraId="67D864C2" w14:textId="77777777" w:rsidR="00920C50" w:rsidRDefault="00920C50" w:rsidP="00920C50">
            <w:r w:rsidRPr="008B5E5D">
              <w:rPr>
                <w:noProof/>
              </w:rPr>
              <w:drawing>
                <wp:inline distT="0" distB="0" distL="0" distR="0" wp14:anchorId="6EBAF0F6" wp14:editId="14BB0987">
                  <wp:extent cx="2325361" cy="1308016"/>
                  <wp:effectExtent l="0" t="0" r="0" b="635"/>
                  <wp:docPr id="7"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389840" cy="1344285"/>
                          </a:xfrm>
                          <a:prstGeom prst="rect">
                            <a:avLst/>
                          </a:prstGeom>
                          <a:noFill/>
                          <a:ln>
                            <a:noFill/>
                          </a:ln>
                        </pic:spPr>
                      </pic:pic>
                    </a:graphicData>
                  </a:graphic>
                </wp:inline>
              </w:drawing>
            </w:r>
          </w:p>
          <w:p w14:paraId="684697C0" w14:textId="0B20CB3C" w:rsidR="00C61D36" w:rsidRPr="00C61D36" w:rsidRDefault="000B3CCB" w:rsidP="001A6C6A">
            <w:pPr>
              <w:pStyle w:val="1jAlttextGrid"/>
            </w:pPr>
            <w:r>
              <w:t xml:space="preserve">DEV - </w:t>
            </w:r>
            <w:r w:rsidR="00C61D36" w:rsidRPr="00C61D36">
              <w:t>Image name: filename-375w.jpg</w:t>
            </w:r>
            <w:r>
              <w:t>;</w:t>
            </w:r>
            <w:r w:rsidR="00C61D36" w:rsidRPr="00C61D36">
              <w:t xml:space="preserve"> Alt text: Insert alt text here</w:t>
            </w:r>
          </w:p>
          <w:p w14:paraId="739E4E40" w14:textId="77387C89" w:rsidR="00920C50" w:rsidRPr="007D0A60" w:rsidRDefault="00920C50" w:rsidP="00C200FE">
            <w:pPr>
              <w:pStyle w:val="1jAlttextGrid"/>
            </w:pPr>
          </w:p>
        </w:tc>
        <w:tc>
          <w:tcPr>
            <w:tcW w:w="3960" w:type="dxa"/>
            <w:tcBorders>
              <w:left w:val="single" w:sz="4" w:space="0" w:color="808080" w:themeColor="background1" w:themeShade="80"/>
              <w:right w:val="single" w:sz="4" w:space="0" w:color="808080" w:themeColor="background1" w:themeShade="80"/>
            </w:tcBorders>
            <w:shd w:val="clear" w:color="auto" w:fill="000000" w:themeFill="text1"/>
          </w:tcPr>
          <w:p w14:paraId="1B2CDD0C" w14:textId="77777777" w:rsidR="00920C50" w:rsidRDefault="00920C50" w:rsidP="00920C50">
            <w:r w:rsidRPr="008B5E5D">
              <w:rPr>
                <w:noProof/>
              </w:rPr>
              <w:drawing>
                <wp:inline distT="0" distB="0" distL="0" distR="0" wp14:anchorId="666932C4" wp14:editId="6CCD8847">
                  <wp:extent cx="2325361" cy="1308016"/>
                  <wp:effectExtent l="0" t="0" r="0" b="635"/>
                  <wp:docPr id="9"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389840" cy="1344285"/>
                          </a:xfrm>
                          <a:prstGeom prst="rect">
                            <a:avLst/>
                          </a:prstGeom>
                          <a:noFill/>
                          <a:ln>
                            <a:noFill/>
                          </a:ln>
                        </pic:spPr>
                      </pic:pic>
                    </a:graphicData>
                  </a:graphic>
                </wp:inline>
              </w:drawing>
            </w:r>
          </w:p>
          <w:p w14:paraId="76318419" w14:textId="797684AF" w:rsidR="00090A31" w:rsidRPr="00C61D36" w:rsidRDefault="000B3CCB" w:rsidP="00090A31">
            <w:pPr>
              <w:pStyle w:val="1jAlttextGrid"/>
            </w:pPr>
            <w:r>
              <w:t xml:space="preserve">DEV - </w:t>
            </w:r>
            <w:r w:rsidR="00090A31" w:rsidRPr="00C61D36">
              <w:t>Image name: filename-375w.jpg</w:t>
            </w:r>
            <w:r>
              <w:t>;</w:t>
            </w:r>
            <w:r w:rsidR="00090A31" w:rsidRPr="00C61D36">
              <w:t xml:space="preserve"> Alt text: Insert alt text here</w:t>
            </w:r>
          </w:p>
          <w:p w14:paraId="2328C923" w14:textId="64A59DEE" w:rsidR="00920C50" w:rsidRPr="007D0A60" w:rsidRDefault="00920C50" w:rsidP="00C200FE">
            <w:pPr>
              <w:pStyle w:val="1jAlttextGrid"/>
            </w:pPr>
          </w:p>
        </w:tc>
        <w:tc>
          <w:tcPr>
            <w:tcW w:w="3960" w:type="dxa"/>
            <w:tcBorders>
              <w:left w:val="single" w:sz="4" w:space="0" w:color="808080" w:themeColor="background1" w:themeShade="80"/>
            </w:tcBorders>
            <w:shd w:val="clear" w:color="auto" w:fill="000000" w:themeFill="text1"/>
          </w:tcPr>
          <w:p w14:paraId="6EB90AE5" w14:textId="77777777" w:rsidR="00920C50" w:rsidRDefault="00920C50" w:rsidP="00920C50">
            <w:r w:rsidRPr="008B5E5D">
              <w:rPr>
                <w:noProof/>
              </w:rPr>
              <w:drawing>
                <wp:inline distT="0" distB="0" distL="0" distR="0" wp14:anchorId="23F20E65" wp14:editId="181F033F">
                  <wp:extent cx="2325361" cy="1308016"/>
                  <wp:effectExtent l="0" t="0" r="0" b="635"/>
                  <wp:docPr id="10"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389840" cy="1344285"/>
                          </a:xfrm>
                          <a:prstGeom prst="rect">
                            <a:avLst/>
                          </a:prstGeom>
                          <a:noFill/>
                          <a:ln>
                            <a:noFill/>
                          </a:ln>
                        </pic:spPr>
                      </pic:pic>
                    </a:graphicData>
                  </a:graphic>
                </wp:inline>
              </w:drawing>
            </w:r>
          </w:p>
          <w:p w14:paraId="233D4E05" w14:textId="603E2A08" w:rsidR="00090A31" w:rsidRPr="00C61D36" w:rsidRDefault="000B3CCB" w:rsidP="00090A31">
            <w:pPr>
              <w:pStyle w:val="1jAlttextGrid"/>
            </w:pPr>
            <w:r>
              <w:t xml:space="preserve">DEV - </w:t>
            </w:r>
            <w:r w:rsidR="00090A31" w:rsidRPr="00C61D36">
              <w:t>Image name: filename-375w.jpg</w:t>
            </w:r>
            <w:r w:rsidR="000057C8">
              <w:t>;</w:t>
            </w:r>
            <w:r w:rsidR="00090A31" w:rsidRPr="00C61D36">
              <w:t xml:space="preserve"> Alt text: Insert alt text here</w:t>
            </w:r>
          </w:p>
          <w:p w14:paraId="4BE3E276" w14:textId="1D641318" w:rsidR="00920C50" w:rsidRPr="007D0A60" w:rsidRDefault="00920C50" w:rsidP="00C200FE">
            <w:pPr>
              <w:pStyle w:val="1jAlttextGrid"/>
            </w:pPr>
          </w:p>
        </w:tc>
      </w:tr>
      <w:tr w:rsidR="00920C50" w:rsidRPr="007D0A60" w14:paraId="594409D9" w14:textId="77777777" w:rsidTr="00920C50">
        <w:trPr>
          <w:trHeight w:hRule="exact" w:val="1779"/>
        </w:trPr>
        <w:tc>
          <w:tcPr>
            <w:tcW w:w="3960" w:type="dxa"/>
            <w:tcBorders>
              <w:right w:val="single" w:sz="4" w:space="0" w:color="808080" w:themeColor="background1" w:themeShade="80"/>
            </w:tcBorders>
            <w:shd w:val="clear" w:color="auto" w:fill="000000" w:themeFill="text1"/>
          </w:tcPr>
          <w:p w14:paraId="6DB49CC1" w14:textId="77777777" w:rsidR="00920C50" w:rsidRPr="00C200FE" w:rsidRDefault="00920C50" w:rsidP="00C200FE"/>
        </w:tc>
        <w:tc>
          <w:tcPr>
            <w:tcW w:w="3960" w:type="dxa"/>
            <w:tcBorders>
              <w:left w:val="single" w:sz="4" w:space="0" w:color="808080" w:themeColor="background1" w:themeShade="80"/>
              <w:right w:val="single" w:sz="4" w:space="0" w:color="808080" w:themeColor="background1" w:themeShade="80"/>
            </w:tcBorders>
            <w:shd w:val="clear" w:color="auto" w:fill="000000" w:themeFill="text1"/>
          </w:tcPr>
          <w:p w14:paraId="44EE80A4" w14:textId="77777777" w:rsidR="00920C50" w:rsidRPr="001B081C" w:rsidRDefault="00920C50" w:rsidP="00920C50">
            <w:pPr>
              <w:pStyle w:val="3cNextsteptitlebodyboldGrid"/>
            </w:pPr>
            <w:r>
              <w:t>Next step 01 title</w:t>
            </w:r>
          </w:p>
          <w:p w14:paraId="0CC9E195" w14:textId="77777777" w:rsidR="00920C50" w:rsidRPr="001B081C" w:rsidRDefault="00920C50" w:rsidP="00920C50">
            <w:pPr>
              <w:pStyle w:val="3bBody-HovertextsectionteaserGrid"/>
              <w:framePr w:hSpace="0" w:wrap="auto" w:hAnchor="text" w:yAlign="inline"/>
            </w:pPr>
            <w:r w:rsidRPr="00EE25F1">
              <w:t>This is the body copy style which is used for the next step teasers</w:t>
            </w:r>
            <w:r w:rsidRPr="001B081C">
              <w:t>.</w:t>
            </w:r>
          </w:p>
        </w:tc>
        <w:tc>
          <w:tcPr>
            <w:tcW w:w="3960" w:type="dxa"/>
            <w:tcBorders>
              <w:left w:val="single" w:sz="4" w:space="0" w:color="808080" w:themeColor="background1" w:themeShade="80"/>
              <w:right w:val="single" w:sz="4" w:space="0" w:color="808080" w:themeColor="background1" w:themeShade="80"/>
            </w:tcBorders>
            <w:shd w:val="clear" w:color="auto" w:fill="000000" w:themeFill="text1"/>
          </w:tcPr>
          <w:p w14:paraId="37DFC7FA" w14:textId="77777777" w:rsidR="00920C50" w:rsidRPr="001B081C" w:rsidRDefault="00920C50" w:rsidP="00920C50">
            <w:pPr>
              <w:pStyle w:val="3cNextsteptitlebodyboldGrid"/>
            </w:pPr>
            <w:r>
              <w:t>Next step 02 title</w:t>
            </w:r>
          </w:p>
          <w:p w14:paraId="1F079A2A" w14:textId="77777777" w:rsidR="00920C50" w:rsidRPr="00EE25F1" w:rsidRDefault="00920C50" w:rsidP="00920C50">
            <w:pPr>
              <w:pStyle w:val="3bBody-HovertextsectionteaserGrid"/>
              <w:framePr w:hSpace="0" w:wrap="auto" w:hAnchor="text" w:yAlign="inline"/>
            </w:pPr>
            <w:r w:rsidRPr="00EE25F1">
              <w:t>This is the body copy style which is used for the next step teasers.</w:t>
            </w:r>
          </w:p>
        </w:tc>
        <w:tc>
          <w:tcPr>
            <w:tcW w:w="3960" w:type="dxa"/>
            <w:tcBorders>
              <w:left w:val="single" w:sz="4" w:space="0" w:color="808080" w:themeColor="background1" w:themeShade="80"/>
            </w:tcBorders>
            <w:shd w:val="clear" w:color="auto" w:fill="000000" w:themeFill="text1"/>
          </w:tcPr>
          <w:p w14:paraId="01B1F6A8" w14:textId="77777777" w:rsidR="00920C50" w:rsidRPr="001B081C" w:rsidRDefault="00920C50" w:rsidP="00920C50">
            <w:pPr>
              <w:pStyle w:val="3cNextsteptitlebodyboldGrid"/>
            </w:pPr>
            <w:r>
              <w:t>Next step 03 title</w:t>
            </w:r>
          </w:p>
          <w:p w14:paraId="235043C1" w14:textId="77777777" w:rsidR="00920C50" w:rsidRPr="001B081C" w:rsidRDefault="00920C50" w:rsidP="00920C50">
            <w:pPr>
              <w:pStyle w:val="3bBody-HovertextsectionteaserGrid"/>
              <w:framePr w:hSpace="0" w:wrap="auto" w:hAnchor="text" w:yAlign="inline"/>
            </w:pPr>
            <w:r>
              <w:t>This is the body copy style which is used for the next step teasers</w:t>
            </w:r>
            <w:r w:rsidRPr="001B081C">
              <w:t>.</w:t>
            </w:r>
          </w:p>
        </w:tc>
      </w:tr>
      <w:tr w:rsidR="00920C50" w:rsidRPr="007D0A60" w14:paraId="7D8B9408" w14:textId="77777777" w:rsidTr="00920C50">
        <w:trPr>
          <w:trHeight w:hRule="exact" w:val="720"/>
        </w:trPr>
        <w:tc>
          <w:tcPr>
            <w:tcW w:w="3960" w:type="dxa"/>
            <w:tcBorders>
              <w:right w:val="single" w:sz="4" w:space="0" w:color="808080" w:themeColor="background1" w:themeShade="80"/>
            </w:tcBorders>
            <w:shd w:val="clear" w:color="auto" w:fill="000000" w:themeFill="text1"/>
          </w:tcPr>
          <w:p w14:paraId="223AA64C" w14:textId="77777777" w:rsidR="00920C50" w:rsidRPr="00C200FE" w:rsidRDefault="00920C50" w:rsidP="00C200FE"/>
        </w:tc>
        <w:tc>
          <w:tcPr>
            <w:tcW w:w="3960" w:type="dxa"/>
            <w:tcBorders>
              <w:left w:val="single" w:sz="4" w:space="0" w:color="808080" w:themeColor="background1" w:themeShade="80"/>
              <w:right w:val="single" w:sz="4" w:space="0" w:color="808080" w:themeColor="background1" w:themeShade="80"/>
            </w:tcBorders>
            <w:shd w:val="clear" w:color="auto" w:fill="000000" w:themeFill="text1"/>
          </w:tcPr>
          <w:p w14:paraId="3F0A6AA1" w14:textId="77777777" w:rsidR="00920C50" w:rsidRPr="00954E5F" w:rsidRDefault="00920C50" w:rsidP="00920C50">
            <w:pPr>
              <w:rPr>
                <w:rFonts w:ascii="IBM Plex Sans" w:hAnsi="IBM Plex Sans"/>
                <w:color w:val="FFFFFF" w:themeColor="background1"/>
                <w:sz w:val="18"/>
                <w:bdr w:val="single" w:sz="48" w:space="0" w:color="0549DA"/>
                <w:shd w:val="clear" w:color="auto" w:fill="0549DA"/>
              </w:rPr>
            </w:pPr>
            <w:r>
              <w:rPr>
                <w:rStyle w:val="2dBluebuttonGrid"/>
              </w:rPr>
              <w:t>Blue button style</w:t>
            </w:r>
          </w:p>
        </w:tc>
        <w:tc>
          <w:tcPr>
            <w:tcW w:w="3960" w:type="dxa"/>
            <w:tcBorders>
              <w:left w:val="single" w:sz="4" w:space="0" w:color="808080" w:themeColor="background1" w:themeShade="80"/>
              <w:right w:val="single" w:sz="4" w:space="0" w:color="808080" w:themeColor="background1" w:themeShade="80"/>
            </w:tcBorders>
            <w:shd w:val="clear" w:color="auto" w:fill="000000" w:themeFill="text1"/>
          </w:tcPr>
          <w:p w14:paraId="0DA98519" w14:textId="77777777" w:rsidR="00920C50" w:rsidRPr="00954E5F" w:rsidRDefault="00920C50" w:rsidP="00920C50">
            <w:pPr>
              <w:rPr>
                <w:rFonts w:ascii="IBM Plex Sans" w:hAnsi="IBM Plex Sans"/>
                <w:color w:val="FFFFFF" w:themeColor="background1"/>
                <w:sz w:val="18"/>
                <w:bdr w:val="single" w:sz="48" w:space="0" w:color="0549DA"/>
                <w:shd w:val="clear" w:color="auto" w:fill="0549DA"/>
              </w:rPr>
            </w:pPr>
            <w:r>
              <w:rPr>
                <w:rStyle w:val="2dBluebuttonGrid"/>
              </w:rPr>
              <w:t>Blue button style</w:t>
            </w:r>
          </w:p>
        </w:tc>
        <w:tc>
          <w:tcPr>
            <w:tcW w:w="3960" w:type="dxa"/>
            <w:tcBorders>
              <w:left w:val="single" w:sz="4" w:space="0" w:color="808080" w:themeColor="background1" w:themeShade="80"/>
            </w:tcBorders>
            <w:shd w:val="clear" w:color="auto" w:fill="000000" w:themeFill="text1"/>
          </w:tcPr>
          <w:p w14:paraId="3B63C50F" w14:textId="2DA70189" w:rsidR="00920C50" w:rsidRPr="00B915D4" w:rsidRDefault="007C122F" w:rsidP="00920C50">
            <w:pPr>
              <w:pStyle w:val="NoSpacing"/>
              <w:rPr>
                <w:rStyle w:val="2dBluebuttonGrid"/>
              </w:rPr>
            </w:pPr>
            <w:r>
              <w:rPr>
                <w:rStyle w:val="2dBluebuttonGrid"/>
              </w:rPr>
              <w:t>Blue button style</w:t>
            </w:r>
            <w:commentRangeStart w:id="6"/>
            <w:commentRangeEnd w:id="6"/>
            <w:r w:rsidR="00920C50" w:rsidRPr="00B915D4">
              <w:rPr>
                <w:rStyle w:val="2dBluebuttonGrid"/>
              </w:rPr>
              <w:commentReference w:id="6"/>
            </w:r>
          </w:p>
        </w:tc>
      </w:tr>
    </w:tbl>
    <w:p w14:paraId="6900562E" w14:textId="77777777" w:rsidR="00920C50" w:rsidRPr="003B46A0" w:rsidRDefault="00920C50" w:rsidP="00941ED5">
      <w:pPr>
        <w:pStyle w:val="7bNAVHeader"/>
      </w:pPr>
      <w:r>
        <w:t>Document navigation</w:t>
      </w:r>
    </w:p>
    <w:p w14:paraId="4CF718A6" w14:textId="2A7E1879" w:rsidR="00920C50" w:rsidRPr="006C0C8F" w:rsidRDefault="00920C50" w:rsidP="0092513A">
      <w:pPr>
        <w:pStyle w:val="7cNAVButtons"/>
        <w:rPr>
          <w:rStyle w:val="Hyperlink"/>
        </w:rPr>
      </w:pPr>
      <w:r w:rsidRPr="006C0C8F">
        <w:t xml:space="preserve">Section:  </w:t>
      </w:r>
      <w:hyperlink w:anchor="_top" w:history="1">
        <w:r w:rsidR="0092513A" w:rsidRPr="0092513A">
          <w:rPr>
            <w:rStyle w:val="Hyperlink"/>
          </w:rPr>
          <w:t>TOC</w:t>
        </w:r>
      </w:hyperlink>
      <w:r w:rsidR="0092513A">
        <w:t xml:space="preserve">  |</w:t>
      </w:r>
      <w:r>
        <w:t xml:space="preserve">  </w:t>
      </w:r>
      <w:hyperlink w:anchor="TOChover" w:history="1">
        <w:r w:rsidR="00906156" w:rsidRPr="0092513A">
          <w:rPr>
            <w:rStyle w:val="Hyperlink"/>
          </w:rPr>
          <w:t>TOC hover</w:t>
        </w:r>
      </w:hyperlink>
      <w:r w:rsidR="0092513A">
        <w:t xml:space="preserve"> </w:t>
      </w:r>
      <w:r w:rsidR="0092513A">
        <w:rPr>
          <w:rStyle w:val="Hyperlink"/>
        </w:rPr>
        <w:t xml:space="preserve"> </w:t>
      </w:r>
      <w:r w:rsidR="0092513A" w:rsidRPr="00EE19DA">
        <w:rPr>
          <w:rStyle w:val="Hyperlink"/>
          <w:color w:val="EE5396"/>
        </w:rPr>
        <w:t>|</w:t>
      </w:r>
      <w:r w:rsidR="0092513A">
        <w:rPr>
          <w:rStyle w:val="Hyperlink"/>
        </w:rPr>
        <w:t xml:space="preserve">  </w:t>
      </w:r>
      <w:hyperlink w:anchor="NextSteps" w:history="1">
        <w:r w:rsidR="00906156" w:rsidRPr="0092513A">
          <w:rPr>
            <w:rStyle w:val="Hyperlink"/>
          </w:rPr>
          <w:t>Next steps</w:t>
        </w:r>
      </w:hyperlink>
      <w:r w:rsidR="001649BE">
        <w:t xml:space="preserve"> </w:t>
      </w:r>
      <w:r w:rsidR="0092513A">
        <w:rPr>
          <w:rStyle w:val="Hyperlink"/>
        </w:rPr>
        <w:t xml:space="preserve"> </w:t>
      </w:r>
      <w:r w:rsidR="0092513A" w:rsidRPr="00EE19DA">
        <w:rPr>
          <w:rStyle w:val="Hyperlink"/>
          <w:color w:val="EE5396"/>
        </w:rPr>
        <w:t>|</w:t>
      </w:r>
      <w:r w:rsidR="0092513A">
        <w:rPr>
          <w:rStyle w:val="Hyperlink"/>
        </w:rPr>
        <w:t xml:space="preserve">  </w:t>
      </w:r>
      <w:hyperlink w:anchor="Section01" w:history="1">
        <w:r w:rsidR="00906156"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00906156"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007526A5"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007526A5"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007526A5"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007526A5"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007526A5"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007526A5"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007526A5"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007526A5" w:rsidRPr="008A3615">
          <w:rPr>
            <w:rStyle w:val="Hyperlink"/>
          </w:rPr>
          <w:t>Components</w:t>
        </w:r>
      </w:hyperlink>
    </w:p>
    <w:p w14:paraId="663483C9" w14:textId="31C5052E" w:rsidR="00920C50" w:rsidRDefault="00920C50" w:rsidP="003B3370">
      <w:pPr>
        <w:pStyle w:val="2aChapternumbertopGrid"/>
      </w:pPr>
    </w:p>
    <w:p w14:paraId="6E648F8C" w14:textId="22E3F166" w:rsidR="00C200FE" w:rsidRDefault="00C200FE" w:rsidP="003B3370">
      <w:pPr>
        <w:pStyle w:val="2aChapternumbertopGrid"/>
      </w:pPr>
    </w:p>
    <w:p w14:paraId="1B19E879" w14:textId="4BF8326A" w:rsidR="00920C50" w:rsidRDefault="00920C50">
      <w:pPr>
        <w:rPr>
          <w:rFonts w:ascii="IBM Plex Sans" w:hAnsi="IBM Plex Sans"/>
          <w:sz w:val="32"/>
          <w:szCs w:val="32"/>
        </w:rPr>
      </w:pPr>
      <w:r>
        <w:br w:type="page"/>
      </w:r>
    </w:p>
    <w:p w14:paraId="778642C7" w14:textId="2AD2EDAE" w:rsidR="00AF2F71" w:rsidRPr="00253337" w:rsidRDefault="00AF2F71" w:rsidP="00253337">
      <w:pPr>
        <w:pStyle w:val="2aChapternumbertopGrid"/>
      </w:pPr>
      <w:r w:rsidRPr="00253337">
        <w:lastRenderedPageBreak/>
        <w:t>01</w:t>
      </w:r>
      <w:bookmarkStart w:id="7" w:name="Section01"/>
      <w:bookmarkEnd w:id="7"/>
    </w:p>
    <w:p w14:paraId="74BCBE42" w14:textId="222AE30F" w:rsidR="00AF2F71" w:rsidRPr="00253337" w:rsidRDefault="00AF2F71" w:rsidP="00253337">
      <w:pPr>
        <w:pStyle w:val="2bMinreadGrid"/>
      </w:pPr>
      <w:r w:rsidRPr="00253337">
        <w:t>1 min read</w:t>
      </w:r>
    </w:p>
    <w:p w14:paraId="045FBD28" w14:textId="43FF6EB0" w:rsidR="00253337" w:rsidRPr="00253337" w:rsidRDefault="00253337" w:rsidP="00253337">
      <w:pPr>
        <w:pStyle w:val="1aH1Grid"/>
      </w:pPr>
      <w:r w:rsidRPr="00253337">
        <w:t xml:space="preserve">Section 01 title </w:t>
      </w:r>
      <w:r w:rsidR="00B36B8E" w:rsidRPr="007D33F2">
        <w:t>using section title style</w:t>
      </w:r>
      <w:r w:rsidR="00B36B8E">
        <w:t xml:space="preserve"> with a 74-character maximum</w:t>
      </w:r>
    </w:p>
    <w:p w14:paraId="3C650AD3" w14:textId="5302459B" w:rsidR="00494D86" w:rsidRPr="00905045" w:rsidRDefault="00905045" w:rsidP="005A60D7">
      <w:pPr>
        <w:pStyle w:val="1bH2Grid"/>
      </w:pPr>
      <w:r w:rsidRPr="00905045">
        <w:t xml:space="preserve">This is an example of an H2 style used on a section </w:t>
      </w:r>
      <w:r w:rsidR="00EE5FE6">
        <w:t>teaser</w:t>
      </w:r>
      <w:r w:rsidR="000057C8">
        <w:t xml:space="preserve">. It has a </w:t>
      </w:r>
      <w:r w:rsidR="002E2D70">
        <w:t>205-character</w:t>
      </w:r>
      <w:r w:rsidR="000057C8">
        <w:t xml:space="preserve"> maximum</w:t>
      </w:r>
      <w:r w:rsidR="00EE5FE6">
        <w:t>.</w:t>
      </w:r>
    </w:p>
    <w:p w14:paraId="01F73A2A" w14:textId="23649452" w:rsidR="007B075A" w:rsidRPr="006C3223" w:rsidRDefault="00905045" w:rsidP="006C3223">
      <w:pPr>
        <w:pStyle w:val="1dBodyGrid"/>
      </w:pPr>
      <w:r>
        <w:t>Here you’ll see the use of the body copy style</w:t>
      </w:r>
      <w:r w:rsidR="00AF7B5F">
        <w:t xml:space="preserve">. To use any style of copy regardless of type, paste your copy into this document. Next highlight the all the copy that you’d like to make the same style. Then in your ribbon, select Home. </w:t>
      </w:r>
      <w:r w:rsidR="00AF7B5F" w:rsidRPr="006C3223">
        <w:t xml:space="preserve">You should see a series of styles to choose from. You can also select the Styles Pane for ease of use. </w:t>
      </w:r>
    </w:p>
    <w:p w14:paraId="39C3EE53" w14:textId="3DCE5865" w:rsidR="007D0506" w:rsidRPr="003B3370" w:rsidRDefault="00EE5FE6" w:rsidP="003B3370">
      <w:pPr>
        <w:pStyle w:val="1fQuoteGrid"/>
      </w:pPr>
      <w:r>
        <w:t xml:space="preserve">This is an example of the quote style, </w:t>
      </w:r>
      <w:r w:rsidR="007D0506" w:rsidRPr="003B3370">
        <w:t>“</w:t>
      </w:r>
      <w:r w:rsidR="000057C8">
        <w:t xml:space="preserve">The recommended character count </w:t>
      </w:r>
      <w:r w:rsidR="00EB7CEF">
        <w:t>maximum</w:t>
      </w:r>
      <w:r w:rsidR="000057C8">
        <w:t xml:space="preserve"> for quotes is </w:t>
      </w:r>
      <w:r w:rsidR="00EB7CEF">
        <w:t>160 characters.”</w:t>
      </w:r>
      <w:r w:rsidR="001C7284" w:rsidRPr="001C7284">
        <w:rPr>
          <w:vertAlign w:val="superscript"/>
        </w:rPr>
        <w:t>1</w:t>
      </w:r>
    </w:p>
    <w:p w14:paraId="4D38A426" w14:textId="3A2A760F" w:rsidR="007D0506" w:rsidRPr="007D0506" w:rsidRDefault="007D0506" w:rsidP="007D0506">
      <w:pPr>
        <w:pStyle w:val="1gBylineGrid"/>
        <w:rPr>
          <w:rFonts w:eastAsiaTheme="minorEastAsia"/>
        </w:rPr>
      </w:pPr>
      <w:r w:rsidRPr="007D0506">
        <w:t xml:space="preserve">– </w:t>
      </w:r>
      <w:r w:rsidR="00EE5FE6">
        <w:t>This is an example of the byline style</w:t>
      </w:r>
    </w:p>
    <w:p w14:paraId="30657A99" w14:textId="29941238" w:rsidR="00EE5FE6" w:rsidRDefault="00EE5FE6" w:rsidP="00232A17">
      <w:pPr>
        <w:pStyle w:val="1bH2Grid"/>
      </w:pPr>
      <w:r w:rsidRPr="00905045">
        <w:t>This is an example of an H2 style used on a section</w:t>
      </w:r>
      <w:r>
        <w:t xml:space="preserve"> subhead</w:t>
      </w:r>
      <w:r w:rsidRPr="00905045">
        <w:t xml:space="preserve">. </w:t>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EE5FE6" w:rsidRPr="008B5E5D" w14:paraId="792F2D1B" w14:textId="77777777" w:rsidTr="005E421B">
        <w:trPr>
          <w:trHeight w:val="4410"/>
        </w:trPr>
        <w:tc>
          <w:tcPr>
            <w:tcW w:w="7200" w:type="dxa"/>
          </w:tcPr>
          <w:p w14:paraId="6662D917" w14:textId="46E0AA6D" w:rsidR="00EE5FE6" w:rsidRPr="008B5E5D" w:rsidRDefault="00AF7B5F" w:rsidP="005E421B">
            <w:pPr>
              <w:pStyle w:val="1dBodyGrid"/>
              <w:ind w:left="0"/>
              <w:rPr>
                <w:i/>
                <w:iCs/>
                <w:color w:val="FFFFFF" w:themeColor="background1"/>
                <w14:textFill>
                  <w14:noFill/>
                </w14:textFill>
              </w:rPr>
            </w:pPr>
            <w:commentRangeStart w:id="8"/>
            <w:commentRangeEnd w:id="8"/>
            <w:r>
              <w:rPr>
                <w:rStyle w:val="CommentReference"/>
                <w:rFonts w:asciiTheme="minorHAnsi" w:eastAsiaTheme="minorEastAsia" w:hAnsiTheme="minorHAnsi" w:cstheme="minorBidi"/>
              </w:rPr>
              <w:lastRenderedPageBreak/>
              <w:commentReference w:id="8"/>
            </w:r>
            <w:sdt>
              <w:sdtPr>
                <w:rPr>
                  <w:i/>
                  <w:iCs/>
                  <w:color w:val="FFFFFF" w:themeColor="background1"/>
                  <w14:textFill>
                    <w14:noFill/>
                  </w14:textFill>
                </w:rPr>
                <w:id w:val="-731153505"/>
                <w:showingPlcHdr/>
                <w:picture/>
              </w:sdtPr>
              <w:sdtEndPr/>
              <w:sdtContent>
                <w:r w:rsidR="00EE5FE6" w:rsidRPr="008B5E5D">
                  <w:rPr>
                    <w:i/>
                    <w:iCs/>
                    <w:noProof/>
                    <w:color w:val="FFFFFF" w:themeColor="background1"/>
                    <w14:textFill>
                      <w14:noFill/>
                    </w14:textFill>
                  </w:rPr>
                  <w:drawing>
                    <wp:inline distT="0" distB="0" distL="0" distR="0" wp14:anchorId="46A6A1B0" wp14:editId="0195B415">
                      <wp:extent cx="4572000" cy="2743200"/>
                      <wp:effectExtent l="0" t="0" r="0" b="0"/>
                      <wp:docPr id="6"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EE5FE6" w:rsidRPr="00101D2E" w14:paraId="03614BD3" w14:textId="77777777" w:rsidTr="005E421B">
        <w:trPr>
          <w:trHeight w:val="94"/>
        </w:trPr>
        <w:tc>
          <w:tcPr>
            <w:tcW w:w="7200" w:type="dxa"/>
          </w:tcPr>
          <w:p w14:paraId="21E25846" w14:textId="53B3F998" w:rsidR="00EE5FE6" w:rsidRPr="00EE5FE6" w:rsidRDefault="00232A17" w:rsidP="00EE5FE6">
            <w:pPr>
              <w:pStyle w:val="1jAlttextGrid"/>
            </w:pPr>
            <w:r>
              <w:t xml:space="preserve">DEV - </w:t>
            </w:r>
            <w:r w:rsidR="003C1791">
              <w:t>I</w:t>
            </w:r>
            <w:r w:rsidR="003C1791" w:rsidRPr="003C1791">
              <w:t>mage nam</w:t>
            </w:r>
            <w:r w:rsidR="000057C8">
              <w:t>e</w:t>
            </w:r>
            <w:r w:rsidR="003C1791" w:rsidRPr="003C1791">
              <w:t>: filename-375w.jpg</w:t>
            </w:r>
            <w:r w:rsidR="000057C8">
              <w:t xml:space="preserve">; </w:t>
            </w:r>
            <w:r w:rsidR="003C1791" w:rsidRPr="003C1791">
              <w:t>Alt text: Insert alt text here</w:t>
            </w:r>
            <w:r w:rsidR="003C1791">
              <w:t>; Kaltura ID (if vide</w:t>
            </w:r>
            <w:r w:rsidR="003C1791" w:rsidRPr="003C1791">
              <w:t xml:space="preserve">o): </w:t>
            </w:r>
            <w:r w:rsidR="003C1791" w:rsidRPr="003C1791">
              <w:rPr>
                <w:rFonts w:eastAsiaTheme="minorEastAsia"/>
              </w:rPr>
              <w:t>1_cwgdbol8</w:t>
            </w:r>
          </w:p>
        </w:tc>
      </w:tr>
    </w:tbl>
    <w:p w14:paraId="54919F15" w14:textId="246A905A" w:rsidR="00EE5FE6" w:rsidRPr="00EE5FE6" w:rsidRDefault="00EE5FE6" w:rsidP="00EE5FE6">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1FB70CF8" w14:textId="00091561" w:rsidR="007B075A" w:rsidRDefault="00EE5FE6" w:rsidP="007B075A">
      <w:pPr>
        <w:pStyle w:val="1eBulletsGrid"/>
      </w:pPr>
      <w:r>
        <w:t>This is the bullets style.</w:t>
      </w:r>
    </w:p>
    <w:p w14:paraId="3D948E09" w14:textId="462E79F2" w:rsidR="00EE5FE6" w:rsidRDefault="00EE5FE6" w:rsidP="007B075A">
      <w:pPr>
        <w:pStyle w:val="1eBulletsGrid"/>
      </w:pPr>
      <w:r>
        <w:t>This is the bullets style.</w:t>
      </w:r>
    </w:p>
    <w:p w14:paraId="5E57974C" w14:textId="0EB80F45" w:rsidR="00EE5FE6" w:rsidRDefault="00EE5FE6" w:rsidP="007B075A">
      <w:pPr>
        <w:pStyle w:val="1eBulletsGrid"/>
      </w:pPr>
      <w:r>
        <w:t>This is the bullets style.</w:t>
      </w:r>
    </w:p>
    <w:p w14:paraId="661063CD" w14:textId="76E7E8C1" w:rsidR="00EE5FE6" w:rsidRDefault="00EE5FE6" w:rsidP="00EE5FE6">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0F4A9D2A" w14:textId="3F515B79" w:rsidR="00EE5FE6" w:rsidRDefault="00EE5FE6" w:rsidP="00EE5FE6">
      <w:pPr>
        <w:pStyle w:val="1hLinkGrid"/>
      </w:pPr>
      <w:r>
        <w:t>This is a link style.</w:t>
      </w:r>
    </w:p>
    <w:p w14:paraId="2F2F18A9" w14:textId="358EE76A" w:rsidR="00EE5FE6" w:rsidRDefault="00EE5FE6" w:rsidP="00EE5FE6">
      <w:pPr>
        <w:pStyle w:val="1hLink-PDFgrid"/>
      </w:pPr>
      <w:r>
        <w:t xml:space="preserve">This is a PDF link style. </w:t>
      </w:r>
    </w:p>
    <w:p w14:paraId="46509969" w14:textId="78B4ED66" w:rsidR="00EE5FE6" w:rsidRDefault="00EE5FE6" w:rsidP="00EE5FE6">
      <w:pPr>
        <w:pStyle w:val="1hLink-VideoGrid"/>
      </w:pPr>
      <w:r>
        <w:t>This is a video link style.</w:t>
      </w:r>
    </w:p>
    <w:p w14:paraId="6C169D72" w14:textId="77777777" w:rsidR="002A373E" w:rsidRDefault="002A373E" w:rsidP="002A373E">
      <w:pPr>
        <w:pStyle w:val="1cH3Grid"/>
      </w:pPr>
      <w:r>
        <w:t>Citations subsection using the H3 style.</w:t>
      </w:r>
    </w:p>
    <w:p w14:paraId="3AA30597" w14:textId="77777777" w:rsidR="002A373E" w:rsidRDefault="002A373E" w:rsidP="002A373E">
      <w:pPr>
        <w:pStyle w:val="1cH3Grid"/>
      </w:pPr>
    </w:p>
    <w:p w14:paraId="1B1A5058" w14:textId="77777777" w:rsidR="002A373E" w:rsidRDefault="002A373E" w:rsidP="002A373E">
      <w:pPr>
        <w:pStyle w:val="1iCitationGrid"/>
      </w:pPr>
      <w:r>
        <w:t xml:space="preserve">Lorem Ipsum, </w:t>
      </w:r>
      <w:hyperlink r:id="rId13"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5B88F551" w14:textId="77777777" w:rsidR="002A373E" w:rsidRDefault="002A373E" w:rsidP="002A373E">
      <w:pPr>
        <w:pStyle w:val="1iCitationGrid"/>
      </w:pPr>
      <w:r>
        <w:t xml:space="preserve">Lorem Ipsum, </w:t>
      </w:r>
      <w:hyperlink r:id="rId14"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30380ADB" w14:textId="77777777" w:rsidR="002A373E" w:rsidRDefault="002A373E" w:rsidP="002A373E">
      <w:pPr>
        <w:pStyle w:val="1cH3Grid"/>
      </w:pPr>
    </w:p>
    <w:p w14:paraId="710532A5" w14:textId="77777777" w:rsidR="002A373E" w:rsidRPr="008C16DA" w:rsidRDefault="002A373E" w:rsidP="002A373E">
      <w:pPr>
        <w:pStyle w:val="2cNextChapterFooterGrid"/>
      </w:pPr>
      <w:r w:rsidRPr="008C16DA">
        <w:t>→</w:t>
      </w:r>
    </w:p>
    <w:p w14:paraId="31C19094" w14:textId="77777777" w:rsidR="002A373E" w:rsidRDefault="002A373E" w:rsidP="002A373E">
      <w:pPr>
        <w:pStyle w:val="2cNextChapterFooterGrid"/>
      </w:pPr>
      <w:r w:rsidRPr="008C16DA">
        <w:t xml:space="preserve">02 Next </w:t>
      </w:r>
      <w:r>
        <w:t>c</w:t>
      </w:r>
      <w:r w:rsidRPr="008C16DA">
        <w:t>hapte</w:t>
      </w:r>
      <w:r>
        <w:t>r</w:t>
      </w:r>
    </w:p>
    <w:p w14:paraId="62F70976" w14:textId="77777777" w:rsidR="00E033BD" w:rsidRPr="003B46A0" w:rsidRDefault="00E033BD" w:rsidP="00E033BD">
      <w:pPr>
        <w:pStyle w:val="7bNAVHeader"/>
      </w:pPr>
      <w:r>
        <w:t>Document navigation</w:t>
      </w:r>
    </w:p>
    <w:p w14:paraId="3A32E72F"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26BAF65F" w14:textId="77777777" w:rsidR="00A85606" w:rsidRDefault="00A85606" w:rsidP="00A85606">
      <w:pPr>
        <w:pStyle w:val="2aChapternumbertopGrid"/>
      </w:pPr>
    </w:p>
    <w:p w14:paraId="256E2C9E" w14:textId="77777777" w:rsidR="008902C1" w:rsidRPr="00EE19DA" w:rsidRDefault="008902C1" w:rsidP="008902C1">
      <w:r>
        <w:rPr>
          <w:rStyle w:val="Hyperlink"/>
        </w:rPr>
        <w:br w:type="page"/>
      </w:r>
    </w:p>
    <w:p w14:paraId="6F74E1E5" w14:textId="52E6515F" w:rsidR="002A373E" w:rsidRPr="008902C1" w:rsidRDefault="002A373E" w:rsidP="002A373E">
      <w:pPr>
        <w:pStyle w:val="2cNextChapterFooterGrid"/>
        <w:rPr>
          <w:vertAlign w:val="subscript"/>
        </w:rPr>
        <w:sectPr w:rsidR="002A373E" w:rsidRPr="008902C1" w:rsidSect="003F29F8">
          <w:headerReference w:type="default" r:id="rId15"/>
          <w:headerReference w:type="first" r:id="rId16"/>
          <w:pgSz w:w="15840" w:h="12240" w:orient="landscape"/>
          <w:pgMar w:top="396" w:right="1440" w:bottom="405" w:left="1440" w:header="288" w:footer="144" w:gutter="0"/>
          <w:cols w:space="720"/>
          <w:docGrid w:linePitch="360"/>
        </w:sectPr>
      </w:pPr>
    </w:p>
    <w:p w14:paraId="25E269B9" w14:textId="2677D1D6" w:rsidR="00714F24" w:rsidRPr="007D0506" w:rsidRDefault="00714F24" w:rsidP="00714F24">
      <w:pPr>
        <w:pStyle w:val="2aChapternumbertopGrid"/>
      </w:pPr>
      <w:bookmarkStart w:id="9" w:name="Section02"/>
      <w:r w:rsidRPr="007D0506">
        <w:lastRenderedPageBreak/>
        <w:t>0</w:t>
      </w:r>
      <w:r>
        <w:t>2</w:t>
      </w:r>
    </w:p>
    <w:bookmarkEnd w:id="9"/>
    <w:p w14:paraId="79FEA1CA" w14:textId="77777777" w:rsidR="00714F24" w:rsidRPr="003B3370" w:rsidRDefault="00714F24" w:rsidP="00714F24">
      <w:pPr>
        <w:pStyle w:val="2bMinreadGrid"/>
      </w:pPr>
      <w:r w:rsidRPr="003B3370">
        <w:t>1 min read</w:t>
      </w:r>
    </w:p>
    <w:p w14:paraId="3891BC71" w14:textId="440C33CD" w:rsidR="00714F24" w:rsidRPr="007E5C44" w:rsidRDefault="00714F24" w:rsidP="00253337">
      <w:pPr>
        <w:pStyle w:val="1aH1Grid"/>
      </w:pPr>
      <w:r w:rsidRPr="00715486">
        <w:t>Section</w:t>
      </w:r>
      <w:r w:rsidRPr="007E5C44">
        <w:t xml:space="preserve"> 0</w:t>
      </w:r>
      <w:r>
        <w:t>2</w:t>
      </w:r>
      <w:r w:rsidRPr="007E5C44">
        <w:t xml:space="preserve"> title using H1 style </w:t>
      </w:r>
      <w:r w:rsidR="00B36B8E">
        <w:t>with a 74-character maximum</w:t>
      </w:r>
    </w:p>
    <w:p w14:paraId="49F710D8" w14:textId="12ADA636"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r>
        <w:t>.</w:t>
      </w:r>
    </w:p>
    <w:p w14:paraId="264E077C"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76FB1320" w14:textId="45DBE68A" w:rsidR="00EB7CEF" w:rsidRPr="003B3370" w:rsidRDefault="00EB7CEF" w:rsidP="00EB7CEF">
      <w:pPr>
        <w:pStyle w:val="1fQuoteGrid"/>
      </w:pPr>
      <w:r>
        <w:t xml:space="preserve">This is an example of the quote style, </w:t>
      </w:r>
      <w:r w:rsidRPr="003B3370">
        <w:t>“</w:t>
      </w:r>
      <w:r>
        <w:t>The recommended character count maximum for quotes is 160 characters.”</w:t>
      </w:r>
      <w:r w:rsidRPr="001C7284">
        <w:rPr>
          <w:vertAlign w:val="superscript"/>
        </w:rPr>
        <w:t>1</w:t>
      </w:r>
    </w:p>
    <w:p w14:paraId="0625D91C" w14:textId="77777777" w:rsidR="00714F24" w:rsidRPr="007D0506" w:rsidRDefault="00714F24" w:rsidP="00714F24">
      <w:pPr>
        <w:pStyle w:val="1gBylineGrid"/>
        <w:rPr>
          <w:rFonts w:eastAsiaTheme="minorEastAsia"/>
        </w:rPr>
      </w:pPr>
      <w:r w:rsidRPr="007D0506">
        <w:t xml:space="preserve">– </w:t>
      </w:r>
      <w:r>
        <w:t>This is an example of the byline style</w:t>
      </w:r>
    </w:p>
    <w:p w14:paraId="7506AAE9" w14:textId="77777777" w:rsidR="00714F24" w:rsidRDefault="00714F24" w:rsidP="00714F24">
      <w:pPr>
        <w:pStyle w:val="1bH2Grid"/>
      </w:pPr>
      <w:r w:rsidRPr="00905045">
        <w:t>This is an example of an H2 style used on a section</w:t>
      </w:r>
      <w:r>
        <w:t xml:space="preserve"> subhead</w:t>
      </w:r>
      <w:r w:rsidRPr="00905045">
        <w:t xml:space="preserve">. </w:t>
      </w:r>
    </w:p>
    <w:p w14:paraId="1BD79F23" w14:textId="77777777" w:rsidR="00714F24" w:rsidRDefault="00714F24" w:rsidP="00714F24">
      <w:pPr>
        <w:pStyle w:val="1bH2Grid"/>
        <w:ind w:left="0"/>
      </w:pPr>
    </w:p>
    <w:p w14:paraId="3A00CA2C" w14:textId="77777777" w:rsidR="00714F24" w:rsidRDefault="00714F24" w:rsidP="00714F24">
      <w:pPr>
        <w:pStyle w:val="1bH2Grid"/>
      </w:pPr>
      <w:commentRangeStart w:id="10"/>
      <w:commentRangeEnd w:id="10"/>
      <w:r>
        <w:rPr>
          <w:rStyle w:val="CommentReference"/>
          <w:rFonts w:asciiTheme="minorHAnsi" w:eastAsiaTheme="minorEastAsia" w:hAnsiTheme="minorHAnsi" w:cstheme="minorBidi"/>
        </w:rPr>
        <w:commentReference w:id="10"/>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27BACEBC" w14:textId="77777777" w:rsidTr="005E421B">
        <w:trPr>
          <w:trHeight w:val="4410"/>
        </w:trPr>
        <w:tc>
          <w:tcPr>
            <w:tcW w:w="7200" w:type="dxa"/>
          </w:tcPr>
          <w:p w14:paraId="4B58C643"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1743603931"/>
                <w:showingPlcHdr/>
                <w:picture/>
              </w:sdtPr>
              <w:sdtEndPr/>
              <w:sdtContent>
                <w:r w:rsidR="00714F24" w:rsidRPr="008B5E5D">
                  <w:rPr>
                    <w:i/>
                    <w:iCs/>
                    <w:noProof/>
                    <w:color w:val="FFFFFF" w:themeColor="background1"/>
                    <w14:textFill>
                      <w14:noFill/>
                    </w14:textFill>
                  </w:rPr>
                  <w:drawing>
                    <wp:inline distT="0" distB="0" distL="0" distR="0" wp14:anchorId="58306209" wp14:editId="532DCE02">
                      <wp:extent cx="4572000" cy="2743200"/>
                      <wp:effectExtent l="0" t="0" r="0" b="0"/>
                      <wp:docPr id="3"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5A5A8205" w14:textId="77777777" w:rsidTr="005E421B">
        <w:trPr>
          <w:trHeight w:val="94"/>
        </w:trPr>
        <w:tc>
          <w:tcPr>
            <w:tcW w:w="7200" w:type="dxa"/>
          </w:tcPr>
          <w:p w14:paraId="4499C655" w14:textId="0DB2488C" w:rsidR="00714F24" w:rsidRPr="00EE5FE6" w:rsidRDefault="00C61D36" w:rsidP="005E421B">
            <w:pPr>
              <w:pStyle w:val="1jAlttextGrid"/>
            </w:pPr>
            <w:r w:rsidRPr="00C61D36">
              <w:t>Image name: filename-375w.jpg</w:t>
            </w:r>
            <w:r w:rsidR="000057C8">
              <w:t xml:space="preserve">; </w:t>
            </w:r>
            <w:r w:rsidRPr="00C61D36">
              <w:t>Alt text: Insert alt text here</w:t>
            </w:r>
            <w:r>
              <w:t>; K</w:t>
            </w:r>
            <w:r w:rsidR="00090A31">
              <w:t>a</w:t>
            </w:r>
            <w:r>
              <w:t>ltura ID</w:t>
            </w:r>
            <w:r w:rsidR="00A86E33">
              <w:t xml:space="preserve"> (</w:t>
            </w:r>
            <w:r w:rsidR="00090A31">
              <w:t xml:space="preserve">only </w:t>
            </w:r>
            <w:r w:rsidR="00A86E33">
              <w:t>video)</w:t>
            </w:r>
            <w:r>
              <w:t xml:space="preserve">: </w:t>
            </w:r>
            <w:r w:rsidRPr="00C61D36">
              <w:t>1_cwgdbol8</w:t>
            </w:r>
          </w:p>
        </w:tc>
      </w:tr>
    </w:tbl>
    <w:p w14:paraId="5D3ADD2B"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3643B548" w14:textId="77777777" w:rsidR="00714F24" w:rsidRDefault="00714F24" w:rsidP="00714F24">
      <w:pPr>
        <w:pStyle w:val="1eBulletsGrid"/>
      </w:pPr>
      <w:r>
        <w:t>This is the bullets style.</w:t>
      </w:r>
    </w:p>
    <w:p w14:paraId="5E8E4BE5" w14:textId="77777777" w:rsidR="00714F24" w:rsidRDefault="00714F24" w:rsidP="00714F24">
      <w:pPr>
        <w:pStyle w:val="1eBulletsGrid"/>
      </w:pPr>
      <w:r>
        <w:t>This is the bullets style.</w:t>
      </w:r>
    </w:p>
    <w:p w14:paraId="140267A3" w14:textId="77777777" w:rsidR="00714F24" w:rsidRDefault="00714F24" w:rsidP="00714F24">
      <w:pPr>
        <w:pStyle w:val="1eBulletsGrid"/>
      </w:pPr>
      <w:r>
        <w:t>This is the bullets style.</w:t>
      </w:r>
    </w:p>
    <w:p w14:paraId="3B4E8AB8"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4F2C78A7" w14:textId="77777777" w:rsidR="00714F24" w:rsidRDefault="00714F24" w:rsidP="00714F24">
      <w:pPr>
        <w:pStyle w:val="1hLinkGrid"/>
      </w:pPr>
      <w:r>
        <w:t>This is a link style.</w:t>
      </w:r>
    </w:p>
    <w:p w14:paraId="781D8744" w14:textId="77777777" w:rsidR="00714F24" w:rsidRDefault="00714F24" w:rsidP="00714F24">
      <w:pPr>
        <w:pStyle w:val="1hLink-PDFgrid"/>
      </w:pPr>
      <w:r>
        <w:t xml:space="preserve">This is a PDF link style. </w:t>
      </w:r>
    </w:p>
    <w:p w14:paraId="1FDB2B6C" w14:textId="77777777" w:rsidR="00714F24" w:rsidRDefault="00714F24" w:rsidP="00714F24">
      <w:pPr>
        <w:pStyle w:val="1hLink-VideoGrid"/>
      </w:pPr>
      <w:r>
        <w:t>This is a video link style.</w:t>
      </w:r>
    </w:p>
    <w:p w14:paraId="361DA17B" w14:textId="77777777" w:rsidR="00714F24" w:rsidRDefault="00714F24" w:rsidP="00714F24">
      <w:pPr>
        <w:pStyle w:val="1cH3Grid"/>
      </w:pPr>
      <w:r>
        <w:t>Citations subsection using the H3 style.</w:t>
      </w:r>
    </w:p>
    <w:p w14:paraId="29C8BDF5" w14:textId="77777777" w:rsidR="00714F24" w:rsidRDefault="00714F24" w:rsidP="00714F24">
      <w:pPr>
        <w:pStyle w:val="1cH3Grid"/>
      </w:pPr>
    </w:p>
    <w:p w14:paraId="152C246B" w14:textId="77777777" w:rsidR="00714F24" w:rsidRDefault="00714F24" w:rsidP="00714F24">
      <w:pPr>
        <w:pStyle w:val="1iCitationGrid"/>
      </w:pPr>
      <w:r>
        <w:t xml:space="preserve">Lorem Ipsum, </w:t>
      </w:r>
      <w:hyperlink r:id="rId17"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597DCA20" w14:textId="77777777" w:rsidR="00714F24" w:rsidRDefault="00714F24" w:rsidP="00714F24">
      <w:pPr>
        <w:pStyle w:val="1iCitationGrid"/>
      </w:pPr>
      <w:r>
        <w:t xml:space="preserve">Lorem Ipsum, </w:t>
      </w:r>
      <w:hyperlink r:id="rId18"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49C022BD" w14:textId="77777777" w:rsidR="00714F24" w:rsidRDefault="00714F24" w:rsidP="00714F24">
      <w:pPr>
        <w:pStyle w:val="1cH3Grid"/>
      </w:pPr>
    </w:p>
    <w:p w14:paraId="6B0182D3" w14:textId="77777777" w:rsidR="00714F24" w:rsidRPr="008C16DA" w:rsidRDefault="00714F24" w:rsidP="00714F24">
      <w:pPr>
        <w:pStyle w:val="2cNextChapterFooterGrid"/>
      </w:pPr>
      <w:r w:rsidRPr="008C16DA">
        <w:t>→</w:t>
      </w:r>
    </w:p>
    <w:p w14:paraId="3404D483" w14:textId="1A727B9A" w:rsidR="00714F24" w:rsidRDefault="00714F24" w:rsidP="00714F24">
      <w:pPr>
        <w:pStyle w:val="2cNextChapterFooterGrid"/>
      </w:pPr>
      <w:r w:rsidRPr="008C16DA">
        <w:t>0</w:t>
      </w:r>
      <w:r>
        <w:t>3</w:t>
      </w:r>
      <w:r w:rsidRPr="008C16DA">
        <w:t xml:space="preserve"> Next </w:t>
      </w:r>
      <w:r>
        <w:t>c</w:t>
      </w:r>
      <w:r w:rsidRPr="008C16DA">
        <w:t>hapte</w:t>
      </w:r>
      <w:r>
        <w:t>r</w:t>
      </w:r>
    </w:p>
    <w:p w14:paraId="4DDBBE74" w14:textId="77777777" w:rsidR="00E033BD" w:rsidRPr="003B46A0" w:rsidRDefault="00E033BD" w:rsidP="00E033BD">
      <w:pPr>
        <w:pStyle w:val="7bNAVHeader"/>
      </w:pPr>
      <w:r>
        <w:t>Document navigation</w:t>
      </w:r>
    </w:p>
    <w:p w14:paraId="022653D1"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0B4D3598" w14:textId="77777777" w:rsidR="00A85606" w:rsidRDefault="00A85606" w:rsidP="00A85606">
      <w:pPr>
        <w:pStyle w:val="2aChapternumbertopGrid"/>
      </w:pPr>
    </w:p>
    <w:p w14:paraId="5EC9B1EA" w14:textId="77777777" w:rsidR="005E421B" w:rsidRPr="00EE19DA" w:rsidRDefault="005E421B" w:rsidP="005E421B">
      <w:r>
        <w:rPr>
          <w:rStyle w:val="Hyperlink"/>
        </w:rPr>
        <w:br w:type="page"/>
      </w:r>
    </w:p>
    <w:p w14:paraId="6D92E595" w14:textId="6D6A44BA" w:rsidR="00714F24" w:rsidRPr="007D0506" w:rsidRDefault="00714F24" w:rsidP="00714F24">
      <w:pPr>
        <w:pStyle w:val="2aChapternumbertopGrid"/>
      </w:pPr>
      <w:r w:rsidRPr="007D0506">
        <w:lastRenderedPageBreak/>
        <w:t>0</w:t>
      </w:r>
      <w:r>
        <w:t>3</w:t>
      </w:r>
      <w:bookmarkStart w:id="11" w:name="Section03"/>
      <w:bookmarkEnd w:id="11"/>
    </w:p>
    <w:p w14:paraId="377E76DF" w14:textId="77777777" w:rsidR="00714F24" w:rsidRPr="003B3370" w:rsidRDefault="00714F24" w:rsidP="00714F24">
      <w:pPr>
        <w:pStyle w:val="2bMinreadGrid"/>
      </w:pPr>
      <w:r w:rsidRPr="003B3370">
        <w:t>1 min read</w:t>
      </w:r>
    </w:p>
    <w:p w14:paraId="09A318AA" w14:textId="232C290C" w:rsidR="00714F24" w:rsidRPr="007E5C44" w:rsidRDefault="00714F24" w:rsidP="00253337">
      <w:pPr>
        <w:pStyle w:val="1aH1Grid"/>
      </w:pPr>
      <w:r w:rsidRPr="00715486">
        <w:t>Section</w:t>
      </w:r>
      <w:r w:rsidRPr="007E5C44">
        <w:t xml:space="preserve"> 0</w:t>
      </w:r>
      <w:r>
        <w:t>3</w:t>
      </w:r>
      <w:r w:rsidRPr="007E5C44">
        <w:t xml:space="preserve"> title using H1 style </w:t>
      </w:r>
      <w:r w:rsidR="00B36B8E">
        <w:t>with a 74-character maximum</w:t>
      </w:r>
    </w:p>
    <w:p w14:paraId="50F5E874" w14:textId="21AEE618"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r>
        <w:t>.</w:t>
      </w:r>
    </w:p>
    <w:p w14:paraId="04E39AE9"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19199E13" w14:textId="27F39D46" w:rsidR="00EB7CEF" w:rsidRPr="003B3370" w:rsidRDefault="00EB7CEF" w:rsidP="00EB7CEF">
      <w:pPr>
        <w:pStyle w:val="1fQuoteGrid"/>
      </w:pPr>
      <w:r>
        <w:t xml:space="preserve">This is an example of the quote style, </w:t>
      </w:r>
      <w:r w:rsidRPr="003B3370">
        <w:t>“</w:t>
      </w:r>
      <w:r>
        <w:t>The recommended character count maximum for quotes is 160 characters.”</w:t>
      </w:r>
      <w:r w:rsidRPr="001C7284">
        <w:rPr>
          <w:vertAlign w:val="superscript"/>
        </w:rPr>
        <w:t>1</w:t>
      </w:r>
    </w:p>
    <w:p w14:paraId="54570E7D" w14:textId="77777777" w:rsidR="00714F24" w:rsidRPr="007D0506" w:rsidRDefault="00714F24" w:rsidP="00714F24">
      <w:pPr>
        <w:pStyle w:val="1gBylineGrid"/>
        <w:rPr>
          <w:rFonts w:eastAsiaTheme="minorEastAsia"/>
        </w:rPr>
      </w:pPr>
      <w:r w:rsidRPr="007D0506">
        <w:t xml:space="preserve">– </w:t>
      </w:r>
      <w:r>
        <w:t>This is an example of the byline style</w:t>
      </w:r>
    </w:p>
    <w:p w14:paraId="2AD3C58D" w14:textId="77777777" w:rsidR="00714F24" w:rsidRDefault="00714F24" w:rsidP="00714F24">
      <w:pPr>
        <w:pStyle w:val="1bH2Grid"/>
      </w:pPr>
      <w:r w:rsidRPr="00905045">
        <w:t>This is an example of an H2 style used on a section</w:t>
      </w:r>
      <w:r>
        <w:t xml:space="preserve"> subhead</w:t>
      </w:r>
      <w:r w:rsidRPr="00905045">
        <w:t xml:space="preserve">. </w:t>
      </w:r>
    </w:p>
    <w:p w14:paraId="194E7A88" w14:textId="77777777" w:rsidR="00714F24" w:rsidRDefault="00714F24" w:rsidP="00714F24">
      <w:pPr>
        <w:pStyle w:val="1bH2Grid"/>
        <w:ind w:left="0"/>
      </w:pPr>
    </w:p>
    <w:p w14:paraId="72BF71BE" w14:textId="77777777" w:rsidR="00714F24" w:rsidRDefault="00714F24" w:rsidP="00714F24">
      <w:pPr>
        <w:pStyle w:val="1bH2Grid"/>
      </w:pPr>
      <w:commentRangeStart w:id="12"/>
      <w:commentRangeEnd w:id="12"/>
      <w:r>
        <w:rPr>
          <w:rStyle w:val="CommentReference"/>
          <w:rFonts w:asciiTheme="minorHAnsi" w:eastAsiaTheme="minorEastAsia" w:hAnsiTheme="minorHAnsi" w:cstheme="minorBidi"/>
        </w:rPr>
        <w:commentReference w:id="12"/>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5F91288A" w14:textId="77777777" w:rsidTr="005E421B">
        <w:trPr>
          <w:trHeight w:val="4410"/>
        </w:trPr>
        <w:tc>
          <w:tcPr>
            <w:tcW w:w="7200" w:type="dxa"/>
          </w:tcPr>
          <w:p w14:paraId="357B8B06"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627781359"/>
                <w:showingPlcHdr/>
                <w:picture/>
              </w:sdtPr>
              <w:sdtEndPr/>
              <w:sdtContent>
                <w:r w:rsidR="00714F24" w:rsidRPr="008B5E5D">
                  <w:rPr>
                    <w:i/>
                    <w:iCs/>
                    <w:noProof/>
                    <w:color w:val="FFFFFF" w:themeColor="background1"/>
                    <w14:textFill>
                      <w14:noFill/>
                    </w14:textFill>
                  </w:rPr>
                  <w:drawing>
                    <wp:inline distT="0" distB="0" distL="0" distR="0" wp14:anchorId="53A37EDC" wp14:editId="42469510">
                      <wp:extent cx="4572000" cy="2743200"/>
                      <wp:effectExtent l="0" t="0" r="0" b="0"/>
                      <wp:docPr id="4"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DF1FD5" w:rsidRPr="00101D2E" w14:paraId="7D9CA199" w14:textId="77777777" w:rsidTr="005E421B">
        <w:trPr>
          <w:trHeight w:val="94"/>
        </w:trPr>
        <w:tc>
          <w:tcPr>
            <w:tcW w:w="7200" w:type="dxa"/>
          </w:tcPr>
          <w:p w14:paraId="5ECD1B49" w14:textId="72E3F203" w:rsidR="00DF1FD5" w:rsidRPr="00EE5FE6" w:rsidRDefault="000057C8" w:rsidP="00DF1FD5">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7CF061DD"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2CE76215" w14:textId="77777777" w:rsidR="00714F24" w:rsidRDefault="00714F24" w:rsidP="00714F24">
      <w:pPr>
        <w:pStyle w:val="1eBulletsGrid"/>
      </w:pPr>
      <w:r>
        <w:t>This is the bullets style.</w:t>
      </w:r>
    </w:p>
    <w:p w14:paraId="43AA90C7" w14:textId="77777777" w:rsidR="00714F24" w:rsidRDefault="00714F24" w:rsidP="00714F24">
      <w:pPr>
        <w:pStyle w:val="1eBulletsGrid"/>
      </w:pPr>
      <w:r>
        <w:t>This is the bullets style.</w:t>
      </w:r>
    </w:p>
    <w:p w14:paraId="0180F146" w14:textId="77777777" w:rsidR="00714F24" w:rsidRDefault="00714F24" w:rsidP="00714F24">
      <w:pPr>
        <w:pStyle w:val="1eBulletsGrid"/>
      </w:pPr>
      <w:r>
        <w:t>This is the bullets style.</w:t>
      </w:r>
    </w:p>
    <w:p w14:paraId="4AB4A8C6"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0FBBA36D" w14:textId="77777777" w:rsidR="00714F24" w:rsidRDefault="00714F24" w:rsidP="00714F24">
      <w:pPr>
        <w:pStyle w:val="1hLinkGrid"/>
      </w:pPr>
      <w:r>
        <w:t>This is a link style.</w:t>
      </w:r>
    </w:p>
    <w:p w14:paraId="2C795654" w14:textId="77777777" w:rsidR="00714F24" w:rsidRDefault="00714F24" w:rsidP="00714F24">
      <w:pPr>
        <w:pStyle w:val="1hLink-PDFgrid"/>
      </w:pPr>
      <w:r>
        <w:t xml:space="preserve">This is a PDF link style. </w:t>
      </w:r>
    </w:p>
    <w:p w14:paraId="45F1A42A" w14:textId="77777777" w:rsidR="00714F24" w:rsidRDefault="00714F24" w:rsidP="00714F24">
      <w:pPr>
        <w:pStyle w:val="1hLink-VideoGrid"/>
      </w:pPr>
      <w:r>
        <w:t>This is a video link style.</w:t>
      </w:r>
    </w:p>
    <w:p w14:paraId="6233BC51" w14:textId="77777777" w:rsidR="00714F24" w:rsidRDefault="00714F24" w:rsidP="00714F24">
      <w:pPr>
        <w:pStyle w:val="1cH3Grid"/>
      </w:pPr>
      <w:r>
        <w:t>Citations subsection using the H3 style.</w:t>
      </w:r>
    </w:p>
    <w:p w14:paraId="75CC6031" w14:textId="77777777" w:rsidR="00714F24" w:rsidRDefault="00714F24" w:rsidP="00714F24">
      <w:pPr>
        <w:pStyle w:val="1cH3Grid"/>
      </w:pPr>
    </w:p>
    <w:p w14:paraId="3C931FCD" w14:textId="77777777" w:rsidR="00714F24" w:rsidRDefault="00714F24" w:rsidP="00714F24">
      <w:pPr>
        <w:pStyle w:val="1iCitationGrid"/>
      </w:pPr>
      <w:r>
        <w:t xml:space="preserve">Lorem Ipsum, </w:t>
      </w:r>
      <w:hyperlink r:id="rId19"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7337D9CE" w14:textId="77777777" w:rsidR="00714F24" w:rsidRDefault="00714F24" w:rsidP="00714F24">
      <w:pPr>
        <w:pStyle w:val="1iCitationGrid"/>
      </w:pPr>
      <w:r>
        <w:t xml:space="preserve">Lorem Ipsum, </w:t>
      </w:r>
      <w:hyperlink r:id="rId20"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40ABA7FA" w14:textId="77777777" w:rsidR="00714F24" w:rsidRDefault="00714F24" w:rsidP="00714F24">
      <w:pPr>
        <w:pStyle w:val="1cH3Grid"/>
      </w:pPr>
    </w:p>
    <w:p w14:paraId="1457EA47" w14:textId="77777777" w:rsidR="00714F24" w:rsidRPr="008C16DA" w:rsidRDefault="00714F24" w:rsidP="00714F24">
      <w:pPr>
        <w:pStyle w:val="2cNextChapterFooterGrid"/>
      </w:pPr>
      <w:r w:rsidRPr="008C16DA">
        <w:t>→</w:t>
      </w:r>
    </w:p>
    <w:p w14:paraId="0BC37213" w14:textId="0B439FE0" w:rsidR="00714F24" w:rsidRDefault="00714F24" w:rsidP="00714F24">
      <w:pPr>
        <w:pStyle w:val="2cNextChapterFooterGrid"/>
      </w:pPr>
      <w:r w:rsidRPr="008C16DA">
        <w:t>0</w:t>
      </w:r>
      <w:r>
        <w:t>4</w:t>
      </w:r>
      <w:r w:rsidRPr="008C16DA">
        <w:t xml:space="preserve"> Next </w:t>
      </w:r>
      <w:r>
        <w:t>c</w:t>
      </w:r>
      <w:r w:rsidRPr="008C16DA">
        <w:t>hapte</w:t>
      </w:r>
      <w:r>
        <w:t>r</w:t>
      </w:r>
    </w:p>
    <w:p w14:paraId="136A2D14" w14:textId="77777777" w:rsidR="00E033BD" w:rsidRPr="003B46A0" w:rsidRDefault="00E033BD" w:rsidP="00E033BD">
      <w:pPr>
        <w:pStyle w:val="7bNAVHeader"/>
      </w:pPr>
      <w:r>
        <w:t>Document navigation</w:t>
      </w:r>
    </w:p>
    <w:p w14:paraId="6B501BED"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7C6FF638" w14:textId="77777777" w:rsidR="00A85606" w:rsidRDefault="00A85606" w:rsidP="00A85606">
      <w:pPr>
        <w:pStyle w:val="2aChapternumbertopGrid"/>
      </w:pPr>
    </w:p>
    <w:p w14:paraId="63E6DFCA" w14:textId="77777777" w:rsidR="005E421B" w:rsidRPr="00EE19DA" w:rsidRDefault="005E421B" w:rsidP="005E421B">
      <w:r>
        <w:rPr>
          <w:rStyle w:val="Hyperlink"/>
        </w:rPr>
        <w:br w:type="page"/>
      </w:r>
    </w:p>
    <w:p w14:paraId="469BA0DD" w14:textId="52BB05FF" w:rsidR="00714F24" w:rsidRPr="007D0506" w:rsidRDefault="00714F24" w:rsidP="00714F24">
      <w:pPr>
        <w:pStyle w:val="2aChapternumbertopGrid"/>
      </w:pPr>
      <w:r w:rsidRPr="007D0506">
        <w:lastRenderedPageBreak/>
        <w:t>0</w:t>
      </w:r>
      <w:r>
        <w:t>4</w:t>
      </w:r>
      <w:bookmarkStart w:id="13" w:name="Section04"/>
      <w:bookmarkEnd w:id="13"/>
    </w:p>
    <w:p w14:paraId="5B77289C" w14:textId="77777777" w:rsidR="00714F24" w:rsidRPr="003B3370" w:rsidRDefault="00714F24" w:rsidP="00714F24">
      <w:pPr>
        <w:pStyle w:val="2bMinreadGrid"/>
      </w:pPr>
      <w:r w:rsidRPr="003B3370">
        <w:t>1 min read</w:t>
      </w:r>
    </w:p>
    <w:p w14:paraId="055DC450" w14:textId="702F8893" w:rsidR="00714F24" w:rsidRPr="007E5C44" w:rsidRDefault="00714F24" w:rsidP="00253337">
      <w:pPr>
        <w:pStyle w:val="1aH1Grid"/>
      </w:pPr>
      <w:r w:rsidRPr="00715486">
        <w:t>Section</w:t>
      </w:r>
      <w:r w:rsidRPr="007E5C44">
        <w:t xml:space="preserve"> 0</w:t>
      </w:r>
      <w:r>
        <w:t>4</w:t>
      </w:r>
      <w:r w:rsidRPr="007E5C44">
        <w:t xml:space="preserve"> title using H1 style </w:t>
      </w:r>
      <w:r w:rsidR="00B36B8E">
        <w:t>with a 74-character maximum</w:t>
      </w:r>
    </w:p>
    <w:p w14:paraId="7940EA28" w14:textId="487D15FA"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p>
    <w:p w14:paraId="4A63EA1B"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06D204AA" w14:textId="0061BAFA" w:rsidR="00EB7CEF" w:rsidRPr="003B3370" w:rsidRDefault="00EB7CEF" w:rsidP="00EB7CEF">
      <w:pPr>
        <w:pStyle w:val="1fQuoteGrid"/>
      </w:pPr>
      <w:r>
        <w:t xml:space="preserve">This is an example of the quote style, </w:t>
      </w:r>
      <w:r w:rsidRPr="003B3370">
        <w:t>“</w:t>
      </w:r>
      <w:r>
        <w:t>The recommended character count maximum for quotes is 160 characters.”</w:t>
      </w:r>
      <w:r w:rsidRPr="001C7284">
        <w:rPr>
          <w:vertAlign w:val="superscript"/>
        </w:rPr>
        <w:t>1</w:t>
      </w:r>
    </w:p>
    <w:p w14:paraId="3419E160" w14:textId="77777777" w:rsidR="00714F24" w:rsidRPr="007D0506" w:rsidRDefault="00714F24" w:rsidP="00714F24">
      <w:pPr>
        <w:pStyle w:val="1gBylineGrid"/>
        <w:rPr>
          <w:rFonts w:eastAsiaTheme="minorEastAsia"/>
        </w:rPr>
      </w:pPr>
      <w:r w:rsidRPr="007D0506">
        <w:t xml:space="preserve">– </w:t>
      </w:r>
      <w:r>
        <w:t>This is an example of the byline style</w:t>
      </w:r>
    </w:p>
    <w:p w14:paraId="5FE7EBED" w14:textId="77777777" w:rsidR="00714F24" w:rsidRDefault="00714F24" w:rsidP="00714F24">
      <w:pPr>
        <w:pStyle w:val="1bH2Grid"/>
      </w:pPr>
      <w:r w:rsidRPr="00905045">
        <w:t>This is an example of an H2 style used on a section</w:t>
      </w:r>
      <w:r>
        <w:t xml:space="preserve"> subhead</w:t>
      </w:r>
      <w:r w:rsidRPr="00905045">
        <w:t xml:space="preserve">. </w:t>
      </w:r>
    </w:p>
    <w:p w14:paraId="5F52CAF2" w14:textId="77777777" w:rsidR="00714F24" w:rsidRDefault="00714F24" w:rsidP="00714F24">
      <w:pPr>
        <w:pStyle w:val="1bH2Grid"/>
        <w:ind w:left="0"/>
      </w:pPr>
    </w:p>
    <w:p w14:paraId="06409CAE" w14:textId="77777777" w:rsidR="00714F24" w:rsidRDefault="00714F24" w:rsidP="00714F24">
      <w:pPr>
        <w:pStyle w:val="1bH2Grid"/>
      </w:pPr>
      <w:commentRangeStart w:id="14"/>
      <w:commentRangeEnd w:id="14"/>
      <w:r>
        <w:rPr>
          <w:rStyle w:val="CommentReference"/>
          <w:rFonts w:asciiTheme="minorHAnsi" w:eastAsiaTheme="minorEastAsia" w:hAnsiTheme="minorHAnsi" w:cstheme="minorBidi"/>
        </w:rPr>
        <w:commentReference w:id="14"/>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38F50235" w14:textId="77777777" w:rsidTr="005E421B">
        <w:trPr>
          <w:trHeight w:val="4410"/>
        </w:trPr>
        <w:tc>
          <w:tcPr>
            <w:tcW w:w="7200" w:type="dxa"/>
          </w:tcPr>
          <w:p w14:paraId="77C76EDD"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2112421566"/>
                <w:showingPlcHdr/>
                <w:picture/>
              </w:sdtPr>
              <w:sdtEndPr/>
              <w:sdtContent>
                <w:r w:rsidR="00714F24" w:rsidRPr="008B5E5D">
                  <w:rPr>
                    <w:i/>
                    <w:iCs/>
                    <w:noProof/>
                    <w:color w:val="FFFFFF" w:themeColor="background1"/>
                    <w14:textFill>
                      <w14:noFill/>
                    </w14:textFill>
                  </w:rPr>
                  <w:drawing>
                    <wp:inline distT="0" distB="0" distL="0" distR="0" wp14:anchorId="7C1ECAD3" wp14:editId="44580CB2">
                      <wp:extent cx="4572000" cy="2743200"/>
                      <wp:effectExtent l="0" t="0" r="0" b="0"/>
                      <wp:docPr id="5"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1D8ADE92" w14:textId="77777777" w:rsidTr="005E421B">
        <w:trPr>
          <w:trHeight w:val="94"/>
        </w:trPr>
        <w:tc>
          <w:tcPr>
            <w:tcW w:w="7200" w:type="dxa"/>
          </w:tcPr>
          <w:p w14:paraId="2A6270B7" w14:textId="767CC85C" w:rsidR="00714F24" w:rsidRPr="00EE5FE6" w:rsidRDefault="000057C8" w:rsidP="005E421B">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73894274"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73C75DEA" w14:textId="77777777" w:rsidR="00714F24" w:rsidRDefault="00714F24" w:rsidP="00714F24">
      <w:pPr>
        <w:pStyle w:val="1eBulletsGrid"/>
      </w:pPr>
      <w:r>
        <w:t>This is the bullets style.</w:t>
      </w:r>
    </w:p>
    <w:p w14:paraId="426ACAED" w14:textId="77777777" w:rsidR="00714F24" w:rsidRDefault="00714F24" w:rsidP="00714F24">
      <w:pPr>
        <w:pStyle w:val="1eBulletsGrid"/>
      </w:pPr>
      <w:r>
        <w:t>This is the bullets style.</w:t>
      </w:r>
    </w:p>
    <w:p w14:paraId="15F7B5C0" w14:textId="77777777" w:rsidR="00714F24" w:rsidRDefault="00714F24" w:rsidP="00714F24">
      <w:pPr>
        <w:pStyle w:val="1eBulletsGrid"/>
      </w:pPr>
      <w:r>
        <w:t>This is the bullets style.</w:t>
      </w:r>
    </w:p>
    <w:p w14:paraId="5B043D72"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4CB62F2E" w14:textId="77777777" w:rsidR="00714F24" w:rsidRDefault="00714F24" w:rsidP="00714F24">
      <w:pPr>
        <w:pStyle w:val="1hLinkGrid"/>
      </w:pPr>
      <w:r>
        <w:t>This is a link style.</w:t>
      </w:r>
    </w:p>
    <w:p w14:paraId="043CDFB7" w14:textId="77777777" w:rsidR="00714F24" w:rsidRDefault="00714F24" w:rsidP="00714F24">
      <w:pPr>
        <w:pStyle w:val="1hLink-PDFgrid"/>
      </w:pPr>
      <w:r>
        <w:t xml:space="preserve">This is a PDF link style. </w:t>
      </w:r>
    </w:p>
    <w:p w14:paraId="2E5F2774" w14:textId="77777777" w:rsidR="00714F24" w:rsidRDefault="00714F24" w:rsidP="00714F24">
      <w:pPr>
        <w:pStyle w:val="1hLink-VideoGrid"/>
      </w:pPr>
      <w:r>
        <w:t>This is a video link style.</w:t>
      </w:r>
    </w:p>
    <w:p w14:paraId="13795AEB" w14:textId="77777777" w:rsidR="00714F24" w:rsidRDefault="00714F24" w:rsidP="00714F24">
      <w:pPr>
        <w:pStyle w:val="1cH3Grid"/>
      </w:pPr>
      <w:r>
        <w:t>Citations subsection using the H3 style.</w:t>
      </w:r>
    </w:p>
    <w:p w14:paraId="31A1B1AE" w14:textId="77777777" w:rsidR="00714F24" w:rsidRDefault="00714F24" w:rsidP="00714F24">
      <w:pPr>
        <w:pStyle w:val="1cH3Grid"/>
      </w:pPr>
    </w:p>
    <w:p w14:paraId="232A1E8E" w14:textId="77777777" w:rsidR="00714F24" w:rsidRDefault="00714F24" w:rsidP="00714F24">
      <w:pPr>
        <w:pStyle w:val="1iCitationGrid"/>
      </w:pPr>
      <w:r>
        <w:t xml:space="preserve">Lorem Ipsum, </w:t>
      </w:r>
      <w:hyperlink r:id="rId21"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21E2E5DC" w14:textId="77777777" w:rsidR="00714F24" w:rsidRDefault="00714F24" w:rsidP="00714F24">
      <w:pPr>
        <w:pStyle w:val="1iCitationGrid"/>
      </w:pPr>
      <w:r>
        <w:t xml:space="preserve">Lorem Ipsum, </w:t>
      </w:r>
      <w:hyperlink r:id="rId22"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1898EC36" w14:textId="77777777" w:rsidR="00714F24" w:rsidRDefault="00714F24" w:rsidP="00714F24">
      <w:pPr>
        <w:pStyle w:val="1cH3Grid"/>
      </w:pPr>
    </w:p>
    <w:p w14:paraId="3DAA8B70" w14:textId="77777777" w:rsidR="00714F24" w:rsidRPr="008C16DA" w:rsidRDefault="00714F24" w:rsidP="00714F24">
      <w:pPr>
        <w:pStyle w:val="2cNextChapterFooterGrid"/>
      </w:pPr>
      <w:r w:rsidRPr="008C16DA">
        <w:t>→</w:t>
      </w:r>
    </w:p>
    <w:p w14:paraId="52B42DE4" w14:textId="5306FD54" w:rsidR="00714F24" w:rsidRDefault="00714F24" w:rsidP="00714F24">
      <w:pPr>
        <w:pStyle w:val="2cNextChapterFooterGrid"/>
      </w:pPr>
      <w:r w:rsidRPr="008C16DA">
        <w:t>0</w:t>
      </w:r>
      <w:r>
        <w:t>5</w:t>
      </w:r>
      <w:r w:rsidRPr="008C16DA">
        <w:t xml:space="preserve"> Next </w:t>
      </w:r>
      <w:r>
        <w:t>c</w:t>
      </w:r>
      <w:r w:rsidRPr="008C16DA">
        <w:t>hapte</w:t>
      </w:r>
      <w:r>
        <w:t>r</w:t>
      </w:r>
    </w:p>
    <w:p w14:paraId="7B4C44C3" w14:textId="77777777" w:rsidR="00E033BD" w:rsidRPr="003B46A0" w:rsidRDefault="00E033BD" w:rsidP="00E033BD">
      <w:pPr>
        <w:pStyle w:val="7bNAVHeader"/>
      </w:pPr>
      <w:r>
        <w:t>Document navigation</w:t>
      </w:r>
    </w:p>
    <w:p w14:paraId="37F6DBCF"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2024368B" w14:textId="77777777" w:rsidR="00A85606" w:rsidRDefault="00A85606" w:rsidP="00A85606">
      <w:pPr>
        <w:pStyle w:val="2aChapternumbertopGrid"/>
      </w:pPr>
    </w:p>
    <w:p w14:paraId="3C70DFD5" w14:textId="77777777" w:rsidR="005E421B" w:rsidRPr="00EE19DA" w:rsidRDefault="005E421B" w:rsidP="005E421B">
      <w:r>
        <w:rPr>
          <w:rStyle w:val="Hyperlink"/>
        </w:rPr>
        <w:br w:type="page"/>
      </w:r>
    </w:p>
    <w:p w14:paraId="3CAFCB51" w14:textId="194BACA2" w:rsidR="00714F24" w:rsidRPr="007D0506" w:rsidRDefault="00714F24" w:rsidP="00714F24">
      <w:pPr>
        <w:pStyle w:val="2aChapternumbertopGrid"/>
      </w:pPr>
      <w:r w:rsidRPr="007D0506">
        <w:lastRenderedPageBreak/>
        <w:t>0</w:t>
      </w:r>
      <w:r>
        <w:t>5</w:t>
      </w:r>
      <w:bookmarkStart w:id="15" w:name="Section05"/>
      <w:bookmarkEnd w:id="15"/>
    </w:p>
    <w:p w14:paraId="3F17B5F9" w14:textId="77777777" w:rsidR="00714F24" w:rsidRPr="003B3370" w:rsidRDefault="00714F24" w:rsidP="00714F24">
      <w:pPr>
        <w:pStyle w:val="2bMinreadGrid"/>
      </w:pPr>
      <w:r w:rsidRPr="003B3370">
        <w:t>1 min read</w:t>
      </w:r>
    </w:p>
    <w:p w14:paraId="0BACD93E" w14:textId="6A9759B9" w:rsidR="00714F24" w:rsidRPr="007E5C44" w:rsidRDefault="00714F24" w:rsidP="00253337">
      <w:pPr>
        <w:pStyle w:val="1aH1Grid"/>
      </w:pPr>
      <w:r w:rsidRPr="00715486">
        <w:t>Section</w:t>
      </w:r>
      <w:r w:rsidRPr="007E5C44">
        <w:t xml:space="preserve"> 0</w:t>
      </w:r>
      <w:r>
        <w:t>5</w:t>
      </w:r>
      <w:r w:rsidRPr="007E5C44">
        <w:t xml:space="preserve"> title using H1 style </w:t>
      </w:r>
      <w:r w:rsidR="00B36B8E">
        <w:t>with a 74-character maximum</w:t>
      </w:r>
    </w:p>
    <w:p w14:paraId="0116D374" w14:textId="28E257AC"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p>
    <w:p w14:paraId="63BAB7E5"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4209A55B" w14:textId="19189DB9" w:rsidR="00EB7CEF" w:rsidRPr="003B3370" w:rsidRDefault="00EB7CEF" w:rsidP="00EB7CEF">
      <w:pPr>
        <w:pStyle w:val="1fQuoteGrid"/>
      </w:pPr>
      <w:r>
        <w:t xml:space="preserve">This is an example of the quote style, </w:t>
      </w:r>
      <w:r w:rsidRPr="003B3370">
        <w:t>“</w:t>
      </w:r>
      <w:r>
        <w:t>The recommended character count maximum for quotes is 160 characters.”</w:t>
      </w:r>
      <w:r w:rsidRPr="001C7284">
        <w:rPr>
          <w:vertAlign w:val="superscript"/>
        </w:rPr>
        <w:t>1</w:t>
      </w:r>
    </w:p>
    <w:p w14:paraId="2D414748" w14:textId="77777777" w:rsidR="00714F24" w:rsidRPr="007D0506" w:rsidRDefault="00714F24" w:rsidP="00714F24">
      <w:pPr>
        <w:pStyle w:val="1gBylineGrid"/>
        <w:rPr>
          <w:rFonts w:eastAsiaTheme="minorEastAsia"/>
        </w:rPr>
      </w:pPr>
      <w:r w:rsidRPr="007D0506">
        <w:t xml:space="preserve">– </w:t>
      </w:r>
      <w:r>
        <w:t>This is an example of the byline style</w:t>
      </w:r>
    </w:p>
    <w:p w14:paraId="3C586A20" w14:textId="77777777" w:rsidR="00714F24" w:rsidRDefault="00714F24" w:rsidP="00714F24">
      <w:pPr>
        <w:pStyle w:val="1bH2Grid"/>
      </w:pPr>
      <w:r w:rsidRPr="00905045">
        <w:t>This is an example of an H2 style used on a section</w:t>
      </w:r>
      <w:r>
        <w:t xml:space="preserve"> subhead</w:t>
      </w:r>
      <w:r w:rsidRPr="00905045">
        <w:t xml:space="preserve">. </w:t>
      </w:r>
    </w:p>
    <w:p w14:paraId="26EC26B7" w14:textId="77777777" w:rsidR="00714F24" w:rsidRDefault="00714F24" w:rsidP="00714F24">
      <w:pPr>
        <w:pStyle w:val="1bH2Grid"/>
        <w:ind w:left="0"/>
      </w:pPr>
    </w:p>
    <w:p w14:paraId="4C961332" w14:textId="77777777" w:rsidR="00714F24" w:rsidRDefault="00714F24" w:rsidP="00714F24">
      <w:pPr>
        <w:pStyle w:val="1bH2Grid"/>
      </w:pPr>
      <w:commentRangeStart w:id="16"/>
      <w:commentRangeEnd w:id="16"/>
      <w:r>
        <w:rPr>
          <w:rStyle w:val="CommentReference"/>
          <w:rFonts w:asciiTheme="minorHAnsi" w:eastAsiaTheme="minorEastAsia" w:hAnsiTheme="minorHAnsi" w:cstheme="minorBidi"/>
        </w:rPr>
        <w:commentReference w:id="16"/>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11B8D6E6" w14:textId="77777777" w:rsidTr="005E421B">
        <w:trPr>
          <w:trHeight w:val="4410"/>
        </w:trPr>
        <w:tc>
          <w:tcPr>
            <w:tcW w:w="7200" w:type="dxa"/>
          </w:tcPr>
          <w:p w14:paraId="346B4167"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479075553"/>
                <w:showingPlcHdr/>
                <w:picture/>
              </w:sdtPr>
              <w:sdtEndPr/>
              <w:sdtContent>
                <w:r w:rsidR="00714F24" w:rsidRPr="008B5E5D">
                  <w:rPr>
                    <w:i/>
                    <w:iCs/>
                    <w:noProof/>
                    <w:color w:val="FFFFFF" w:themeColor="background1"/>
                    <w14:textFill>
                      <w14:noFill/>
                    </w14:textFill>
                  </w:rPr>
                  <w:drawing>
                    <wp:inline distT="0" distB="0" distL="0" distR="0" wp14:anchorId="12A9D7E5" wp14:editId="18CC25D0">
                      <wp:extent cx="4572000" cy="2743200"/>
                      <wp:effectExtent l="0" t="0" r="0" b="0"/>
                      <wp:docPr id="8"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08DB451D" w14:textId="77777777" w:rsidTr="005E421B">
        <w:trPr>
          <w:trHeight w:val="94"/>
        </w:trPr>
        <w:tc>
          <w:tcPr>
            <w:tcW w:w="7200" w:type="dxa"/>
          </w:tcPr>
          <w:p w14:paraId="7B18FE28" w14:textId="4993E41F" w:rsidR="00714F24" w:rsidRPr="00EE5FE6" w:rsidRDefault="000057C8" w:rsidP="005E421B">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5EF71152"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476061F0" w14:textId="77777777" w:rsidR="00714F24" w:rsidRDefault="00714F24" w:rsidP="00714F24">
      <w:pPr>
        <w:pStyle w:val="1eBulletsGrid"/>
      </w:pPr>
      <w:r>
        <w:t>This is the bullets style.</w:t>
      </w:r>
    </w:p>
    <w:p w14:paraId="579A0449" w14:textId="77777777" w:rsidR="00714F24" w:rsidRDefault="00714F24" w:rsidP="00714F24">
      <w:pPr>
        <w:pStyle w:val="1eBulletsGrid"/>
      </w:pPr>
      <w:r>
        <w:t>This is the bullets style.</w:t>
      </w:r>
    </w:p>
    <w:p w14:paraId="4AA34507" w14:textId="77777777" w:rsidR="00714F24" w:rsidRDefault="00714F24" w:rsidP="00714F24">
      <w:pPr>
        <w:pStyle w:val="1eBulletsGrid"/>
      </w:pPr>
      <w:r>
        <w:t>This is the bullets style.</w:t>
      </w:r>
    </w:p>
    <w:p w14:paraId="749BF595"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1E293F61" w14:textId="77777777" w:rsidR="00714F24" w:rsidRDefault="00714F24" w:rsidP="00714F24">
      <w:pPr>
        <w:pStyle w:val="1hLinkGrid"/>
      </w:pPr>
      <w:r>
        <w:t>This is a link style.</w:t>
      </w:r>
    </w:p>
    <w:p w14:paraId="2F713598" w14:textId="77777777" w:rsidR="00714F24" w:rsidRDefault="00714F24" w:rsidP="00714F24">
      <w:pPr>
        <w:pStyle w:val="1hLink-PDFgrid"/>
      </w:pPr>
      <w:r>
        <w:t xml:space="preserve">This is a PDF link style. </w:t>
      </w:r>
    </w:p>
    <w:p w14:paraId="2521DB64" w14:textId="77777777" w:rsidR="00714F24" w:rsidRDefault="00714F24" w:rsidP="00714F24">
      <w:pPr>
        <w:pStyle w:val="1hLink-VideoGrid"/>
      </w:pPr>
      <w:r>
        <w:t>This is a video link style.</w:t>
      </w:r>
    </w:p>
    <w:p w14:paraId="1EEA56A2" w14:textId="77777777" w:rsidR="00714F24" w:rsidRDefault="00714F24" w:rsidP="00714F24">
      <w:pPr>
        <w:pStyle w:val="1cH3Grid"/>
      </w:pPr>
      <w:r>
        <w:t>Citations subsection using the H3 style.</w:t>
      </w:r>
    </w:p>
    <w:p w14:paraId="1F0A4D62" w14:textId="77777777" w:rsidR="00714F24" w:rsidRDefault="00714F24" w:rsidP="00714F24">
      <w:pPr>
        <w:pStyle w:val="1cH3Grid"/>
      </w:pPr>
    </w:p>
    <w:p w14:paraId="69477BD8" w14:textId="77777777" w:rsidR="00714F24" w:rsidRDefault="00714F24" w:rsidP="00714F24">
      <w:pPr>
        <w:pStyle w:val="1iCitationGrid"/>
      </w:pPr>
      <w:r>
        <w:t xml:space="preserve">Lorem Ipsum, </w:t>
      </w:r>
      <w:hyperlink r:id="rId23"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7667061A" w14:textId="77777777" w:rsidR="00714F24" w:rsidRDefault="00714F24" w:rsidP="00714F24">
      <w:pPr>
        <w:pStyle w:val="1iCitationGrid"/>
      </w:pPr>
      <w:r>
        <w:t xml:space="preserve">Lorem Ipsum, </w:t>
      </w:r>
      <w:hyperlink r:id="rId24"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6961FE37" w14:textId="77777777" w:rsidR="00714F24" w:rsidRDefault="00714F24" w:rsidP="00714F24">
      <w:pPr>
        <w:pStyle w:val="1cH3Grid"/>
      </w:pPr>
    </w:p>
    <w:p w14:paraId="6F627E09" w14:textId="77777777" w:rsidR="00714F24" w:rsidRPr="008C16DA" w:rsidRDefault="00714F24" w:rsidP="00714F24">
      <w:pPr>
        <w:pStyle w:val="2cNextChapterFooterGrid"/>
      </w:pPr>
      <w:r w:rsidRPr="008C16DA">
        <w:t>→</w:t>
      </w:r>
    </w:p>
    <w:p w14:paraId="308A1B5A" w14:textId="45E32595" w:rsidR="00714F24" w:rsidRDefault="00714F24" w:rsidP="00714F24">
      <w:pPr>
        <w:pStyle w:val="2cNextChapterFooterGrid"/>
      </w:pPr>
      <w:r w:rsidRPr="008C16DA">
        <w:t>0</w:t>
      </w:r>
      <w:r>
        <w:t>6</w:t>
      </w:r>
      <w:r w:rsidRPr="008C16DA">
        <w:t xml:space="preserve"> Next </w:t>
      </w:r>
      <w:r>
        <w:t>c</w:t>
      </w:r>
      <w:r w:rsidRPr="008C16DA">
        <w:t>hapte</w:t>
      </w:r>
      <w:r>
        <w:t>r</w:t>
      </w:r>
    </w:p>
    <w:p w14:paraId="145B6E7E" w14:textId="77777777" w:rsidR="00E033BD" w:rsidRPr="003B46A0" w:rsidRDefault="00E033BD" w:rsidP="00E033BD">
      <w:pPr>
        <w:pStyle w:val="7bNAVHeader"/>
      </w:pPr>
      <w:r>
        <w:t>Document navigation</w:t>
      </w:r>
    </w:p>
    <w:p w14:paraId="12AA8688"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193E4ACE" w14:textId="77777777" w:rsidR="00A85606" w:rsidRDefault="00A85606" w:rsidP="00A85606">
      <w:pPr>
        <w:pStyle w:val="2aChapternumbertopGrid"/>
      </w:pPr>
    </w:p>
    <w:p w14:paraId="273564DC" w14:textId="77777777" w:rsidR="005E421B" w:rsidRPr="00EE19DA" w:rsidRDefault="005E421B" w:rsidP="005E421B">
      <w:r>
        <w:rPr>
          <w:rStyle w:val="Hyperlink"/>
        </w:rPr>
        <w:br w:type="page"/>
      </w:r>
    </w:p>
    <w:p w14:paraId="6D4BD6F0" w14:textId="22C23A66" w:rsidR="00714F24" w:rsidRPr="007D0506" w:rsidRDefault="00714F24" w:rsidP="00714F24">
      <w:pPr>
        <w:pStyle w:val="2aChapternumbertopGrid"/>
      </w:pPr>
      <w:r w:rsidRPr="007D0506">
        <w:lastRenderedPageBreak/>
        <w:t>0</w:t>
      </w:r>
      <w:r>
        <w:t>6</w:t>
      </w:r>
      <w:bookmarkStart w:id="17" w:name="Section06"/>
      <w:bookmarkEnd w:id="17"/>
    </w:p>
    <w:p w14:paraId="1181B7F1" w14:textId="77777777" w:rsidR="00714F24" w:rsidRPr="003B3370" w:rsidRDefault="00714F24" w:rsidP="00714F24">
      <w:pPr>
        <w:pStyle w:val="2bMinreadGrid"/>
      </w:pPr>
      <w:r w:rsidRPr="003B3370">
        <w:t>1 min read</w:t>
      </w:r>
    </w:p>
    <w:p w14:paraId="387A4AAE" w14:textId="4B5A04D1" w:rsidR="00714F24" w:rsidRPr="007E5C44" w:rsidRDefault="00714F24" w:rsidP="00253337">
      <w:pPr>
        <w:pStyle w:val="1aH1Grid"/>
      </w:pPr>
      <w:r w:rsidRPr="00715486">
        <w:t>Section</w:t>
      </w:r>
      <w:r w:rsidRPr="007E5C44">
        <w:t xml:space="preserve"> 0</w:t>
      </w:r>
      <w:r w:rsidR="00C72E1B">
        <w:t>6</w:t>
      </w:r>
      <w:r w:rsidRPr="007E5C44">
        <w:t xml:space="preserve"> title using H1 style </w:t>
      </w:r>
      <w:r w:rsidR="00B36B8E">
        <w:t>with a 74-character maximum</w:t>
      </w:r>
    </w:p>
    <w:p w14:paraId="468FBC8B" w14:textId="0F7657DF"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p>
    <w:p w14:paraId="1340F757"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0719655C" w14:textId="102D7CED" w:rsidR="00EB7CEF" w:rsidRPr="003B3370" w:rsidRDefault="00EB7CEF" w:rsidP="00EB7CEF">
      <w:pPr>
        <w:pStyle w:val="1fQuoteGrid"/>
      </w:pPr>
      <w:r>
        <w:t xml:space="preserve">This is an example of the quote style, </w:t>
      </w:r>
      <w:r w:rsidRPr="003B3370">
        <w:t>“</w:t>
      </w:r>
      <w:r>
        <w:t>The recommended character count maximum for quotes is 160 characters.”</w:t>
      </w:r>
      <w:r w:rsidRPr="001C7284">
        <w:rPr>
          <w:vertAlign w:val="superscript"/>
        </w:rPr>
        <w:t>1</w:t>
      </w:r>
    </w:p>
    <w:p w14:paraId="25D40CC6" w14:textId="77777777" w:rsidR="00714F24" w:rsidRPr="007D0506" w:rsidRDefault="00714F24" w:rsidP="00714F24">
      <w:pPr>
        <w:pStyle w:val="1gBylineGrid"/>
        <w:rPr>
          <w:rFonts w:eastAsiaTheme="minorEastAsia"/>
        </w:rPr>
      </w:pPr>
      <w:r w:rsidRPr="007D0506">
        <w:t xml:space="preserve">– </w:t>
      </w:r>
      <w:r>
        <w:t>This is an example of the byline style</w:t>
      </w:r>
    </w:p>
    <w:p w14:paraId="52FAC72B" w14:textId="77777777" w:rsidR="00714F24" w:rsidRDefault="00714F24" w:rsidP="00714F24">
      <w:pPr>
        <w:pStyle w:val="1bH2Grid"/>
      </w:pPr>
      <w:r w:rsidRPr="00905045">
        <w:t>This is an example of an H2 style used on a section</w:t>
      </w:r>
      <w:r>
        <w:t xml:space="preserve"> subhead</w:t>
      </w:r>
      <w:r w:rsidRPr="00905045">
        <w:t xml:space="preserve">. </w:t>
      </w:r>
    </w:p>
    <w:p w14:paraId="79B7A225" w14:textId="77777777" w:rsidR="00714F24" w:rsidRDefault="00714F24" w:rsidP="00714F24">
      <w:pPr>
        <w:pStyle w:val="1bH2Grid"/>
        <w:ind w:left="0"/>
      </w:pPr>
    </w:p>
    <w:p w14:paraId="14D46A5E" w14:textId="77777777" w:rsidR="00714F24" w:rsidRDefault="00714F24" w:rsidP="00714F24">
      <w:pPr>
        <w:pStyle w:val="1bH2Grid"/>
      </w:pPr>
      <w:commentRangeStart w:id="18"/>
      <w:commentRangeEnd w:id="18"/>
      <w:r>
        <w:rPr>
          <w:rStyle w:val="CommentReference"/>
          <w:rFonts w:asciiTheme="minorHAnsi" w:eastAsiaTheme="minorEastAsia" w:hAnsiTheme="minorHAnsi" w:cstheme="minorBidi"/>
        </w:rPr>
        <w:commentReference w:id="18"/>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3217FB47" w14:textId="77777777" w:rsidTr="005E421B">
        <w:trPr>
          <w:trHeight w:val="4410"/>
        </w:trPr>
        <w:tc>
          <w:tcPr>
            <w:tcW w:w="7200" w:type="dxa"/>
          </w:tcPr>
          <w:p w14:paraId="3401549E"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1681573346"/>
                <w:showingPlcHdr/>
                <w:picture/>
              </w:sdtPr>
              <w:sdtEndPr/>
              <w:sdtContent>
                <w:r w:rsidR="00714F24" w:rsidRPr="008B5E5D">
                  <w:rPr>
                    <w:i/>
                    <w:iCs/>
                    <w:noProof/>
                    <w:color w:val="FFFFFF" w:themeColor="background1"/>
                    <w14:textFill>
                      <w14:noFill/>
                    </w14:textFill>
                  </w:rPr>
                  <w:drawing>
                    <wp:inline distT="0" distB="0" distL="0" distR="0" wp14:anchorId="1679A069" wp14:editId="530BA80C">
                      <wp:extent cx="4572000" cy="2743200"/>
                      <wp:effectExtent l="0" t="0" r="0" b="0"/>
                      <wp:docPr id="13"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3DEE4E0F" w14:textId="77777777" w:rsidTr="005E421B">
        <w:trPr>
          <w:trHeight w:val="94"/>
        </w:trPr>
        <w:tc>
          <w:tcPr>
            <w:tcW w:w="7200" w:type="dxa"/>
          </w:tcPr>
          <w:p w14:paraId="5D0FB061" w14:textId="19927FCD" w:rsidR="00714F24" w:rsidRPr="00EE5FE6" w:rsidRDefault="000057C8" w:rsidP="00D84F83">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7A356099"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6CC7D4E6" w14:textId="77777777" w:rsidR="00714F24" w:rsidRDefault="00714F24" w:rsidP="00714F24">
      <w:pPr>
        <w:pStyle w:val="1eBulletsGrid"/>
      </w:pPr>
      <w:r>
        <w:t>This is the bullets style.</w:t>
      </w:r>
    </w:p>
    <w:p w14:paraId="493F7D8E" w14:textId="77777777" w:rsidR="00714F24" w:rsidRDefault="00714F24" w:rsidP="00714F24">
      <w:pPr>
        <w:pStyle w:val="1eBulletsGrid"/>
      </w:pPr>
      <w:r>
        <w:t>This is the bullets style.</w:t>
      </w:r>
    </w:p>
    <w:p w14:paraId="23C0901F" w14:textId="77777777" w:rsidR="00714F24" w:rsidRDefault="00714F24" w:rsidP="00714F24">
      <w:pPr>
        <w:pStyle w:val="1eBulletsGrid"/>
      </w:pPr>
      <w:r>
        <w:t>This is the bullets style.</w:t>
      </w:r>
    </w:p>
    <w:p w14:paraId="2D65BF71"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336E2526" w14:textId="77777777" w:rsidR="00714F24" w:rsidRDefault="00714F24" w:rsidP="00714F24">
      <w:pPr>
        <w:pStyle w:val="1hLinkGrid"/>
      </w:pPr>
      <w:r>
        <w:t>This is a link style.</w:t>
      </w:r>
    </w:p>
    <w:p w14:paraId="2393E724" w14:textId="77777777" w:rsidR="00714F24" w:rsidRDefault="00714F24" w:rsidP="00714F24">
      <w:pPr>
        <w:pStyle w:val="1hLink-PDFgrid"/>
      </w:pPr>
      <w:r>
        <w:t xml:space="preserve">This is a PDF link style. </w:t>
      </w:r>
    </w:p>
    <w:p w14:paraId="7C171CBA" w14:textId="77777777" w:rsidR="00714F24" w:rsidRDefault="00714F24" w:rsidP="00714F24">
      <w:pPr>
        <w:pStyle w:val="1hLink-VideoGrid"/>
      </w:pPr>
      <w:r>
        <w:t>This is a video link style.</w:t>
      </w:r>
    </w:p>
    <w:p w14:paraId="1DB604CF" w14:textId="77777777" w:rsidR="00714F24" w:rsidRDefault="00714F24" w:rsidP="00714F24">
      <w:pPr>
        <w:pStyle w:val="1cH3Grid"/>
      </w:pPr>
      <w:r>
        <w:t>Citations subsection using the H3 style.</w:t>
      </w:r>
    </w:p>
    <w:p w14:paraId="6AE328C7" w14:textId="77777777" w:rsidR="00714F24" w:rsidRDefault="00714F24" w:rsidP="00714F24">
      <w:pPr>
        <w:pStyle w:val="1cH3Grid"/>
      </w:pPr>
    </w:p>
    <w:p w14:paraId="27A0413F" w14:textId="77777777" w:rsidR="00714F24" w:rsidRDefault="00714F24" w:rsidP="00714F24">
      <w:pPr>
        <w:pStyle w:val="1iCitationGrid"/>
      </w:pPr>
      <w:r>
        <w:t xml:space="preserve">Lorem Ipsum, </w:t>
      </w:r>
      <w:hyperlink r:id="rId25"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49F3D78A" w14:textId="77777777" w:rsidR="00714F24" w:rsidRDefault="00714F24" w:rsidP="00714F24">
      <w:pPr>
        <w:pStyle w:val="1iCitationGrid"/>
      </w:pPr>
      <w:r>
        <w:t xml:space="preserve">Lorem Ipsum, </w:t>
      </w:r>
      <w:hyperlink r:id="rId26"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2AA0B82E" w14:textId="77777777" w:rsidR="00714F24" w:rsidRDefault="00714F24" w:rsidP="00714F24">
      <w:pPr>
        <w:pStyle w:val="1cH3Grid"/>
      </w:pPr>
    </w:p>
    <w:p w14:paraId="72C67787" w14:textId="77777777" w:rsidR="00714F24" w:rsidRPr="008C16DA" w:rsidRDefault="00714F24" w:rsidP="00714F24">
      <w:pPr>
        <w:pStyle w:val="2cNextChapterFooterGrid"/>
      </w:pPr>
      <w:r w:rsidRPr="008C16DA">
        <w:t>→</w:t>
      </w:r>
    </w:p>
    <w:p w14:paraId="42E46670" w14:textId="153298F9" w:rsidR="00714F24" w:rsidRDefault="00714F24" w:rsidP="00714F24">
      <w:pPr>
        <w:pStyle w:val="2cNextChapterFooterGrid"/>
      </w:pPr>
      <w:r w:rsidRPr="008C16DA">
        <w:t>0</w:t>
      </w:r>
      <w:r>
        <w:t>7</w:t>
      </w:r>
      <w:r w:rsidRPr="008C16DA">
        <w:t xml:space="preserve"> Next </w:t>
      </w:r>
      <w:r>
        <w:t>c</w:t>
      </w:r>
      <w:r w:rsidRPr="008C16DA">
        <w:t>hapte</w:t>
      </w:r>
      <w:r>
        <w:t>r</w:t>
      </w:r>
    </w:p>
    <w:p w14:paraId="32F7D012" w14:textId="77777777" w:rsidR="00E033BD" w:rsidRPr="003B46A0" w:rsidRDefault="00E033BD" w:rsidP="00E033BD">
      <w:pPr>
        <w:pStyle w:val="7bNAVHeader"/>
      </w:pPr>
      <w:r>
        <w:t>Document navigation</w:t>
      </w:r>
    </w:p>
    <w:p w14:paraId="67F61303"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49484CC1" w14:textId="77777777" w:rsidR="00A85606" w:rsidRDefault="00A85606" w:rsidP="00A85606">
      <w:pPr>
        <w:pStyle w:val="2aChapternumbertopGrid"/>
      </w:pPr>
    </w:p>
    <w:p w14:paraId="01297761" w14:textId="77777777" w:rsidR="005E421B" w:rsidRPr="00EE19DA" w:rsidRDefault="005E421B" w:rsidP="005E421B">
      <w:r>
        <w:rPr>
          <w:rStyle w:val="Hyperlink"/>
        </w:rPr>
        <w:br w:type="page"/>
      </w:r>
    </w:p>
    <w:p w14:paraId="31A62240" w14:textId="77777777" w:rsidR="002A373E" w:rsidRDefault="002A373E" w:rsidP="002A373E">
      <w:pPr>
        <w:pStyle w:val="1hLink-VideoGrid"/>
        <w:numPr>
          <w:ilvl w:val="0"/>
          <w:numId w:val="0"/>
        </w:numPr>
        <w:ind w:left="3240" w:hanging="360"/>
      </w:pPr>
    </w:p>
    <w:p w14:paraId="45612D22" w14:textId="46EFA9E2" w:rsidR="00714F24" w:rsidRPr="007D0506" w:rsidRDefault="00714F24" w:rsidP="00714F24">
      <w:pPr>
        <w:pStyle w:val="2aChapternumbertopGrid"/>
      </w:pPr>
      <w:r w:rsidRPr="007D0506">
        <w:t>0</w:t>
      </w:r>
      <w:r>
        <w:t>7</w:t>
      </w:r>
      <w:bookmarkStart w:id="19" w:name="Section07"/>
      <w:bookmarkEnd w:id="19"/>
    </w:p>
    <w:p w14:paraId="3C0D5DB3" w14:textId="77777777" w:rsidR="00714F24" w:rsidRPr="003B3370" w:rsidRDefault="00714F24" w:rsidP="00714F24">
      <w:pPr>
        <w:pStyle w:val="2bMinreadGrid"/>
      </w:pPr>
      <w:r w:rsidRPr="003B3370">
        <w:t>1 min read</w:t>
      </w:r>
    </w:p>
    <w:p w14:paraId="67D06887" w14:textId="5777B45E" w:rsidR="00714F24" w:rsidRPr="007E5C44" w:rsidRDefault="00714F24" w:rsidP="00253337">
      <w:pPr>
        <w:pStyle w:val="1aH1Grid"/>
      </w:pPr>
      <w:r w:rsidRPr="00715486">
        <w:t>Section</w:t>
      </w:r>
      <w:r w:rsidRPr="007E5C44">
        <w:t xml:space="preserve"> 0</w:t>
      </w:r>
      <w:r>
        <w:t>7</w:t>
      </w:r>
      <w:r w:rsidRPr="007E5C44">
        <w:t xml:space="preserve"> title using H1 style </w:t>
      </w:r>
      <w:r w:rsidR="00B36B8E">
        <w:t>with a 74-character maximum</w:t>
      </w:r>
    </w:p>
    <w:p w14:paraId="4146EE57" w14:textId="73B7F330"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p>
    <w:p w14:paraId="59325DA4"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4D5D0AAF" w14:textId="056FBF3C" w:rsidR="00EB7CEF" w:rsidRDefault="00EB7CEF" w:rsidP="00EB7CEF">
      <w:pPr>
        <w:pStyle w:val="1fQuoteGrid"/>
      </w:pPr>
      <w:r>
        <w:t xml:space="preserve">This is an example of the quote style, </w:t>
      </w:r>
      <w:r w:rsidRPr="003B3370">
        <w:t>“</w:t>
      </w:r>
      <w:r>
        <w:t>The recommended character count maximum for quotes is 160 characters.”</w:t>
      </w:r>
      <w:r w:rsidRPr="00EB7CEF">
        <w:rPr>
          <w:vertAlign w:val="superscript"/>
        </w:rPr>
        <w:t>1</w:t>
      </w:r>
    </w:p>
    <w:p w14:paraId="1FDB1B43" w14:textId="4E1316C3" w:rsidR="00714F24" w:rsidRPr="007D0506" w:rsidRDefault="00714F24" w:rsidP="00714F24">
      <w:pPr>
        <w:pStyle w:val="1gBylineGrid"/>
        <w:rPr>
          <w:rFonts w:eastAsiaTheme="minorEastAsia"/>
        </w:rPr>
      </w:pPr>
      <w:r w:rsidRPr="007D0506">
        <w:t xml:space="preserve">– </w:t>
      </w:r>
      <w:r>
        <w:t>This is an example of the byline style</w:t>
      </w:r>
    </w:p>
    <w:p w14:paraId="33B19642" w14:textId="77777777" w:rsidR="00714F24" w:rsidRDefault="00714F24" w:rsidP="00714F24">
      <w:pPr>
        <w:pStyle w:val="1bH2Grid"/>
      </w:pPr>
      <w:r w:rsidRPr="00905045">
        <w:t>This is an example of an H2 style used on a section</w:t>
      </w:r>
      <w:r>
        <w:t xml:space="preserve"> subhead</w:t>
      </w:r>
      <w:r w:rsidRPr="00905045">
        <w:t xml:space="preserve">. </w:t>
      </w:r>
    </w:p>
    <w:p w14:paraId="3EDE2F4E" w14:textId="77777777" w:rsidR="00714F24" w:rsidRDefault="00714F24" w:rsidP="00714F24">
      <w:pPr>
        <w:pStyle w:val="1bH2Grid"/>
        <w:ind w:left="0"/>
      </w:pPr>
    </w:p>
    <w:p w14:paraId="6CC98831" w14:textId="77777777" w:rsidR="00714F24" w:rsidRDefault="00714F24" w:rsidP="00714F24">
      <w:pPr>
        <w:pStyle w:val="1bH2Grid"/>
      </w:pPr>
      <w:commentRangeStart w:id="20"/>
      <w:commentRangeEnd w:id="20"/>
      <w:r>
        <w:rPr>
          <w:rStyle w:val="CommentReference"/>
          <w:rFonts w:asciiTheme="minorHAnsi" w:eastAsiaTheme="minorEastAsia" w:hAnsiTheme="minorHAnsi" w:cstheme="minorBidi"/>
        </w:rPr>
        <w:commentReference w:id="20"/>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21BA5CF9" w14:textId="77777777" w:rsidTr="005E421B">
        <w:trPr>
          <w:trHeight w:val="4410"/>
        </w:trPr>
        <w:tc>
          <w:tcPr>
            <w:tcW w:w="7200" w:type="dxa"/>
          </w:tcPr>
          <w:p w14:paraId="0A7ABD3C"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271551054"/>
                <w:showingPlcHdr/>
                <w:picture/>
              </w:sdtPr>
              <w:sdtEndPr/>
              <w:sdtContent>
                <w:r w:rsidR="00714F24" w:rsidRPr="008B5E5D">
                  <w:rPr>
                    <w:i/>
                    <w:iCs/>
                    <w:noProof/>
                    <w:color w:val="FFFFFF" w:themeColor="background1"/>
                    <w14:textFill>
                      <w14:noFill/>
                    </w14:textFill>
                  </w:rPr>
                  <w:drawing>
                    <wp:inline distT="0" distB="0" distL="0" distR="0" wp14:anchorId="75CB48FD" wp14:editId="12BC1497">
                      <wp:extent cx="4572000" cy="2743200"/>
                      <wp:effectExtent l="0" t="0" r="0" b="0"/>
                      <wp:docPr id="16"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1FEBFFE7" w14:textId="77777777" w:rsidTr="005E421B">
        <w:trPr>
          <w:trHeight w:val="94"/>
        </w:trPr>
        <w:tc>
          <w:tcPr>
            <w:tcW w:w="7200" w:type="dxa"/>
          </w:tcPr>
          <w:p w14:paraId="058D7C73" w14:textId="6AD81878" w:rsidR="00714F24" w:rsidRPr="00EE5FE6" w:rsidRDefault="000057C8" w:rsidP="005E421B">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3BC4F644"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0E287522" w14:textId="77777777" w:rsidR="00714F24" w:rsidRDefault="00714F24" w:rsidP="00714F24">
      <w:pPr>
        <w:pStyle w:val="1eBulletsGrid"/>
      </w:pPr>
      <w:r>
        <w:t>This is the bullets style.</w:t>
      </w:r>
    </w:p>
    <w:p w14:paraId="41225871" w14:textId="77777777" w:rsidR="00714F24" w:rsidRDefault="00714F24" w:rsidP="00714F24">
      <w:pPr>
        <w:pStyle w:val="1eBulletsGrid"/>
      </w:pPr>
      <w:r>
        <w:t>This is the bullets style.</w:t>
      </w:r>
    </w:p>
    <w:p w14:paraId="5DA7BEA4" w14:textId="77777777" w:rsidR="00714F24" w:rsidRDefault="00714F24" w:rsidP="00714F24">
      <w:pPr>
        <w:pStyle w:val="1eBulletsGrid"/>
      </w:pPr>
      <w:r>
        <w:t>This is the bullets style.</w:t>
      </w:r>
    </w:p>
    <w:p w14:paraId="07498062"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29CEEB2C" w14:textId="77777777" w:rsidR="00714F24" w:rsidRDefault="00714F24" w:rsidP="00714F24">
      <w:pPr>
        <w:pStyle w:val="1hLinkGrid"/>
      </w:pPr>
      <w:r>
        <w:t>This is a link style.</w:t>
      </w:r>
    </w:p>
    <w:p w14:paraId="0220B9F9" w14:textId="77777777" w:rsidR="00714F24" w:rsidRDefault="00714F24" w:rsidP="00714F24">
      <w:pPr>
        <w:pStyle w:val="1hLink-PDFgrid"/>
      </w:pPr>
      <w:r>
        <w:t xml:space="preserve">This is a PDF link style. </w:t>
      </w:r>
    </w:p>
    <w:p w14:paraId="3C8B47C5" w14:textId="77777777" w:rsidR="00714F24" w:rsidRDefault="00714F24" w:rsidP="00714F24">
      <w:pPr>
        <w:pStyle w:val="1hLink-VideoGrid"/>
      </w:pPr>
      <w:r>
        <w:t>This is a video link style.</w:t>
      </w:r>
    </w:p>
    <w:p w14:paraId="464D20E4" w14:textId="77777777" w:rsidR="00714F24" w:rsidRDefault="00714F24" w:rsidP="00714F24">
      <w:pPr>
        <w:pStyle w:val="1cH3Grid"/>
      </w:pPr>
      <w:r>
        <w:t>Citations subsection using the H3 style.</w:t>
      </w:r>
    </w:p>
    <w:p w14:paraId="17F3B0E2" w14:textId="77777777" w:rsidR="00714F24" w:rsidRDefault="00714F24" w:rsidP="00714F24">
      <w:pPr>
        <w:pStyle w:val="1cH3Grid"/>
      </w:pPr>
    </w:p>
    <w:p w14:paraId="7AD590B6" w14:textId="77777777" w:rsidR="00714F24" w:rsidRDefault="00714F24" w:rsidP="00714F24">
      <w:pPr>
        <w:pStyle w:val="1iCitationGrid"/>
      </w:pPr>
      <w:r>
        <w:t xml:space="preserve">Lorem Ipsum, </w:t>
      </w:r>
      <w:hyperlink r:id="rId27"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6E1D8250" w14:textId="77777777" w:rsidR="00714F24" w:rsidRDefault="00714F24" w:rsidP="00714F24">
      <w:pPr>
        <w:pStyle w:val="1iCitationGrid"/>
      </w:pPr>
      <w:r>
        <w:t xml:space="preserve">Lorem Ipsum, </w:t>
      </w:r>
      <w:hyperlink r:id="rId28"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7D1D1BFD" w14:textId="77777777" w:rsidR="00714F24" w:rsidRDefault="00714F24" w:rsidP="00714F24">
      <w:pPr>
        <w:pStyle w:val="1cH3Grid"/>
      </w:pPr>
    </w:p>
    <w:p w14:paraId="60C7AC86" w14:textId="77777777" w:rsidR="00714F24" w:rsidRPr="008C16DA" w:rsidRDefault="00714F24" w:rsidP="00714F24">
      <w:pPr>
        <w:pStyle w:val="2cNextChapterFooterGrid"/>
      </w:pPr>
      <w:r w:rsidRPr="008C16DA">
        <w:t>→</w:t>
      </w:r>
    </w:p>
    <w:p w14:paraId="67327502" w14:textId="6B667292" w:rsidR="00714F24" w:rsidRDefault="00714F24" w:rsidP="00714F24">
      <w:pPr>
        <w:pStyle w:val="2cNextChapterFooterGrid"/>
      </w:pPr>
      <w:r w:rsidRPr="008C16DA">
        <w:t>0</w:t>
      </w:r>
      <w:r>
        <w:t>8</w:t>
      </w:r>
      <w:r w:rsidRPr="008C16DA">
        <w:t xml:space="preserve"> Next </w:t>
      </w:r>
      <w:r>
        <w:t>c</w:t>
      </w:r>
      <w:r w:rsidRPr="008C16DA">
        <w:t>hapte</w:t>
      </w:r>
      <w:r>
        <w:t>r</w:t>
      </w:r>
    </w:p>
    <w:p w14:paraId="66443713" w14:textId="77777777" w:rsidR="00E033BD" w:rsidRPr="003B46A0" w:rsidRDefault="00E033BD" w:rsidP="00E033BD">
      <w:pPr>
        <w:pStyle w:val="7bNAVHeader"/>
      </w:pPr>
      <w:r>
        <w:t>Document navigation</w:t>
      </w:r>
    </w:p>
    <w:p w14:paraId="6201BDB3"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6ADEE89E" w14:textId="77777777" w:rsidR="005E421B" w:rsidRPr="00EE19DA" w:rsidRDefault="005E421B" w:rsidP="005E421B">
      <w:r>
        <w:rPr>
          <w:rStyle w:val="Hyperlink"/>
        </w:rPr>
        <w:br w:type="page"/>
      </w:r>
    </w:p>
    <w:p w14:paraId="7DB79EF7" w14:textId="2ACEA4FD" w:rsidR="00714F24" w:rsidRPr="007D0506" w:rsidRDefault="00714F24" w:rsidP="00714F24">
      <w:pPr>
        <w:pStyle w:val="2aChapternumbertopGrid"/>
      </w:pPr>
      <w:r w:rsidRPr="007D0506">
        <w:lastRenderedPageBreak/>
        <w:t>0</w:t>
      </w:r>
      <w:r>
        <w:t>8</w:t>
      </w:r>
      <w:bookmarkStart w:id="21" w:name="Section08"/>
      <w:bookmarkEnd w:id="21"/>
    </w:p>
    <w:p w14:paraId="085A73AD" w14:textId="77777777" w:rsidR="00714F24" w:rsidRPr="003B3370" w:rsidRDefault="00714F24" w:rsidP="00714F24">
      <w:pPr>
        <w:pStyle w:val="2bMinreadGrid"/>
      </w:pPr>
      <w:r w:rsidRPr="003B3370">
        <w:t>1 min read</w:t>
      </w:r>
    </w:p>
    <w:p w14:paraId="111476C3" w14:textId="264F7050" w:rsidR="00714F24" w:rsidRPr="007E5C44" w:rsidRDefault="00714F24" w:rsidP="00253337">
      <w:pPr>
        <w:pStyle w:val="1aH1Grid"/>
      </w:pPr>
      <w:r w:rsidRPr="00715486">
        <w:t>Section</w:t>
      </w:r>
      <w:r w:rsidRPr="007E5C44">
        <w:t xml:space="preserve"> 0</w:t>
      </w:r>
      <w:r>
        <w:t>8</w:t>
      </w:r>
      <w:r w:rsidRPr="007E5C44">
        <w:t xml:space="preserve"> title using H1 style </w:t>
      </w:r>
      <w:r w:rsidR="00B36B8E">
        <w:t>with a 74-character maximum</w:t>
      </w:r>
    </w:p>
    <w:p w14:paraId="591CD22F" w14:textId="1DA47F67"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p>
    <w:p w14:paraId="41B82985"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511DA1FE" w14:textId="6D976EC6" w:rsidR="00714F24" w:rsidRPr="003B3370" w:rsidRDefault="00EB7CEF" w:rsidP="00714F24">
      <w:pPr>
        <w:pStyle w:val="1fQuoteGrid"/>
      </w:pPr>
      <w:r>
        <w:t xml:space="preserve">This is an example of the quote style, </w:t>
      </w:r>
      <w:r w:rsidRPr="003B3370">
        <w:t>“</w:t>
      </w:r>
      <w:r>
        <w:t>The recommended character count maximum for quotes is 160 characters.”</w:t>
      </w:r>
      <w:r w:rsidR="00714F24" w:rsidRPr="001C7284">
        <w:rPr>
          <w:vertAlign w:val="superscript"/>
        </w:rPr>
        <w:t>1</w:t>
      </w:r>
    </w:p>
    <w:p w14:paraId="78DC5C78" w14:textId="77777777" w:rsidR="00714F24" w:rsidRPr="007D0506" w:rsidRDefault="00714F24" w:rsidP="00714F24">
      <w:pPr>
        <w:pStyle w:val="1gBylineGrid"/>
        <w:rPr>
          <w:rFonts w:eastAsiaTheme="minorEastAsia"/>
        </w:rPr>
      </w:pPr>
      <w:r w:rsidRPr="007D0506">
        <w:t xml:space="preserve">– </w:t>
      </w:r>
      <w:r>
        <w:t>This is an example of the byline style</w:t>
      </w:r>
    </w:p>
    <w:p w14:paraId="38D46792" w14:textId="77777777" w:rsidR="00714F24" w:rsidRDefault="00714F24" w:rsidP="00714F24">
      <w:pPr>
        <w:pStyle w:val="1bH2Grid"/>
      </w:pPr>
      <w:r w:rsidRPr="00905045">
        <w:t>This is an example of an H2 style used on a section</w:t>
      </w:r>
      <w:r>
        <w:t xml:space="preserve"> subhead</w:t>
      </w:r>
      <w:r w:rsidRPr="00905045">
        <w:t xml:space="preserve">. </w:t>
      </w:r>
    </w:p>
    <w:p w14:paraId="47962F2B" w14:textId="77777777" w:rsidR="00714F24" w:rsidRDefault="00714F24" w:rsidP="00714F24">
      <w:pPr>
        <w:pStyle w:val="1bH2Grid"/>
        <w:ind w:left="0"/>
      </w:pPr>
    </w:p>
    <w:p w14:paraId="679C6A5F" w14:textId="77777777" w:rsidR="00714F24" w:rsidRDefault="00714F24" w:rsidP="00714F24">
      <w:pPr>
        <w:pStyle w:val="1bH2Grid"/>
      </w:pPr>
      <w:commentRangeStart w:id="22"/>
      <w:commentRangeEnd w:id="22"/>
      <w:r>
        <w:rPr>
          <w:rStyle w:val="CommentReference"/>
          <w:rFonts w:asciiTheme="minorHAnsi" w:eastAsiaTheme="minorEastAsia" w:hAnsiTheme="minorHAnsi" w:cstheme="minorBidi"/>
        </w:rPr>
        <w:commentReference w:id="22"/>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671D9A23" w14:textId="77777777" w:rsidTr="005E421B">
        <w:trPr>
          <w:trHeight w:val="4410"/>
        </w:trPr>
        <w:tc>
          <w:tcPr>
            <w:tcW w:w="7200" w:type="dxa"/>
          </w:tcPr>
          <w:p w14:paraId="76A9B1F9"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1467267703"/>
                <w:showingPlcHdr/>
                <w:picture/>
              </w:sdtPr>
              <w:sdtEndPr/>
              <w:sdtContent>
                <w:r w:rsidR="00714F24" w:rsidRPr="008B5E5D">
                  <w:rPr>
                    <w:i/>
                    <w:iCs/>
                    <w:noProof/>
                    <w:color w:val="FFFFFF" w:themeColor="background1"/>
                    <w14:textFill>
                      <w14:noFill/>
                    </w14:textFill>
                  </w:rPr>
                  <w:drawing>
                    <wp:inline distT="0" distB="0" distL="0" distR="0" wp14:anchorId="519693A3" wp14:editId="18AAACC8">
                      <wp:extent cx="4572000" cy="2743200"/>
                      <wp:effectExtent l="0" t="0" r="0" b="0"/>
                      <wp:docPr id="18"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58A4AAB4" w14:textId="77777777" w:rsidTr="005E421B">
        <w:trPr>
          <w:trHeight w:val="94"/>
        </w:trPr>
        <w:tc>
          <w:tcPr>
            <w:tcW w:w="7200" w:type="dxa"/>
          </w:tcPr>
          <w:p w14:paraId="75AF1424" w14:textId="63119670" w:rsidR="00714F24" w:rsidRPr="00EE5FE6" w:rsidRDefault="000057C8" w:rsidP="005E421B">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40359E85" w14:textId="77777777" w:rsidR="00714F24" w:rsidRPr="00EE5FE6"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 </w:t>
      </w: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640F3A11" w14:textId="77777777" w:rsidR="00714F24" w:rsidRDefault="00714F24" w:rsidP="00714F24">
      <w:pPr>
        <w:pStyle w:val="1eBulletsGrid"/>
      </w:pPr>
      <w:r>
        <w:t>This is the bullets style.</w:t>
      </w:r>
    </w:p>
    <w:p w14:paraId="373391A4" w14:textId="77777777" w:rsidR="00714F24" w:rsidRDefault="00714F24" w:rsidP="00714F24">
      <w:pPr>
        <w:pStyle w:val="1eBulletsGrid"/>
      </w:pPr>
      <w:r>
        <w:t>This is the bullets style.</w:t>
      </w:r>
    </w:p>
    <w:p w14:paraId="506716E5" w14:textId="77777777" w:rsidR="00714F24" w:rsidRDefault="00714F24" w:rsidP="00714F24">
      <w:pPr>
        <w:pStyle w:val="1eBulletsGrid"/>
      </w:pPr>
      <w:r>
        <w:t>This is the bullets style.</w:t>
      </w:r>
    </w:p>
    <w:p w14:paraId="1DE632A0"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2330D907" w14:textId="77777777" w:rsidR="00714F24" w:rsidRDefault="00714F24" w:rsidP="00714F24">
      <w:pPr>
        <w:pStyle w:val="1hLinkGrid"/>
      </w:pPr>
      <w:r>
        <w:t>This is a link style.</w:t>
      </w:r>
    </w:p>
    <w:p w14:paraId="24029E29" w14:textId="77777777" w:rsidR="00714F24" w:rsidRDefault="00714F24" w:rsidP="00714F24">
      <w:pPr>
        <w:pStyle w:val="1hLink-PDFgrid"/>
      </w:pPr>
      <w:r>
        <w:t xml:space="preserve">This is a PDF link style. </w:t>
      </w:r>
    </w:p>
    <w:p w14:paraId="137A62B7" w14:textId="77777777" w:rsidR="00714F24" w:rsidRDefault="00714F24" w:rsidP="00714F24">
      <w:pPr>
        <w:pStyle w:val="1hLink-VideoGrid"/>
      </w:pPr>
      <w:r>
        <w:t>This is a video link style.</w:t>
      </w:r>
    </w:p>
    <w:p w14:paraId="5929B576" w14:textId="77777777" w:rsidR="00714F24" w:rsidRDefault="00714F24" w:rsidP="00714F24">
      <w:pPr>
        <w:pStyle w:val="1cH3Grid"/>
      </w:pPr>
      <w:r>
        <w:t>Citations subsection using the H3 style.</w:t>
      </w:r>
    </w:p>
    <w:p w14:paraId="30234570" w14:textId="77777777" w:rsidR="00714F24" w:rsidRDefault="00714F24" w:rsidP="00714F24">
      <w:pPr>
        <w:pStyle w:val="1cH3Grid"/>
      </w:pPr>
    </w:p>
    <w:p w14:paraId="542B9DCC" w14:textId="77777777" w:rsidR="00714F24" w:rsidRDefault="00714F24" w:rsidP="00714F24">
      <w:pPr>
        <w:pStyle w:val="1iCitationGrid"/>
      </w:pPr>
      <w:r>
        <w:t xml:space="preserve">Lorem Ipsum, </w:t>
      </w:r>
      <w:hyperlink r:id="rId29"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28517939" w14:textId="77777777" w:rsidR="00714F24" w:rsidRDefault="00714F24" w:rsidP="00714F24">
      <w:pPr>
        <w:pStyle w:val="1iCitationGrid"/>
      </w:pPr>
      <w:r>
        <w:t xml:space="preserve">Lorem Ipsum, </w:t>
      </w:r>
      <w:hyperlink r:id="rId30"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58A43894" w14:textId="77777777" w:rsidR="00714F24" w:rsidRDefault="00714F24" w:rsidP="00714F24">
      <w:pPr>
        <w:pStyle w:val="1cH3Grid"/>
      </w:pPr>
    </w:p>
    <w:p w14:paraId="2F1B5A70" w14:textId="77777777" w:rsidR="00714F24" w:rsidRPr="008C16DA" w:rsidRDefault="00714F24" w:rsidP="00714F24">
      <w:pPr>
        <w:pStyle w:val="2cNextChapterFooterGrid"/>
      </w:pPr>
      <w:r w:rsidRPr="008C16DA">
        <w:t>→</w:t>
      </w:r>
    </w:p>
    <w:p w14:paraId="476937E7" w14:textId="3DC30F7A" w:rsidR="00714F24" w:rsidRDefault="00714F24" w:rsidP="00714F24">
      <w:pPr>
        <w:pStyle w:val="2cNextChapterFooterGrid"/>
      </w:pPr>
      <w:r w:rsidRPr="008C16DA">
        <w:t>0</w:t>
      </w:r>
      <w:r>
        <w:t>9</w:t>
      </w:r>
      <w:r w:rsidRPr="008C16DA">
        <w:t xml:space="preserve"> Next </w:t>
      </w:r>
      <w:r>
        <w:t>c</w:t>
      </w:r>
      <w:r w:rsidRPr="008C16DA">
        <w:t>hapte</w:t>
      </w:r>
      <w:r>
        <w:t>r</w:t>
      </w:r>
    </w:p>
    <w:p w14:paraId="77D76825" w14:textId="77777777" w:rsidR="00E033BD" w:rsidRPr="003B46A0" w:rsidRDefault="00E033BD" w:rsidP="00E033BD">
      <w:pPr>
        <w:pStyle w:val="7bNAVHeader"/>
      </w:pPr>
      <w:r>
        <w:t>Document navigation</w:t>
      </w:r>
    </w:p>
    <w:p w14:paraId="1DC357C4"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4ABC2234" w14:textId="77777777" w:rsidR="005E421B" w:rsidRPr="00EE19DA" w:rsidRDefault="005E421B" w:rsidP="005E421B">
      <w:r>
        <w:rPr>
          <w:rStyle w:val="Hyperlink"/>
        </w:rPr>
        <w:br w:type="page"/>
      </w:r>
    </w:p>
    <w:p w14:paraId="4E4A62BB" w14:textId="3EF0E23D" w:rsidR="00714F24" w:rsidRPr="007D0506" w:rsidRDefault="00714F24" w:rsidP="00714F24">
      <w:pPr>
        <w:pStyle w:val="2aChapternumbertopGrid"/>
      </w:pPr>
      <w:r w:rsidRPr="007D0506">
        <w:lastRenderedPageBreak/>
        <w:t>0</w:t>
      </w:r>
      <w:r>
        <w:t>9</w:t>
      </w:r>
      <w:bookmarkStart w:id="23" w:name="Section09"/>
      <w:bookmarkEnd w:id="23"/>
    </w:p>
    <w:p w14:paraId="16BA6C10" w14:textId="77777777" w:rsidR="00714F24" w:rsidRPr="003B3370" w:rsidRDefault="00714F24" w:rsidP="00714F24">
      <w:pPr>
        <w:pStyle w:val="2bMinreadGrid"/>
      </w:pPr>
      <w:r w:rsidRPr="003B3370">
        <w:t>1 min read</w:t>
      </w:r>
    </w:p>
    <w:p w14:paraId="08D06A46" w14:textId="509471B2" w:rsidR="00714F24" w:rsidRPr="007E5C44" w:rsidRDefault="00714F24" w:rsidP="00253337">
      <w:pPr>
        <w:pStyle w:val="1aH1Grid"/>
      </w:pPr>
      <w:r w:rsidRPr="00715486">
        <w:t>Section</w:t>
      </w:r>
      <w:r w:rsidRPr="007E5C44">
        <w:t xml:space="preserve"> 0</w:t>
      </w:r>
      <w:r>
        <w:t>9</w:t>
      </w:r>
      <w:r w:rsidRPr="007E5C44">
        <w:t xml:space="preserve"> title using H1 style </w:t>
      </w:r>
      <w:r w:rsidR="00B36B8E">
        <w:t>with a 74-character maximum</w:t>
      </w:r>
    </w:p>
    <w:p w14:paraId="3E89A558" w14:textId="584B7688" w:rsidR="00714F24" w:rsidRPr="00905045" w:rsidRDefault="00714F24" w:rsidP="00714F24">
      <w:pPr>
        <w:pStyle w:val="1bH2Grid"/>
      </w:pPr>
      <w:r w:rsidRPr="00905045">
        <w:t xml:space="preserve">This is an example of an H2 style used on a section </w:t>
      </w:r>
      <w:r>
        <w:t>teaser.</w:t>
      </w:r>
      <w:r w:rsidR="000057C8">
        <w:t xml:space="preserve"> It has a </w:t>
      </w:r>
      <w:r w:rsidR="002E2D70">
        <w:t>205-character</w:t>
      </w:r>
      <w:r w:rsidR="000057C8">
        <w:t xml:space="preserve"> maximum.</w:t>
      </w:r>
    </w:p>
    <w:p w14:paraId="4198F75C" w14:textId="77777777" w:rsidR="00714F24" w:rsidRPr="003B3370" w:rsidRDefault="00714F24" w:rsidP="00714F24">
      <w:pPr>
        <w:pStyle w:val="1dBodyGrid"/>
      </w:pPr>
      <w:r>
        <w:t xml:space="preserve">Here you’ll see the use of the body copy style. To use any style of copy regardless of type, paste your copy into this document. Next highlight the all the copy that you’d like to make the same style. Then in your ribbon, select Home. You should see a series of styles to choose from. You can also select the Styles Pane for ease of use. </w:t>
      </w:r>
    </w:p>
    <w:p w14:paraId="24566ED2" w14:textId="391345A7" w:rsidR="00714F24" w:rsidRPr="003B3370" w:rsidRDefault="00EB7CEF" w:rsidP="00714F24">
      <w:pPr>
        <w:pStyle w:val="1fQuoteGrid"/>
      </w:pPr>
      <w:r>
        <w:t xml:space="preserve">This is an example of the quote style, </w:t>
      </w:r>
      <w:r w:rsidRPr="003B3370">
        <w:t>“</w:t>
      </w:r>
      <w:r>
        <w:t>The recommended character count maximum for quotes is 160 characters.”</w:t>
      </w:r>
      <w:r w:rsidR="00714F24" w:rsidRPr="001C7284">
        <w:rPr>
          <w:vertAlign w:val="superscript"/>
        </w:rPr>
        <w:t>1</w:t>
      </w:r>
    </w:p>
    <w:p w14:paraId="22E6456F" w14:textId="77777777" w:rsidR="00714F24" w:rsidRPr="007D0506" w:rsidRDefault="00714F24" w:rsidP="00714F24">
      <w:pPr>
        <w:pStyle w:val="1gBylineGrid"/>
        <w:rPr>
          <w:rFonts w:eastAsiaTheme="minorEastAsia"/>
        </w:rPr>
      </w:pPr>
      <w:r w:rsidRPr="007D0506">
        <w:t xml:space="preserve">– </w:t>
      </w:r>
      <w:r>
        <w:t>This is an example of the byline style</w:t>
      </w:r>
    </w:p>
    <w:p w14:paraId="77027050" w14:textId="77777777" w:rsidR="00714F24" w:rsidRDefault="00714F24" w:rsidP="00714F24">
      <w:pPr>
        <w:pStyle w:val="1bH2Grid"/>
      </w:pPr>
      <w:r w:rsidRPr="00905045">
        <w:t>This is an example of an H2 style used on a section</w:t>
      </w:r>
      <w:r>
        <w:t xml:space="preserve"> subhead</w:t>
      </w:r>
      <w:r w:rsidRPr="00905045">
        <w:t xml:space="preserve">. </w:t>
      </w:r>
    </w:p>
    <w:p w14:paraId="339BA7B9" w14:textId="77777777" w:rsidR="00714F24" w:rsidRDefault="00714F24" w:rsidP="00714F24">
      <w:pPr>
        <w:pStyle w:val="1bH2Grid"/>
        <w:ind w:left="0"/>
      </w:pPr>
    </w:p>
    <w:p w14:paraId="757E2504" w14:textId="77777777" w:rsidR="00714F24" w:rsidRDefault="00714F24" w:rsidP="00714F24">
      <w:pPr>
        <w:pStyle w:val="1bH2Grid"/>
      </w:pPr>
      <w:commentRangeStart w:id="24"/>
      <w:commentRangeEnd w:id="24"/>
      <w:r>
        <w:rPr>
          <w:rStyle w:val="CommentReference"/>
          <w:rFonts w:asciiTheme="minorHAnsi" w:eastAsiaTheme="minorEastAsia" w:hAnsiTheme="minorHAnsi" w:cstheme="minorBidi"/>
        </w:rPr>
        <w:commentReference w:id="24"/>
      </w:r>
    </w:p>
    <w:tbl>
      <w:tblPr>
        <w:tblStyle w:val="TableGrid"/>
        <w:tblW w:w="7200"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tblGrid>
      <w:tr w:rsidR="00714F24" w:rsidRPr="008B5E5D" w14:paraId="70D7F8D0" w14:textId="77777777" w:rsidTr="005E421B">
        <w:trPr>
          <w:trHeight w:val="4410"/>
        </w:trPr>
        <w:tc>
          <w:tcPr>
            <w:tcW w:w="7200" w:type="dxa"/>
          </w:tcPr>
          <w:p w14:paraId="035F0F3B" w14:textId="77777777" w:rsidR="00714F24" w:rsidRPr="008B5E5D" w:rsidRDefault="005008A8" w:rsidP="005E421B">
            <w:pPr>
              <w:pStyle w:val="1dBodyGrid"/>
              <w:ind w:left="0"/>
              <w:rPr>
                <w:i/>
                <w:iCs/>
                <w:color w:val="FFFFFF" w:themeColor="background1"/>
                <w14:textFill>
                  <w14:noFill/>
                </w14:textFill>
              </w:rPr>
            </w:pPr>
            <w:sdt>
              <w:sdtPr>
                <w:rPr>
                  <w:i/>
                  <w:iCs/>
                  <w:color w:val="FFFFFF" w:themeColor="background1"/>
                  <w14:textFill>
                    <w14:noFill/>
                  </w14:textFill>
                </w:rPr>
                <w:id w:val="-1234930007"/>
                <w:showingPlcHdr/>
                <w:picture/>
              </w:sdtPr>
              <w:sdtEndPr/>
              <w:sdtContent>
                <w:r w:rsidR="00714F24" w:rsidRPr="008B5E5D">
                  <w:rPr>
                    <w:i/>
                    <w:iCs/>
                    <w:noProof/>
                    <w:color w:val="FFFFFF" w:themeColor="background1"/>
                    <w14:textFill>
                      <w14:noFill/>
                    </w14:textFill>
                  </w:rPr>
                  <w:drawing>
                    <wp:inline distT="0" distB="0" distL="0" distR="0" wp14:anchorId="0F0371CC" wp14:editId="123147B9">
                      <wp:extent cx="4572000" cy="2743200"/>
                      <wp:effectExtent l="0" t="0" r="0" b="0"/>
                      <wp:docPr id="19"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descr="A close up of a 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4572000" cy="2743200"/>
                              </a:xfrm>
                              <a:prstGeom prst="rect">
                                <a:avLst/>
                              </a:prstGeom>
                              <a:noFill/>
                              <a:ln>
                                <a:noFill/>
                              </a:ln>
                            </pic:spPr>
                          </pic:pic>
                        </a:graphicData>
                      </a:graphic>
                    </wp:inline>
                  </w:drawing>
                </w:r>
              </w:sdtContent>
            </w:sdt>
          </w:p>
        </w:tc>
      </w:tr>
      <w:tr w:rsidR="00714F24" w:rsidRPr="00101D2E" w14:paraId="1902CD67" w14:textId="77777777" w:rsidTr="005E421B">
        <w:trPr>
          <w:trHeight w:val="94"/>
        </w:trPr>
        <w:tc>
          <w:tcPr>
            <w:tcW w:w="7200" w:type="dxa"/>
          </w:tcPr>
          <w:p w14:paraId="28712E1D" w14:textId="0EBEF032" w:rsidR="00714F24" w:rsidRPr="00EE5FE6" w:rsidRDefault="000057C8" w:rsidP="005E421B">
            <w:pPr>
              <w:pStyle w:val="1jAlttextGrid"/>
            </w:pPr>
            <w:r w:rsidRPr="00C61D36">
              <w:t>Image name: filename-375w.jpg</w:t>
            </w:r>
            <w:r>
              <w:t xml:space="preserve">; </w:t>
            </w:r>
            <w:r w:rsidRPr="00C61D36">
              <w:t>Alt text: Insert alt text here</w:t>
            </w:r>
            <w:r>
              <w:t xml:space="preserve">; Kaltura ID (only video): </w:t>
            </w:r>
            <w:r w:rsidRPr="00C61D36">
              <w:t>1_cwgdbol8</w:t>
            </w:r>
          </w:p>
        </w:tc>
      </w:tr>
    </w:tbl>
    <w:p w14:paraId="5DF86240" w14:textId="77777777" w:rsidR="008D5CEE" w:rsidRDefault="00714F24" w:rsidP="00714F24">
      <w:pPr>
        <w:pStyle w:val="1dBodyGrid"/>
      </w:pPr>
      <w:r w:rsidRPr="00EE5FE6">
        <w:t xml:space="preserve">Here you’ll see the use of the body copy style, “Lorem ipsum dolor sit </w:t>
      </w:r>
      <w:proofErr w:type="spellStart"/>
      <w:r w:rsidRPr="00EE5FE6">
        <w:t>amet</w:t>
      </w:r>
      <w:proofErr w:type="spellEnd"/>
      <w:r w:rsidRPr="00EE5FE6">
        <w:t xml:space="preserve">, </w:t>
      </w:r>
      <w:proofErr w:type="spellStart"/>
      <w:r w:rsidRPr="00EE5FE6">
        <w:t>consectetur</w:t>
      </w:r>
      <w:proofErr w:type="spellEnd"/>
      <w:r w:rsidRPr="00EE5FE6">
        <w:t xml:space="preserve"> </w:t>
      </w:r>
      <w:proofErr w:type="spellStart"/>
      <w:r w:rsidRPr="00EE5FE6">
        <w:t>adipiscing</w:t>
      </w:r>
      <w:proofErr w:type="spellEnd"/>
      <w:r w:rsidRPr="00EE5FE6">
        <w:t xml:space="preserve"> </w:t>
      </w:r>
      <w:proofErr w:type="spellStart"/>
      <w:r w:rsidRPr="00EE5FE6">
        <w:t>elit</w:t>
      </w:r>
      <w:proofErr w:type="spellEnd"/>
      <w:r w:rsidRPr="00EE5FE6">
        <w:t xml:space="preserve">, sed do </w:t>
      </w:r>
      <w:proofErr w:type="spellStart"/>
      <w:r w:rsidRPr="00EE5FE6">
        <w:t>eiusmod</w:t>
      </w:r>
      <w:proofErr w:type="spellEnd"/>
      <w:r w:rsidRPr="00EE5FE6">
        <w:t xml:space="preserve"> </w:t>
      </w:r>
      <w:proofErr w:type="spellStart"/>
      <w:r w:rsidRPr="00EE5FE6">
        <w:t>tempor</w:t>
      </w:r>
      <w:proofErr w:type="spellEnd"/>
      <w:r w:rsidRPr="00EE5FE6">
        <w:t xml:space="preserve"> </w:t>
      </w:r>
      <w:proofErr w:type="spellStart"/>
      <w:r w:rsidRPr="00EE5FE6">
        <w:t>incididunt</w:t>
      </w:r>
      <w:proofErr w:type="spellEnd"/>
      <w:r w:rsidRPr="00EE5FE6">
        <w:t xml:space="preserve"> </w:t>
      </w:r>
      <w:proofErr w:type="spellStart"/>
      <w:r w:rsidRPr="00EE5FE6">
        <w:t>ut</w:t>
      </w:r>
      <w:proofErr w:type="spellEnd"/>
      <w:r w:rsidRPr="00EE5FE6">
        <w:t xml:space="preserve"> </w:t>
      </w:r>
      <w:proofErr w:type="spellStart"/>
      <w:r w:rsidRPr="00EE5FE6">
        <w:t>labore</w:t>
      </w:r>
      <w:proofErr w:type="spellEnd"/>
      <w:r w:rsidRPr="00EE5FE6">
        <w:t xml:space="preserve"> et dolore magna </w:t>
      </w:r>
      <w:proofErr w:type="spellStart"/>
      <w:r w:rsidRPr="00EE5FE6">
        <w:t>aliqua</w:t>
      </w:r>
      <w:proofErr w:type="spellEnd"/>
      <w:r w:rsidRPr="00EE5FE6">
        <w:t xml:space="preserve">. </w:t>
      </w:r>
      <w:proofErr w:type="spellStart"/>
      <w:r w:rsidRPr="00EE5FE6">
        <w:t>Suspendisse</w:t>
      </w:r>
      <w:proofErr w:type="spellEnd"/>
      <w:r w:rsidRPr="00EE5FE6">
        <w:t xml:space="preserve"> in </w:t>
      </w:r>
      <w:proofErr w:type="spellStart"/>
      <w:r w:rsidRPr="00EE5FE6">
        <w:t>est</w:t>
      </w:r>
      <w:proofErr w:type="spellEnd"/>
      <w:r w:rsidRPr="00EE5FE6">
        <w:t xml:space="preserve"> ante in </w:t>
      </w:r>
      <w:proofErr w:type="spellStart"/>
      <w:r w:rsidRPr="00EE5FE6">
        <w:t>nibh</w:t>
      </w:r>
      <w:proofErr w:type="spellEnd"/>
      <w:r w:rsidRPr="00EE5FE6">
        <w:t xml:space="preserve"> </w:t>
      </w:r>
      <w:proofErr w:type="spellStart"/>
      <w:r w:rsidRPr="00EE5FE6">
        <w:t>mauris</w:t>
      </w:r>
      <w:proofErr w:type="spellEnd"/>
      <w:r w:rsidRPr="00EE5FE6">
        <w:t xml:space="preserve"> cursus.</w:t>
      </w:r>
    </w:p>
    <w:p w14:paraId="1B8EAB1B" w14:textId="07A09EA2" w:rsidR="00714F24" w:rsidRPr="00EE5FE6" w:rsidRDefault="00714F24" w:rsidP="00714F24">
      <w:pPr>
        <w:pStyle w:val="1dBodyGrid"/>
      </w:pPr>
      <w:proofErr w:type="spellStart"/>
      <w:r w:rsidRPr="00EE5FE6">
        <w:t>Eget</w:t>
      </w:r>
      <w:proofErr w:type="spellEnd"/>
      <w:r w:rsidRPr="00EE5FE6">
        <w:t xml:space="preserve"> </w:t>
      </w:r>
      <w:proofErr w:type="spellStart"/>
      <w:r w:rsidRPr="00EE5FE6">
        <w:t>duis</w:t>
      </w:r>
      <w:proofErr w:type="spellEnd"/>
      <w:r w:rsidRPr="00EE5FE6">
        <w:t xml:space="preserve"> at </w:t>
      </w:r>
      <w:proofErr w:type="spellStart"/>
      <w:r w:rsidRPr="00EE5FE6">
        <w:t>tellus</w:t>
      </w:r>
      <w:proofErr w:type="spellEnd"/>
      <w:r w:rsidRPr="00EE5FE6">
        <w:t xml:space="preserve"> at </w:t>
      </w:r>
      <w:proofErr w:type="spellStart"/>
      <w:r w:rsidRPr="00EE5FE6">
        <w:t>urna</w:t>
      </w:r>
      <w:proofErr w:type="spellEnd"/>
      <w:r w:rsidRPr="00EE5FE6">
        <w:t xml:space="preserve">. </w:t>
      </w:r>
      <w:proofErr w:type="spellStart"/>
      <w:r w:rsidRPr="00EE5FE6">
        <w:t>Rhoncus</w:t>
      </w:r>
      <w:proofErr w:type="spellEnd"/>
      <w:r w:rsidRPr="00EE5FE6">
        <w:t xml:space="preserve"> </w:t>
      </w:r>
      <w:proofErr w:type="spellStart"/>
      <w:r w:rsidRPr="00EE5FE6">
        <w:t>aenean</w:t>
      </w:r>
      <w:proofErr w:type="spellEnd"/>
      <w:r w:rsidRPr="00EE5FE6">
        <w:t xml:space="preserve"> vel </w:t>
      </w:r>
      <w:proofErr w:type="spellStart"/>
      <w:r w:rsidRPr="00EE5FE6">
        <w:t>elit</w:t>
      </w:r>
      <w:proofErr w:type="spellEnd"/>
      <w:r w:rsidRPr="00EE5FE6">
        <w:t xml:space="preserve"> </w:t>
      </w:r>
      <w:proofErr w:type="spellStart"/>
      <w:r w:rsidRPr="00EE5FE6">
        <w:t>scelerisque</w:t>
      </w:r>
      <w:proofErr w:type="spellEnd"/>
      <w:r w:rsidRPr="00EE5FE6">
        <w:t xml:space="preserve"> </w:t>
      </w:r>
      <w:proofErr w:type="spellStart"/>
      <w:r w:rsidRPr="00EE5FE6">
        <w:t>mauris</w:t>
      </w:r>
      <w:proofErr w:type="spellEnd"/>
      <w:r w:rsidRPr="00EE5FE6">
        <w:t xml:space="preserve">. Eu </w:t>
      </w:r>
      <w:proofErr w:type="spellStart"/>
      <w:r w:rsidRPr="00EE5FE6">
        <w:t>lobortis</w:t>
      </w:r>
      <w:proofErr w:type="spellEnd"/>
      <w:r w:rsidRPr="00EE5FE6">
        <w:t xml:space="preserve"> </w:t>
      </w:r>
      <w:proofErr w:type="spellStart"/>
      <w:r w:rsidRPr="00EE5FE6">
        <w:t>elementum</w:t>
      </w:r>
      <w:proofErr w:type="spellEnd"/>
      <w:r w:rsidRPr="00EE5FE6">
        <w:t xml:space="preserve"> </w:t>
      </w:r>
      <w:proofErr w:type="spellStart"/>
      <w:r w:rsidRPr="00EE5FE6">
        <w:t>nibh</w:t>
      </w:r>
      <w:proofErr w:type="spellEnd"/>
      <w:r w:rsidRPr="00EE5FE6">
        <w:t xml:space="preserve"> </w:t>
      </w:r>
      <w:proofErr w:type="spellStart"/>
      <w:r w:rsidRPr="00EE5FE6">
        <w:t>tellus</w:t>
      </w:r>
      <w:proofErr w:type="spellEnd"/>
      <w:r w:rsidRPr="00EE5FE6">
        <w:t xml:space="preserve">. Vel </w:t>
      </w:r>
      <w:proofErr w:type="spellStart"/>
      <w:r w:rsidRPr="00EE5FE6">
        <w:t>fringilla</w:t>
      </w:r>
      <w:proofErr w:type="spellEnd"/>
      <w:r w:rsidRPr="00EE5FE6">
        <w:t xml:space="preserve"> </w:t>
      </w:r>
      <w:proofErr w:type="spellStart"/>
      <w:r w:rsidRPr="00EE5FE6">
        <w:t>est</w:t>
      </w:r>
      <w:proofErr w:type="spellEnd"/>
      <w:r w:rsidRPr="00EE5FE6">
        <w:t xml:space="preserve"> </w:t>
      </w:r>
      <w:proofErr w:type="spellStart"/>
      <w:r w:rsidRPr="00EE5FE6">
        <w:t>ullamcorper</w:t>
      </w:r>
      <w:proofErr w:type="spellEnd"/>
      <w:r w:rsidRPr="00EE5FE6">
        <w:t xml:space="preserve"> </w:t>
      </w:r>
      <w:proofErr w:type="spellStart"/>
      <w:r w:rsidRPr="00EE5FE6">
        <w:t>eget</w:t>
      </w:r>
      <w:proofErr w:type="spellEnd"/>
      <w:r w:rsidRPr="00EE5FE6">
        <w:t xml:space="preserve"> </w:t>
      </w:r>
      <w:proofErr w:type="spellStart"/>
      <w:r w:rsidRPr="00EE5FE6">
        <w:t>nulla</w:t>
      </w:r>
      <w:proofErr w:type="spellEnd"/>
      <w:r w:rsidRPr="00EE5FE6">
        <w:t xml:space="preserve"> </w:t>
      </w:r>
      <w:proofErr w:type="spellStart"/>
      <w:r w:rsidRPr="00EE5FE6">
        <w:t>facilisi</w:t>
      </w:r>
      <w:proofErr w:type="spellEnd"/>
      <w:r w:rsidRPr="00EE5FE6">
        <w:t xml:space="preserve"> </w:t>
      </w:r>
      <w:proofErr w:type="spellStart"/>
      <w:r w:rsidRPr="00EE5FE6">
        <w:t>etiam</w:t>
      </w:r>
      <w:proofErr w:type="spellEnd"/>
      <w:r w:rsidRPr="00EE5FE6">
        <w:t xml:space="preserve"> </w:t>
      </w:r>
      <w:proofErr w:type="spellStart"/>
      <w:r w:rsidRPr="00EE5FE6">
        <w:t>dignissim</w:t>
      </w:r>
      <w:proofErr w:type="spellEnd"/>
      <w:r w:rsidRPr="00EE5FE6">
        <w:t xml:space="preserve">. </w:t>
      </w:r>
      <w:proofErr w:type="spellStart"/>
      <w:r w:rsidRPr="00EE5FE6">
        <w:t>Varius</w:t>
      </w:r>
      <w:proofErr w:type="spellEnd"/>
      <w:r w:rsidRPr="00EE5FE6">
        <w:t xml:space="preserve"> </w:t>
      </w:r>
      <w:proofErr w:type="spellStart"/>
      <w:r w:rsidRPr="00EE5FE6">
        <w:t>quam</w:t>
      </w:r>
      <w:proofErr w:type="spellEnd"/>
      <w:r w:rsidRPr="00EE5FE6">
        <w:t xml:space="preserve"> </w:t>
      </w:r>
      <w:proofErr w:type="spellStart"/>
      <w:r w:rsidRPr="00EE5FE6">
        <w:t>quisque</w:t>
      </w:r>
      <w:proofErr w:type="spellEnd"/>
      <w:r w:rsidRPr="00EE5FE6">
        <w:t xml:space="preserve"> id diam vel </w:t>
      </w:r>
      <w:proofErr w:type="spellStart"/>
      <w:r w:rsidRPr="00EE5FE6">
        <w:t>quam</w:t>
      </w:r>
      <w:proofErr w:type="spellEnd"/>
      <w:r w:rsidRPr="00EE5FE6">
        <w:t xml:space="preserve"> </w:t>
      </w:r>
      <w:proofErr w:type="spellStart"/>
      <w:r w:rsidRPr="00EE5FE6">
        <w:t>elementum</w:t>
      </w:r>
      <w:proofErr w:type="spellEnd"/>
      <w:r w:rsidRPr="00EE5FE6">
        <w:t xml:space="preserve"> pulvinar </w:t>
      </w:r>
      <w:proofErr w:type="spellStart"/>
      <w:r w:rsidRPr="00EE5FE6">
        <w:t>etiam</w:t>
      </w:r>
      <w:proofErr w:type="spellEnd"/>
      <w:r w:rsidRPr="00EE5FE6">
        <w:t xml:space="preserve">.” </w:t>
      </w:r>
    </w:p>
    <w:p w14:paraId="4B46F79C" w14:textId="77777777" w:rsidR="00714F24" w:rsidRDefault="00714F24" w:rsidP="00714F24">
      <w:pPr>
        <w:pStyle w:val="1eBulletsGrid"/>
      </w:pPr>
      <w:r>
        <w:t>This is the bullets style.</w:t>
      </w:r>
    </w:p>
    <w:p w14:paraId="7C95FC7A" w14:textId="77777777" w:rsidR="00714F24" w:rsidRDefault="00714F24" w:rsidP="00714F24">
      <w:pPr>
        <w:pStyle w:val="1eBulletsGrid"/>
      </w:pPr>
      <w:r>
        <w:t>This is the bullets style.</w:t>
      </w:r>
    </w:p>
    <w:p w14:paraId="2103C83D" w14:textId="77777777" w:rsidR="00714F24" w:rsidRDefault="00714F24" w:rsidP="00714F24">
      <w:pPr>
        <w:pStyle w:val="1eBulletsGrid"/>
      </w:pPr>
      <w:r>
        <w:t>This is the bullets style.</w:t>
      </w:r>
    </w:p>
    <w:p w14:paraId="29257FA3" w14:textId="77777777" w:rsidR="00714F24" w:rsidRDefault="00714F24" w:rsidP="00714F24">
      <w:pPr>
        <w:pStyle w:val="1dBodyGrid"/>
      </w:pPr>
      <w:r>
        <w:t>Here you’ll see the use of the body copy style, “</w:t>
      </w:r>
      <w:r w:rsidRPr="003B3370">
        <w:t xml:space="preserve">Lorem ipsum dolor sit </w:t>
      </w:r>
      <w:proofErr w:type="spellStart"/>
      <w:r w:rsidRPr="003B3370">
        <w:t>amet</w:t>
      </w:r>
      <w:proofErr w:type="spellEnd"/>
      <w:r w:rsidRPr="003B3370">
        <w:t xml:space="preserve">, </w:t>
      </w:r>
      <w:proofErr w:type="spellStart"/>
      <w:r w:rsidRPr="003B3370">
        <w:t>consectetur</w:t>
      </w:r>
      <w:proofErr w:type="spellEnd"/>
      <w:r w:rsidRPr="003B3370">
        <w:t xml:space="preserve"> </w:t>
      </w:r>
      <w:proofErr w:type="spellStart"/>
      <w:r w:rsidRPr="003B3370">
        <w:t>adipiscing</w:t>
      </w:r>
      <w:proofErr w:type="spellEnd"/>
      <w:r w:rsidRPr="003B3370">
        <w:t xml:space="preserve"> </w:t>
      </w:r>
      <w:proofErr w:type="spellStart"/>
      <w:r w:rsidRPr="003B3370">
        <w:t>elit</w:t>
      </w:r>
      <w:proofErr w:type="spellEnd"/>
      <w:r w:rsidRPr="003B3370">
        <w:t xml:space="preserve">, sed do </w:t>
      </w:r>
      <w:proofErr w:type="spellStart"/>
      <w:r w:rsidRPr="003B3370">
        <w:t>eiusmod</w:t>
      </w:r>
      <w:proofErr w:type="spellEnd"/>
      <w:r w:rsidRPr="003B3370">
        <w:t xml:space="preserve"> </w:t>
      </w:r>
      <w:proofErr w:type="spellStart"/>
      <w:r w:rsidRPr="003B3370">
        <w:t>tempor</w:t>
      </w:r>
      <w:proofErr w:type="spellEnd"/>
      <w:r w:rsidRPr="003B3370">
        <w:t xml:space="preserve"> </w:t>
      </w:r>
      <w:proofErr w:type="spellStart"/>
      <w:r w:rsidRPr="003B3370">
        <w:t>incididunt</w:t>
      </w:r>
      <w:proofErr w:type="spellEnd"/>
      <w:r w:rsidRPr="003B3370">
        <w:t xml:space="preserve"> </w:t>
      </w:r>
      <w:proofErr w:type="spellStart"/>
      <w:r w:rsidRPr="003B3370">
        <w:t>ut</w:t>
      </w:r>
      <w:proofErr w:type="spellEnd"/>
      <w:r w:rsidRPr="003B3370">
        <w:t xml:space="preserve"> </w:t>
      </w:r>
      <w:proofErr w:type="spellStart"/>
      <w:r w:rsidRPr="003B3370">
        <w:t>labore</w:t>
      </w:r>
      <w:proofErr w:type="spellEnd"/>
      <w:r w:rsidRPr="003B3370">
        <w:t xml:space="preserve"> et dolore magna </w:t>
      </w:r>
      <w:proofErr w:type="spellStart"/>
      <w:r w:rsidRPr="003B3370">
        <w:t>aliqua</w:t>
      </w:r>
      <w:proofErr w:type="spellEnd"/>
      <w:r w:rsidRPr="003B3370">
        <w:t xml:space="preserve">. </w:t>
      </w:r>
      <w:proofErr w:type="spellStart"/>
      <w:r w:rsidRPr="003B3370">
        <w:t>Suspendisse</w:t>
      </w:r>
      <w:proofErr w:type="spellEnd"/>
      <w:r w:rsidRPr="003B3370">
        <w:t xml:space="preserve"> in </w:t>
      </w:r>
      <w:proofErr w:type="spellStart"/>
      <w:r w:rsidRPr="003B3370">
        <w:t>est</w:t>
      </w:r>
      <w:proofErr w:type="spellEnd"/>
      <w:r w:rsidRPr="003B3370">
        <w:t xml:space="preserve"> ante in </w:t>
      </w:r>
      <w:proofErr w:type="spellStart"/>
      <w:r w:rsidRPr="003B3370">
        <w:t>nibh</w:t>
      </w:r>
      <w:proofErr w:type="spellEnd"/>
      <w:r w:rsidRPr="003B3370">
        <w:t xml:space="preserve"> </w:t>
      </w:r>
      <w:proofErr w:type="spellStart"/>
      <w:r w:rsidRPr="003B3370">
        <w:t>mauris</w:t>
      </w:r>
      <w:proofErr w:type="spellEnd"/>
      <w:r w:rsidRPr="003B3370">
        <w:t xml:space="preserve"> cursus. </w:t>
      </w:r>
      <w:proofErr w:type="spellStart"/>
      <w:r w:rsidRPr="003B3370">
        <w:t>Eget</w:t>
      </w:r>
      <w:proofErr w:type="spellEnd"/>
      <w:r w:rsidRPr="003B3370">
        <w:t xml:space="preserve"> </w:t>
      </w:r>
      <w:proofErr w:type="spellStart"/>
      <w:r w:rsidRPr="003B3370">
        <w:t>duis</w:t>
      </w:r>
      <w:proofErr w:type="spellEnd"/>
      <w:r w:rsidRPr="003B3370">
        <w:t xml:space="preserve"> at </w:t>
      </w:r>
      <w:proofErr w:type="spellStart"/>
      <w:r w:rsidRPr="003B3370">
        <w:t>tellus</w:t>
      </w:r>
      <w:proofErr w:type="spellEnd"/>
      <w:r w:rsidRPr="003B3370">
        <w:t xml:space="preserve"> at </w:t>
      </w:r>
      <w:proofErr w:type="spellStart"/>
      <w:r w:rsidRPr="003B3370">
        <w:t>urna</w:t>
      </w:r>
      <w:proofErr w:type="spellEnd"/>
      <w:r>
        <w:t>.”</w:t>
      </w:r>
    </w:p>
    <w:p w14:paraId="1E9E61E4" w14:textId="77777777" w:rsidR="00714F24" w:rsidRDefault="00714F24" w:rsidP="00714F24">
      <w:pPr>
        <w:pStyle w:val="1hLinkGrid"/>
      </w:pPr>
      <w:r>
        <w:t>This is a link style.</w:t>
      </w:r>
    </w:p>
    <w:p w14:paraId="3D1E1ADB" w14:textId="77777777" w:rsidR="00714F24" w:rsidRDefault="00714F24" w:rsidP="00714F24">
      <w:pPr>
        <w:pStyle w:val="1hLink-PDFgrid"/>
      </w:pPr>
      <w:r>
        <w:t xml:space="preserve">This is a PDF link style. </w:t>
      </w:r>
    </w:p>
    <w:p w14:paraId="46F911C9" w14:textId="77777777" w:rsidR="00714F24" w:rsidRDefault="00714F24" w:rsidP="00714F24">
      <w:pPr>
        <w:pStyle w:val="1hLink-VideoGrid"/>
      </w:pPr>
      <w:r>
        <w:t>This is a video link style.</w:t>
      </w:r>
    </w:p>
    <w:p w14:paraId="5C2C17C5" w14:textId="77777777" w:rsidR="00714F24" w:rsidRDefault="00714F24" w:rsidP="00714F24">
      <w:pPr>
        <w:pStyle w:val="1cH3Grid"/>
      </w:pPr>
      <w:r>
        <w:t>Citations subsection using the H3 style.</w:t>
      </w:r>
    </w:p>
    <w:p w14:paraId="2298D2E9" w14:textId="77777777" w:rsidR="00714F24" w:rsidRDefault="00714F24" w:rsidP="00714F24">
      <w:pPr>
        <w:pStyle w:val="1cH3Grid"/>
      </w:pPr>
    </w:p>
    <w:p w14:paraId="5BDFEF2A" w14:textId="77777777" w:rsidR="00714F24" w:rsidRDefault="00714F24" w:rsidP="00714F24">
      <w:pPr>
        <w:pStyle w:val="1iCitationGrid"/>
      </w:pPr>
      <w:r>
        <w:lastRenderedPageBreak/>
        <w:t xml:space="preserve">Lorem Ipsum, </w:t>
      </w:r>
      <w:hyperlink r:id="rId31"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Placeholder, September 2040.</w:t>
      </w:r>
    </w:p>
    <w:p w14:paraId="38E6F2C7" w14:textId="77777777" w:rsidR="00714F24" w:rsidRDefault="00714F24" w:rsidP="00714F24">
      <w:pPr>
        <w:pStyle w:val="1iCitationGrid"/>
      </w:pPr>
      <w:r>
        <w:t xml:space="preserve">Lorem Ipsum, </w:t>
      </w:r>
      <w:hyperlink r:id="rId32" w:tgtFrame="_blank" w:history="1">
        <w:r>
          <w:rPr>
            <w:rStyle w:val="Hyperlink"/>
            <w:rFonts w:eastAsiaTheme="minorEastAsia"/>
          </w:rPr>
          <w:t xml:space="preserve">Lorem ipsum dolor sit </w:t>
        </w:r>
        <w:proofErr w:type="spellStart"/>
        <w:r>
          <w:rPr>
            <w:rStyle w:val="Hyperlink"/>
            <w:rFonts w:eastAsiaTheme="minorEastAsia"/>
          </w:rPr>
          <w:t>amet</w:t>
        </w:r>
        <w:proofErr w:type="spellEnd"/>
        <w:r>
          <w:rPr>
            <w:rStyle w:val="Hyperlink"/>
            <w:rFonts w:eastAsiaTheme="minorEastAsia"/>
          </w:rPr>
          <w:t xml:space="preserve">, </w:t>
        </w:r>
        <w:proofErr w:type="spellStart"/>
        <w:r>
          <w:rPr>
            <w:rStyle w:val="Hyperlink"/>
            <w:rFonts w:eastAsiaTheme="minorEastAsia"/>
          </w:rPr>
          <w:t>consectetur</w:t>
        </w:r>
        <w:proofErr w:type="spellEnd"/>
        <w:r>
          <w:rPr>
            <w:rStyle w:val="Hyperlink"/>
            <w:rFonts w:eastAsiaTheme="minorEastAsia"/>
          </w:rPr>
          <w:t xml:space="preserve"> </w:t>
        </w:r>
        <w:proofErr w:type="spellStart"/>
        <w:r>
          <w:rPr>
            <w:rStyle w:val="Hyperlink"/>
            <w:rFonts w:eastAsiaTheme="minorEastAsia"/>
          </w:rPr>
          <w:t>adipiscing</w:t>
        </w:r>
        <w:proofErr w:type="spellEnd"/>
        <w:r>
          <w:rPr>
            <w:rStyle w:val="Hyperlink"/>
            <w:rFonts w:eastAsiaTheme="minorEastAsia"/>
          </w:rPr>
          <w:t xml:space="preserve"> </w:t>
        </w:r>
        <w:proofErr w:type="spellStart"/>
        <w:r>
          <w:rPr>
            <w:rStyle w:val="Hyperlink"/>
            <w:rFonts w:eastAsiaTheme="minorEastAsia"/>
          </w:rPr>
          <w:t>elit</w:t>
        </w:r>
        <w:proofErr w:type="spellEnd"/>
      </w:hyperlink>
      <w:r>
        <w:t>, IBM, September 2040.</w:t>
      </w:r>
    </w:p>
    <w:p w14:paraId="0EFC91F0" w14:textId="77777777" w:rsidR="00714F24" w:rsidRDefault="00714F24" w:rsidP="00714F24">
      <w:pPr>
        <w:pStyle w:val="1cH3Grid"/>
      </w:pPr>
    </w:p>
    <w:p w14:paraId="0A776F45" w14:textId="3A21AD6B" w:rsidR="00714F24" w:rsidRPr="008C16DA" w:rsidRDefault="00714F24" w:rsidP="00714F24">
      <w:pPr>
        <w:pStyle w:val="2cNextChapterFooterGrid"/>
      </w:pPr>
    </w:p>
    <w:p w14:paraId="22F45DB2" w14:textId="3E2F5D79" w:rsidR="00714F24" w:rsidRDefault="00714F24" w:rsidP="00714F24">
      <w:pPr>
        <w:pStyle w:val="2cNextChapterFooterGrid"/>
      </w:pPr>
    </w:p>
    <w:p w14:paraId="6A0ACBA6" w14:textId="77777777" w:rsidR="00E033BD" w:rsidRPr="003B46A0" w:rsidRDefault="00E033BD" w:rsidP="00E033BD">
      <w:pPr>
        <w:pStyle w:val="7bNAVHeader"/>
      </w:pPr>
      <w:r>
        <w:t>Document navigation</w:t>
      </w:r>
    </w:p>
    <w:p w14:paraId="3B338A27"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0660051F" w14:textId="77777777" w:rsidR="005E421B" w:rsidRPr="00EE19DA" w:rsidRDefault="005E421B" w:rsidP="005E421B">
      <w:r>
        <w:rPr>
          <w:rStyle w:val="Hyperlink"/>
        </w:rPr>
        <w:br w:type="page"/>
      </w:r>
    </w:p>
    <w:p w14:paraId="70B945B3" w14:textId="5538941A" w:rsidR="002A373E" w:rsidRPr="002A373E" w:rsidRDefault="002A373E" w:rsidP="00253337">
      <w:pPr>
        <w:pStyle w:val="1aH1Grid"/>
      </w:pPr>
      <w:r w:rsidRPr="002A373E">
        <w:lastRenderedPageBreak/>
        <w:t>Smart</w:t>
      </w:r>
      <w:r w:rsidR="00D3257C">
        <w:t xml:space="preserve"> </w:t>
      </w:r>
      <w:r w:rsidRPr="002A373E">
        <w:t xml:space="preserve">paper </w:t>
      </w:r>
      <w:r w:rsidR="00D3257C">
        <w:t>c</w:t>
      </w:r>
      <w:r w:rsidRPr="002A373E">
        <w:t>omponents</w:t>
      </w:r>
      <w:bookmarkStart w:id="25" w:name="smartpaper_components"/>
      <w:bookmarkEnd w:id="25"/>
    </w:p>
    <w:p w14:paraId="2CA494D3" w14:textId="43A58C0F" w:rsidR="00D00A77" w:rsidRPr="003B46A0" w:rsidRDefault="00D00A77" w:rsidP="007C122F">
      <w:pPr>
        <w:pStyle w:val="7Smartpaperlabels"/>
      </w:pPr>
      <w:r w:rsidRPr="003B46A0">
        <w:t>Smart</w:t>
      </w:r>
      <w:r w:rsidR="00C07871">
        <w:t xml:space="preserve"> </w:t>
      </w:r>
      <w:r w:rsidRPr="003B46A0">
        <w:t xml:space="preserve">paper </w:t>
      </w:r>
      <w:r w:rsidR="00C07871">
        <w:t>c</w:t>
      </w:r>
      <w:r w:rsidRPr="003B46A0">
        <w:t>omponent: 6</w:t>
      </w:r>
      <w:r>
        <w:t>a</w:t>
      </w:r>
      <w:r w:rsidRPr="003B46A0">
        <w:t xml:space="preserve">) </w:t>
      </w:r>
      <w:r>
        <w:t>Accordion</w:t>
      </w:r>
    </w:p>
    <w:p w14:paraId="71A1D2A1" w14:textId="07576567" w:rsidR="00EE5FE6" w:rsidRDefault="00EE5FE6" w:rsidP="00EE5FE6">
      <w:pPr>
        <w:pStyle w:val="6aAccordionparentGrid"/>
      </w:pPr>
      <w:r>
        <w:t>Here’s an according parent style.</w:t>
      </w:r>
    </w:p>
    <w:p w14:paraId="06235E3A" w14:textId="11E3E37A" w:rsidR="00EE5FE6" w:rsidRDefault="00EE5FE6" w:rsidP="00EE5FE6">
      <w:pPr>
        <w:pStyle w:val="6aAccordionchildGrid"/>
      </w:pPr>
      <w:r>
        <w:t>Here’s an accordion child style.</w:t>
      </w:r>
    </w:p>
    <w:p w14:paraId="6E9A67EE" w14:textId="48DE7520" w:rsidR="00EE5FE6" w:rsidRDefault="00EE5FE6" w:rsidP="00EE5FE6">
      <w:pPr>
        <w:pStyle w:val="6aAccordionchildGrid"/>
      </w:pPr>
      <w:r>
        <w:t>This is another accordion child style.</w:t>
      </w:r>
    </w:p>
    <w:p w14:paraId="60617E5C" w14:textId="4D584CD6" w:rsidR="00D00A77" w:rsidRPr="00D00A77" w:rsidRDefault="00D00A77" w:rsidP="007C122F">
      <w:pPr>
        <w:pStyle w:val="7Smartpaperlabels"/>
      </w:pPr>
      <w:r w:rsidRPr="00D00A77">
        <w:t>Smart</w:t>
      </w:r>
      <w:r w:rsidR="00C07871">
        <w:t xml:space="preserve"> </w:t>
      </w:r>
      <w:r w:rsidRPr="00D00A77">
        <w:t xml:space="preserve">paper </w:t>
      </w:r>
      <w:r w:rsidR="00C07871">
        <w:t>c</w:t>
      </w:r>
      <w:r w:rsidRPr="00D00A77">
        <w:t>omponent: 6b) Pictogram item</w:t>
      </w:r>
    </w:p>
    <w:tbl>
      <w:tblPr>
        <w:tblStyle w:val="TableGrid"/>
        <w:tblW w:w="0" w:type="auto"/>
        <w:tblInd w:w="2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left w:w="144" w:type="dxa"/>
          <w:bottom w:w="144" w:type="dxa"/>
          <w:right w:w="144" w:type="dxa"/>
        </w:tblCellMar>
        <w:tblLook w:val="04A0" w:firstRow="1" w:lastRow="0" w:firstColumn="1" w:lastColumn="0" w:noHBand="0" w:noVBand="1"/>
      </w:tblPr>
      <w:tblGrid>
        <w:gridCol w:w="1255"/>
        <w:gridCol w:w="6120"/>
      </w:tblGrid>
      <w:tr w:rsidR="00D00A77" w14:paraId="44BEA9B9" w14:textId="77777777" w:rsidTr="005E421B">
        <w:tc>
          <w:tcPr>
            <w:tcW w:w="1255" w:type="dxa"/>
          </w:tcPr>
          <w:p w14:paraId="4219E412" w14:textId="515DF2F8" w:rsidR="00D00A77" w:rsidRDefault="00911CC2" w:rsidP="005E421B">
            <w:pPr>
              <w:pStyle w:val="1cH3Grid"/>
              <w:ind w:left="0"/>
            </w:pPr>
            <w:r>
              <w:rPr>
                <w:noProof/>
              </w:rPr>
              <mc:AlternateContent>
                <mc:Choice Requires="wps">
                  <w:drawing>
                    <wp:anchor distT="0" distB="0" distL="114300" distR="114300" simplePos="0" relativeHeight="251659264" behindDoc="0" locked="0" layoutInCell="1" allowOverlap="1" wp14:anchorId="1C3EEBC3" wp14:editId="34E75F3F">
                      <wp:simplePos x="0" y="0"/>
                      <wp:positionH relativeFrom="column">
                        <wp:posOffset>2540</wp:posOffset>
                      </wp:positionH>
                      <wp:positionV relativeFrom="paragraph">
                        <wp:posOffset>0</wp:posOffset>
                      </wp:positionV>
                      <wp:extent cx="615142" cy="61514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5142" cy="615142"/>
                              </a:xfrm>
                              <a:prstGeom prst="rect">
                                <a:avLst/>
                              </a:prstGeom>
                              <a:solidFill>
                                <a:srgbClr val="EE5396"/>
                              </a:solidFill>
                              <a:ln w="6350">
                                <a:noFill/>
                              </a:ln>
                            </wps:spPr>
                            <wps:txbx>
                              <w:txbxContent>
                                <w:p w14:paraId="446AD443" w14:textId="77777777" w:rsidR="00911CC2" w:rsidRPr="00911CC2" w:rsidRDefault="00911CC2" w:rsidP="00911CC2">
                                  <w:pPr>
                                    <w:rPr>
                                      <w:rFonts w:ascii="IBM Plex Sans" w:hAnsi="IBM Plex Sans"/>
                                      <w:color w:val="FFFFFF" w:themeColor="background1"/>
                                      <w:sz w:val="13"/>
                                      <w:szCs w:val="13"/>
                                      <w14:textOutline w14:w="9525" w14:cap="rnd" w14:cmpd="sng" w14:algn="ctr">
                                        <w14:noFill/>
                                        <w14:prstDash w14:val="solid"/>
                                        <w14:bevel/>
                                      </w14:textOutline>
                                    </w:rPr>
                                  </w:pPr>
                                  <w:r w:rsidRPr="00911CC2">
                                    <w:rPr>
                                      <w:rFonts w:ascii="IBM Plex Sans" w:hAnsi="IBM Plex Sans"/>
                                      <w:color w:val="FFFFFF" w:themeColor="background1"/>
                                      <w:sz w:val="13"/>
                                      <w:szCs w:val="13"/>
                                      <w14:textOutline w14:w="9525" w14:cap="rnd" w14:cmpd="sng" w14:algn="ctr">
                                        <w14:noFill/>
                                        <w14:prstDash w14:val="solid"/>
                                        <w14:bevel/>
                                      </w14:textOutline>
                                    </w:rPr>
                                    <w:t>Pictogram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EEBC3" id="_x0000_t202" coordsize="21600,21600" o:spt="202" path="m,l,21600r21600,l21600,xe">
                      <v:stroke joinstyle="miter"/>
                      <v:path gradientshapeok="t" o:connecttype="rect"/>
                    </v:shapetype>
                    <v:shape id="Text Box 14" o:spid="_x0000_s1026" type="#_x0000_t202" style="position:absolute;margin-left:.2pt;margin-top:0;width:48.45pt;height:4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" fillcolor="#ee5396" stroked="f" strokeweight=".5pt">
                      <v:textbox>
                        <w:txbxContent>
                          <w:p w14:paraId="446AD443" w14:textId="77777777" w:rsidR="00911CC2" w:rsidRPr="00911CC2" w:rsidRDefault="00911CC2" w:rsidP="00911CC2">
                            <w:pPr>
                              <w:rPr>
                                <w:rFonts w:ascii="IBM Plex Sans" w:hAnsi="IBM Plex Sans"/>
                                <w:color w:val="FFFFFF" w:themeColor="background1"/>
                                <w:sz w:val="13"/>
                                <w:szCs w:val="13"/>
                                <w14:textOutline w14:w="9525" w14:cap="rnd" w14:cmpd="sng" w14:algn="ctr">
                                  <w14:noFill/>
                                  <w14:prstDash w14:val="solid"/>
                                  <w14:bevel/>
                                </w14:textOutline>
                              </w:rPr>
                            </w:pPr>
                            <w:r w:rsidRPr="00911CC2">
                              <w:rPr>
                                <w:rFonts w:ascii="IBM Plex Sans" w:hAnsi="IBM Plex Sans"/>
                                <w:color w:val="FFFFFF" w:themeColor="background1"/>
                                <w:sz w:val="13"/>
                                <w:szCs w:val="13"/>
                                <w14:textOutline w14:w="9525" w14:cap="rnd" w14:cmpd="sng" w14:algn="ctr">
                                  <w14:noFill/>
                                  <w14:prstDash w14:val="solid"/>
                                  <w14:bevel/>
                                </w14:textOutline>
                              </w:rPr>
                              <w:t>Pictogram</w:t>
                            </w:r>
                          </w:p>
                        </w:txbxContent>
                      </v:textbox>
                    </v:shape>
                  </w:pict>
                </mc:Fallback>
              </mc:AlternateContent>
            </w:r>
          </w:p>
          <w:p w14:paraId="1B16D4C2" w14:textId="77777777" w:rsidR="00911CC2" w:rsidRPr="00911CC2" w:rsidRDefault="00911CC2" w:rsidP="00911CC2"/>
          <w:p w14:paraId="173985A9" w14:textId="67C7AD6D" w:rsidR="00911CC2" w:rsidRPr="00911CC2" w:rsidRDefault="00911CC2" w:rsidP="00911CC2">
            <w:pPr>
              <w:tabs>
                <w:tab w:val="left" w:pos="768"/>
              </w:tabs>
            </w:pPr>
          </w:p>
        </w:tc>
        <w:tc>
          <w:tcPr>
            <w:tcW w:w="6120" w:type="dxa"/>
          </w:tcPr>
          <w:p w14:paraId="6A89D1D9" w14:textId="011201CE" w:rsidR="00A30D3D" w:rsidRPr="00D57C84" w:rsidRDefault="00A30D3D" w:rsidP="00A30D3D">
            <w:pPr>
              <w:pStyle w:val="6bPictogramitemheaderSimple"/>
            </w:pPr>
            <w:r>
              <w:t xml:space="preserve">This is bold body style copy. </w:t>
            </w:r>
          </w:p>
          <w:p w14:paraId="0EDA6E0B" w14:textId="28CB729D" w:rsidR="00D00A77" w:rsidRPr="0033366E" w:rsidRDefault="00D00A77" w:rsidP="005E421B">
            <w:pPr>
              <w:pStyle w:val="6bPictogramitembody"/>
            </w:pPr>
            <w:r w:rsidRPr="0033366E">
              <w:t xml:space="preserve">This is the table body style. Lorem ipsum dolor sit </w:t>
            </w:r>
            <w:proofErr w:type="spellStart"/>
            <w:r w:rsidRPr="0033366E">
              <w:t>amet</w:t>
            </w:r>
            <w:proofErr w:type="spellEnd"/>
            <w:r w:rsidRPr="0033366E">
              <w:t xml:space="preserve">, </w:t>
            </w:r>
            <w:proofErr w:type="spellStart"/>
            <w:r w:rsidRPr="0033366E">
              <w:t>consectetur</w:t>
            </w:r>
            <w:proofErr w:type="spellEnd"/>
            <w:r w:rsidRPr="0033366E">
              <w:t xml:space="preserve"> </w:t>
            </w:r>
            <w:proofErr w:type="spellStart"/>
            <w:r w:rsidRPr="0033366E">
              <w:t>adipiscing</w:t>
            </w:r>
            <w:proofErr w:type="spellEnd"/>
            <w:r w:rsidRPr="0033366E">
              <w:t xml:space="preserve"> </w:t>
            </w:r>
            <w:proofErr w:type="spellStart"/>
            <w:r w:rsidRPr="0033366E">
              <w:t>elit</w:t>
            </w:r>
            <w:proofErr w:type="spellEnd"/>
            <w:r w:rsidRPr="0033366E">
              <w:t xml:space="preserve">. </w:t>
            </w:r>
            <w:proofErr w:type="spellStart"/>
            <w:r w:rsidRPr="0033366E">
              <w:t>Praesent</w:t>
            </w:r>
            <w:proofErr w:type="spellEnd"/>
            <w:r w:rsidRPr="0033366E">
              <w:t xml:space="preserve"> in </w:t>
            </w:r>
            <w:proofErr w:type="spellStart"/>
            <w:r w:rsidRPr="0033366E">
              <w:t>accumsan</w:t>
            </w:r>
            <w:proofErr w:type="spellEnd"/>
            <w:r w:rsidRPr="0033366E">
              <w:t xml:space="preserve"> </w:t>
            </w:r>
            <w:proofErr w:type="spellStart"/>
            <w:r w:rsidRPr="0033366E">
              <w:t>erat</w:t>
            </w:r>
            <w:proofErr w:type="spellEnd"/>
            <w:r w:rsidRPr="0033366E">
              <w:t xml:space="preserve">. Sed </w:t>
            </w:r>
            <w:proofErr w:type="spellStart"/>
            <w:r w:rsidRPr="0033366E">
              <w:t>dignissim</w:t>
            </w:r>
            <w:proofErr w:type="spellEnd"/>
            <w:r w:rsidRPr="0033366E">
              <w:t xml:space="preserve"> mi </w:t>
            </w:r>
            <w:proofErr w:type="spellStart"/>
            <w:r w:rsidRPr="0033366E">
              <w:t>ultricies</w:t>
            </w:r>
            <w:proofErr w:type="spellEnd"/>
            <w:r w:rsidRPr="0033366E">
              <w:t xml:space="preserve"> </w:t>
            </w:r>
            <w:proofErr w:type="spellStart"/>
            <w:r w:rsidRPr="0033366E">
              <w:t>risus</w:t>
            </w:r>
            <w:proofErr w:type="spellEnd"/>
            <w:r w:rsidRPr="0033366E">
              <w:t xml:space="preserve"> lacinia, </w:t>
            </w:r>
            <w:proofErr w:type="spellStart"/>
            <w:r w:rsidRPr="0033366E">
              <w:t>eget</w:t>
            </w:r>
            <w:proofErr w:type="spellEnd"/>
            <w:r w:rsidRPr="0033366E">
              <w:t xml:space="preserve"> </w:t>
            </w:r>
            <w:proofErr w:type="spellStart"/>
            <w:r w:rsidRPr="0033366E">
              <w:t>dapibus</w:t>
            </w:r>
            <w:proofErr w:type="spellEnd"/>
            <w:r w:rsidRPr="0033366E">
              <w:t xml:space="preserve"> ex </w:t>
            </w:r>
            <w:proofErr w:type="spellStart"/>
            <w:r w:rsidRPr="0033366E">
              <w:t>commodo</w:t>
            </w:r>
            <w:proofErr w:type="spellEnd"/>
            <w:r w:rsidRPr="0033366E">
              <w:t xml:space="preserve">. </w:t>
            </w:r>
          </w:p>
          <w:p w14:paraId="6CBC5EC1" w14:textId="77777777" w:rsidR="00D00A77" w:rsidRDefault="00D00A77" w:rsidP="005E421B">
            <w:pPr>
              <w:pStyle w:val="6cFeaturecardbodyGrid"/>
            </w:pPr>
          </w:p>
          <w:p w14:paraId="118C0C40" w14:textId="77777777" w:rsidR="00D00A77" w:rsidRDefault="00D00A77" w:rsidP="005E421B">
            <w:pPr>
              <w:pStyle w:val="6bPictogramitemCTA"/>
            </w:pPr>
            <w:r>
              <w:t>This is CTA body (blue) style.</w:t>
            </w:r>
          </w:p>
        </w:tc>
      </w:tr>
      <w:tr w:rsidR="00D00A77" w14:paraId="5BC87696" w14:textId="77777777" w:rsidTr="005E421B">
        <w:tc>
          <w:tcPr>
            <w:tcW w:w="1255" w:type="dxa"/>
          </w:tcPr>
          <w:p w14:paraId="6181FA11" w14:textId="4BF98785" w:rsidR="00D00A77" w:rsidRDefault="00911CC2" w:rsidP="005E421B">
            <w:pPr>
              <w:pStyle w:val="1cH3Grid"/>
              <w:ind w:left="0"/>
            </w:pPr>
            <w:r>
              <w:rPr>
                <w:noProof/>
              </w:rPr>
              <mc:AlternateContent>
                <mc:Choice Requires="wps">
                  <w:drawing>
                    <wp:anchor distT="0" distB="0" distL="114300" distR="114300" simplePos="0" relativeHeight="251661312" behindDoc="0" locked="0" layoutInCell="1" allowOverlap="1" wp14:anchorId="3ED0DA6D" wp14:editId="6D58590B">
                      <wp:simplePos x="0" y="0"/>
                      <wp:positionH relativeFrom="column">
                        <wp:posOffset>2540</wp:posOffset>
                      </wp:positionH>
                      <wp:positionV relativeFrom="paragraph">
                        <wp:posOffset>635</wp:posOffset>
                      </wp:positionV>
                      <wp:extent cx="615142" cy="61514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15142" cy="615142"/>
                              </a:xfrm>
                              <a:prstGeom prst="rect">
                                <a:avLst/>
                              </a:prstGeom>
                              <a:solidFill>
                                <a:srgbClr val="EE5396"/>
                              </a:solidFill>
                              <a:ln w="6350">
                                <a:noFill/>
                              </a:ln>
                            </wps:spPr>
                            <wps:txbx>
                              <w:txbxContent>
                                <w:p w14:paraId="284BD461" w14:textId="77777777" w:rsidR="00911CC2" w:rsidRPr="00911CC2" w:rsidRDefault="00911CC2" w:rsidP="00911CC2">
                                  <w:pPr>
                                    <w:rPr>
                                      <w:rFonts w:ascii="IBM Plex Sans" w:hAnsi="IBM Plex Sans"/>
                                      <w:color w:val="FFFFFF" w:themeColor="background1"/>
                                      <w:sz w:val="13"/>
                                      <w:szCs w:val="13"/>
                                      <w14:textOutline w14:w="9525" w14:cap="rnd" w14:cmpd="sng" w14:algn="ctr">
                                        <w14:noFill/>
                                        <w14:prstDash w14:val="solid"/>
                                        <w14:bevel/>
                                      </w14:textOutline>
                                    </w:rPr>
                                  </w:pPr>
                                  <w:r w:rsidRPr="00911CC2">
                                    <w:rPr>
                                      <w:rFonts w:ascii="IBM Plex Sans" w:hAnsi="IBM Plex Sans"/>
                                      <w:color w:val="FFFFFF" w:themeColor="background1"/>
                                      <w:sz w:val="13"/>
                                      <w:szCs w:val="13"/>
                                      <w14:textOutline w14:w="9525" w14:cap="rnd" w14:cmpd="sng" w14:algn="ctr">
                                        <w14:noFill/>
                                        <w14:prstDash w14:val="solid"/>
                                        <w14:bevel/>
                                      </w14:textOutline>
                                    </w:rPr>
                                    <w:t>Pictogram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0DA6D" id="Text Box 15" o:spid="_x0000_s1027" type="#_x0000_t202" style="position:absolute;margin-left:.2pt;margin-top:.05pt;width:48.45pt;height:4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" fillcolor="#ee5396" stroked="f" strokeweight=".5pt">
                      <v:textbox>
                        <w:txbxContent>
                          <w:p w14:paraId="284BD461" w14:textId="77777777" w:rsidR="00911CC2" w:rsidRPr="00911CC2" w:rsidRDefault="00911CC2" w:rsidP="00911CC2">
                            <w:pPr>
                              <w:rPr>
                                <w:rFonts w:ascii="IBM Plex Sans" w:hAnsi="IBM Plex Sans"/>
                                <w:color w:val="FFFFFF" w:themeColor="background1"/>
                                <w:sz w:val="13"/>
                                <w:szCs w:val="13"/>
                                <w14:textOutline w14:w="9525" w14:cap="rnd" w14:cmpd="sng" w14:algn="ctr">
                                  <w14:noFill/>
                                  <w14:prstDash w14:val="solid"/>
                                  <w14:bevel/>
                                </w14:textOutline>
                              </w:rPr>
                            </w:pPr>
                            <w:r w:rsidRPr="00911CC2">
                              <w:rPr>
                                <w:rFonts w:ascii="IBM Plex Sans" w:hAnsi="IBM Plex Sans"/>
                                <w:color w:val="FFFFFF" w:themeColor="background1"/>
                                <w:sz w:val="13"/>
                                <w:szCs w:val="13"/>
                                <w14:textOutline w14:w="9525" w14:cap="rnd" w14:cmpd="sng" w14:algn="ctr">
                                  <w14:noFill/>
                                  <w14:prstDash w14:val="solid"/>
                                  <w14:bevel/>
                                </w14:textOutline>
                              </w:rPr>
                              <w:t>Pictogram</w:t>
                            </w:r>
                          </w:p>
                        </w:txbxContent>
                      </v:textbox>
                    </v:shape>
                  </w:pict>
                </mc:Fallback>
              </mc:AlternateContent>
            </w:r>
          </w:p>
        </w:tc>
        <w:tc>
          <w:tcPr>
            <w:tcW w:w="6120" w:type="dxa"/>
          </w:tcPr>
          <w:p w14:paraId="44446226" w14:textId="6739FEE1" w:rsidR="00A30D3D" w:rsidRPr="00D57C84" w:rsidRDefault="00A30D3D" w:rsidP="00A30D3D">
            <w:pPr>
              <w:pStyle w:val="6bPictogramitemheaderSimple"/>
            </w:pPr>
            <w:r>
              <w:t xml:space="preserve">This is bold body style copy. </w:t>
            </w:r>
          </w:p>
          <w:p w14:paraId="47625558" w14:textId="1FF8AF9A" w:rsidR="00D00A77" w:rsidRPr="0033366E" w:rsidRDefault="00D00A77" w:rsidP="005E421B">
            <w:pPr>
              <w:pStyle w:val="6bPictogramitembody"/>
            </w:pPr>
            <w:r w:rsidRPr="0033366E">
              <w:t xml:space="preserve">This is the table body style. Lorem ipsum dolor sit </w:t>
            </w:r>
            <w:proofErr w:type="spellStart"/>
            <w:r w:rsidRPr="0033366E">
              <w:t>amet</w:t>
            </w:r>
            <w:proofErr w:type="spellEnd"/>
            <w:r w:rsidRPr="0033366E">
              <w:t xml:space="preserve">, </w:t>
            </w:r>
            <w:proofErr w:type="spellStart"/>
            <w:r w:rsidRPr="0033366E">
              <w:t>consectetur</w:t>
            </w:r>
            <w:proofErr w:type="spellEnd"/>
            <w:r w:rsidRPr="0033366E">
              <w:t xml:space="preserve"> </w:t>
            </w:r>
            <w:proofErr w:type="spellStart"/>
            <w:r w:rsidRPr="0033366E">
              <w:t>adipiscing</w:t>
            </w:r>
            <w:proofErr w:type="spellEnd"/>
            <w:r w:rsidRPr="0033366E">
              <w:t xml:space="preserve"> </w:t>
            </w:r>
            <w:proofErr w:type="spellStart"/>
            <w:r w:rsidRPr="0033366E">
              <w:t>elit</w:t>
            </w:r>
            <w:proofErr w:type="spellEnd"/>
            <w:r w:rsidRPr="0033366E">
              <w:t xml:space="preserve">. </w:t>
            </w:r>
            <w:proofErr w:type="spellStart"/>
            <w:r w:rsidRPr="0033366E">
              <w:t>Praesent</w:t>
            </w:r>
            <w:proofErr w:type="spellEnd"/>
            <w:r w:rsidRPr="0033366E">
              <w:t xml:space="preserve"> in </w:t>
            </w:r>
            <w:proofErr w:type="spellStart"/>
            <w:r w:rsidRPr="0033366E">
              <w:t>accumsan</w:t>
            </w:r>
            <w:proofErr w:type="spellEnd"/>
            <w:r w:rsidRPr="0033366E">
              <w:t xml:space="preserve"> </w:t>
            </w:r>
            <w:proofErr w:type="spellStart"/>
            <w:r w:rsidRPr="0033366E">
              <w:t>erat</w:t>
            </w:r>
            <w:proofErr w:type="spellEnd"/>
            <w:r w:rsidRPr="0033366E">
              <w:t xml:space="preserve">. Sed </w:t>
            </w:r>
            <w:proofErr w:type="spellStart"/>
            <w:r w:rsidRPr="0033366E">
              <w:t>dignissim</w:t>
            </w:r>
            <w:proofErr w:type="spellEnd"/>
            <w:r w:rsidRPr="0033366E">
              <w:t xml:space="preserve"> mi </w:t>
            </w:r>
            <w:proofErr w:type="spellStart"/>
            <w:r w:rsidRPr="0033366E">
              <w:t>ultricies</w:t>
            </w:r>
            <w:proofErr w:type="spellEnd"/>
            <w:r w:rsidRPr="0033366E">
              <w:t xml:space="preserve"> </w:t>
            </w:r>
            <w:proofErr w:type="spellStart"/>
            <w:r w:rsidRPr="0033366E">
              <w:t>risus</w:t>
            </w:r>
            <w:proofErr w:type="spellEnd"/>
            <w:r w:rsidRPr="0033366E">
              <w:t xml:space="preserve"> lacinia, </w:t>
            </w:r>
            <w:proofErr w:type="spellStart"/>
            <w:r w:rsidRPr="0033366E">
              <w:t>eget</w:t>
            </w:r>
            <w:proofErr w:type="spellEnd"/>
            <w:r w:rsidRPr="0033366E">
              <w:t xml:space="preserve"> </w:t>
            </w:r>
            <w:proofErr w:type="spellStart"/>
            <w:r w:rsidRPr="0033366E">
              <w:t>dapibus</w:t>
            </w:r>
            <w:proofErr w:type="spellEnd"/>
            <w:r w:rsidRPr="0033366E">
              <w:t xml:space="preserve"> ex </w:t>
            </w:r>
            <w:proofErr w:type="spellStart"/>
            <w:r w:rsidRPr="0033366E">
              <w:t>commodo</w:t>
            </w:r>
            <w:proofErr w:type="spellEnd"/>
            <w:r w:rsidRPr="0033366E">
              <w:t xml:space="preserve">. </w:t>
            </w:r>
          </w:p>
          <w:p w14:paraId="2270E950" w14:textId="77777777" w:rsidR="00D00A77" w:rsidRDefault="00D00A77" w:rsidP="005E421B">
            <w:pPr>
              <w:pStyle w:val="6bPictogramitemCTA"/>
            </w:pPr>
          </w:p>
          <w:p w14:paraId="60B35B75" w14:textId="77777777" w:rsidR="00D00A77" w:rsidRDefault="00D00A77" w:rsidP="005E421B">
            <w:pPr>
              <w:pStyle w:val="6bPictogramitemCTA"/>
            </w:pPr>
            <w:r>
              <w:t>This is CTA body (blue) style.</w:t>
            </w:r>
          </w:p>
        </w:tc>
      </w:tr>
    </w:tbl>
    <w:p w14:paraId="6F32C496" w14:textId="312C2A65" w:rsidR="007E5C44" w:rsidRDefault="007E5C44" w:rsidP="003F29F8">
      <w:pPr>
        <w:pStyle w:val="1cH3Grid"/>
        <w:ind w:left="2160"/>
      </w:pPr>
    </w:p>
    <w:p w14:paraId="25E775A9" w14:textId="18845C7C" w:rsidR="00D00A77" w:rsidRPr="003B46A0" w:rsidRDefault="00D00A77" w:rsidP="007C122F">
      <w:pPr>
        <w:pStyle w:val="7Smartpaperlabels"/>
      </w:pPr>
      <w:r w:rsidRPr="003B46A0">
        <w:t>Smart</w:t>
      </w:r>
      <w:r w:rsidR="00C07871">
        <w:t xml:space="preserve"> </w:t>
      </w:r>
      <w:r w:rsidRPr="003B46A0">
        <w:t xml:space="preserve">paper </w:t>
      </w:r>
      <w:r w:rsidR="00C07871">
        <w:t>c</w:t>
      </w:r>
      <w:r w:rsidRPr="003B46A0">
        <w:t>omponent: 6</w:t>
      </w:r>
      <w:r>
        <w:t>c</w:t>
      </w:r>
      <w:r w:rsidRPr="003B46A0">
        <w:t xml:space="preserve">) </w:t>
      </w:r>
      <w:r>
        <w:t>Feature card</w:t>
      </w:r>
    </w:p>
    <w:p w14:paraId="06632DFA" w14:textId="77777777" w:rsidR="00D00A77" w:rsidRDefault="00D00A77" w:rsidP="003F29F8">
      <w:pPr>
        <w:pStyle w:val="1cH3Grid"/>
        <w:ind w:left="2160"/>
      </w:pPr>
    </w:p>
    <w:tbl>
      <w:tblPr>
        <w:tblStyle w:val="TableGrid"/>
        <w:tblW w:w="7488" w:type="dxa"/>
        <w:tblInd w:w="2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3744"/>
        <w:gridCol w:w="3744"/>
      </w:tblGrid>
      <w:tr w:rsidR="003F29F8" w14:paraId="3D1A1AEE" w14:textId="77777777" w:rsidTr="00D54B4D">
        <w:trPr>
          <w:trHeight w:val="3744"/>
        </w:trPr>
        <w:tc>
          <w:tcPr>
            <w:tcW w:w="3744" w:type="dxa"/>
            <w:shd w:val="clear" w:color="auto" w:fill="EE5396"/>
            <w:tcMar>
              <w:top w:w="144" w:type="dxa"/>
              <w:left w:w="144" w:type="dxa"/>
              <w:bottom w:w="144" w:type="dxa"/>
              <w:right w:w="144" w:type="dxa"/>
            </w:tcMar>
          </w:tcPr>
          <w:p w14:paraId="44A47EB5" w14:textId="77777777" w:rsidR="007E5C44" w:rsidRDefault="007E5C44" w:rsidP="00EE5FE6">
            <w:pPr>
              <w:pStyle w:val="1cH3Grid"/>
              <w:ind w:left="0"/>
            </w:pPr>
          </w:p>
        </w:tc>
        <w:tc>
          <w:tcPr>
            <w:tcW w:w="3744" w:type="dxa"/>
            <w:shd w:val="clear" w:color="auto" w:fill="404040" w:themeFill="text1" w:themeFillTint="BF"/>
            <w:tcMar>
              <w:top w:w="144" w:type="dxa"/>
              <w:left w:w="144" w:type="dxa"/>
              <w:bottom w:w="144" w:type="dxa"/>
              <w:right w:w="144" w:type="dxa"/>
            </w:tcMar>
          </w:tcPr>
          <w:p w14:paraId="759DAD9B" w14:textId="5F959A17" w:rsidR="007E5C44" w:rsidRPr="00BF0F91" w:rsidRDefault="007D57AB" w:rsidP="00BF0F91">
            <w:pPr>
              <w:pStyle w:val="6cFeaturecardbodyGrid"/>
            </w:pPr>
            <w:r w:rsidRPr="00BF0F91">
              <w:t>This is t</w:t>
            </w:r>
            <w:r w:rsidR="003F29F8" w:rsidRPr="00BF0F91">
              <w:t>able body</w:t>
            </w:r>
            <w:r w:rsidRPr="00BF0F91">
              <w:t xml:space="preserve"> style</w:t>
            </w:r>
            <w:r w:rsidR="003F29F8" w:rsidRPr="00BF0F91">
              <w:t xml:space="preserve">—Lorem ipsum dolor sit </w:t>
            </w:r>
            <w:proofErr w:type="spellStart"/>
            <w:r w:rsidR="003F29F8" w:rsidRPr="00BF0F91">
              <w:t>amet</w:t>
            </w:r>
            <w:proofErr w:type="spellEnd"/>
            <w:r w:rsidR="003F29F8" w:rsidRPr="00BF0F91">
              <w:t xml:space="preserve">, </w:t>
            </w:r>
            <w:proofErr w:type="spellStart"/>
            <w:r w:rsidR="003F29F8" w:rsidRPr="00BF0F91">
              <w:t>consectetur</w:t>
            </w:r>
            <w:proofErr w:type="spellEnd"/>
            <w:r w:rsidR="003F29F8" w:rsidRPr="00BF0F91">
              <w:t xml:space="preserve"> </w:t>
            </w:r>
            <w:proofErr w:type="spellStart"/>
            <w:r w:rsidR="003F29F8" w:rsidRPr="00BF0F91">
              <w:t>adipiscing</w:t>
            </w:r>
            <w:proofErr w:type="spellEnd"/>
            <w:r w:rsidR="003F29F8" w:rsidRPr="00BF0F91">
              <w:t xml:space="preserve"> </w:t>
            </w:r>
            <w:proofErr w:type="spellStart"/>
            <w:r w:rsidR="003F29F8" w:rsidRPr="00BF0F91">
              <w:t>elit</w:t>
            </w:r>
            <w:proofErr w:type="spellEnd"/>
            <w:r w:rsidR="003F29F8" w:rsidRPr="00BF0F91">
              <w:t xml:space="preserve">. </w:t>
            </w:r>
            <w:proofErr w:type="spellStart"/>
            <w:r w:rsidR="003F29F8" w:rsidRPr="00BF0F91">
              <w:t>Praesent</w:t>
            </w:r>
            <w:proofErr w:type="spellEnd"/>
            <w:r w:rsidR="003F29F8" w:rsidRPr="00BF0F91">
              <w:t xml:space="preserve"> in </w:t>
            </w:r>
            <w:proofErr w:type="spellStart"/>
            <w:r w:rsidR="003F29F8" w:rsidRPr="00BF0F91">
              <w:t>accumsan</w:t>
            </w:r>
            <w:proofErr w:type="spellEnd"/>
            <w:r w:rsidR="003F29F8" w:rsidRPr="00BF0F91">
              <w:t xml:space="preserve"> </w:t>
            </w:r>
            <w:proofErr w:type="spellStart"/>
            <w:r w:rsidR="003F29F8" w:rsidRPr="00BF0F91">
              <w:t>erat</w:t>
            </w:r>
            <w:proofErr w:type="spellEnd"/>
            <w:r w:rsidR="003F29F8" w:rsidRPr="00BF0F91">
              <w:t xml:space="preserve">. Sed </w:t>
            </w:r>
            <w:proofErr w:type="spellStart"/>
            <w:r w:rsidR="003F29F8" w:rsidRPr="00BF0F91">
              <w:t>dignissim</w:t>
            </w:r>
            <w:proofErr w:type="spellEnd"/>
            <w:r w:rsidR="003F29F8" w:rsidRPr="00BF0F91">
              <w:t xml:space="preserve"> mi </w:t>
            </w:r>
            <w:proofErr w:type="spellStart"/>
            <w:r w:rsidR="003F29F8" w:rsidRPr="00BF0F91">
              <w:t>ultricies</w:t>
            </w:r>
            <w:proofErr w:type="spellEnd"/>
            <w:r w:rsidR="003F29F8" w:rsidRPr="00BF0F91">
              <w:t xml:space="preserve"> </w:t>
            </w:r>
            <w:proofErr w:type="spellStart"/>
            <w:r w:rsidR="003F29F8" w:rsidRPr="00BF0F91">
              <w:t>risus</w:t>
            </w:r>
            <w:proofErr w:type="spellEnd"/>
            <w:r w:rsidR="003F29F8" w:rsidRPr="00BF0F91">
              <w:t xml:space="preserve"> lacinia, </w:t>
            </w:r>
            <w:proofErr w:type="spellStart"/>
            <w:r w:rsidR="003F29F8" w:rsidRPr="00BF0F91">
              <w:t>eget</w:t>
            </w:r>
            <w:proofErr w:type="spellEnd"/>
            <w:r w:rsidR="003F29F8" w:rsidRPr="00BF0F91">
              <w:t xml:space="preserve"> </w:t>
            </w:r>
            <w:proofErr w:type="spellStart"/>
            <w:r w:rsidR="003F29F8" w:rsidRPr="00BF0F91">
              <w:t>dapibus</w:t>
            </w:r>
            <w:proofErr w:type="spellEnd"/>
            <w:r w:rsidR="003F29F8" w:rsidRPr="00BF0F91">
              <w:t xml:space="preserve"> ex </w:t>
            </w:r>
            <w:proofErr w:type="spellStart"/>
            <w:r w:rsidR="003F29F8" w:rsidRPr="00BF0F91">
              <w:t>commodo</w:t>
            </w:r>
            <w:proofErr w:type="spellEnd"/>
            <w:r w:rsidR="003F29F8" w:rsidRPr="00BF0F91">
              <w:t xml:space="preserve">. </w:t>
            </w:r>
          </w:p>
        </w:tc>
      </w:tr>
    </w:tbl>
    <w:p w14:paraId="3E44109B" w14:textId="0852F001" w:rsidR="007E5C44" w:rsidRDefault="007E5C44" w:rsidP="00EE5FE6">
      <w:pPr>
        <w:pStyle w:val="1cH3Grid"/>
      </w:pPr>
    </w:p>
    <w:p w14:paraId="6D8FACB6" w14:textId="3BE1AB04" w:rsidR="00DD6161" w:rsidRDefault="00DD6161" w:rsidP="00EE5FE6">
      <w:pPr>
        <w:pStyle w:val="1cH3Grid"/>
      </w:pPr>
    </w:p>
    <w:p w14:paraId="5B6A9DAE" w14:textId="24300543" w:rsidR="00DD6161" w:rsidRDefault="00DD6161" w:rsidP="00EE5FE6">
      <w:pPr>
        <w:pStyle w:val="1cH3Grid"/>
      </w:pPr>
    </w:p>
    <w:p w14:paraId="6146A824" w14:textId="6EAD4DE2" w:rsidR="00DD6161" w:rsidRDefault="00DD6161" w:rsidP="00EE5FE6">
      <w:pPr>
        <w:pStyle w:val="1cH3Grid"/>
      </w:pPr>
    </w:p>
    <w:p w14:paraId="0991CB05" w14:textId="3926324B" w:rsidR="00DD6161" w:rsidRDefault="00DD6161" w:rsidP="00EE5FE6">
      <w:pPr>
        <w:pStyle w:val="1cH3Grid"/>
      </w:pPr>
    </w:p>
    <w:p w14:paraId="096438EC" w14:textId="6F5C5C28" w:rsidR="00DD6161" w:rsidRDefault="00DD6161" w:rsidP="00EE5FE6">
      <w:pPr>
        <w:pStyle w:val="1cH3Grid"/>
      </w:pPr>
    </w:p>
    <w:p w14:paraId="4548632A" w14:textId="77777777" w:rsidR="003B46A0" w:rsidRDefault="003B46A0" w:rsidP="00EE5FE6">
      <w:pPr>
        <w:pStyle w:val="1cH3Grid"/>
      </w:pPr>
    </w:p>
    <w:p w14:paraId="0CFA09F3" w14:textId="41702311" w:rsidR="003B46A0" w:rsidRPr="003B46A0" w:rsidRDefault="003B46A0" w:rsidP="007C122F">
      <w:pPr>
        <w:pStyle w:val="7Smartpaperlabels"/>
      </w:pPr>
      <w:r w:rsidRPr="003B46A0">
        <w:t>Smart</w:t>
      </w:r>
      <w:r w:rsidR="00C07871">
        <w:t xml:space="preserve"> </w:t>
      </w:r>
      <w:r w:rsidRPr="003B46A0">
        <w:t xml:space="preserve">paper </w:t>
      </w:r>
      <w:r w:rsidR="00C07871">
        <w:t>c</w:t>
      </w:r>
      <w:r w:rsidRPr="003B46A0">
        <w:t>omponent: 6</w:t>
      </w:r>
      <w:r w:rsidR="00D00A77">
        <w:t>d</w:t>
      </w:r>
      <w:r w:rsidRPr="003B46A0">
        <w:t xml:space="preserve">) </w:t>
      </w:r>
      <w:r w:rsidR="00D00A77">
        <w:t>Cards group - default</w:t>
      </w:r>
    </w:p>
    <w:p w14:paraId="7C17728E" w14:textId="77777777" w:rsidR="00DD6161" w:rsidRDefault="00DD6161" w:rsidP="003B46A0">
      <w:pPr>
        <w:pStyle w:val="6cFeaturecardbodyGrid"/>
      </w:pPr>
    </w:p>
    <w:tbl>
      <w:tblPr>
        <w:tblStyle w:val="TableGrid"/>
        <w:tblW w:w="7583" w:type="dxa"/>
        <w:tblInd w:w="27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7E6E6" w:themeFill="background2"/>
        <w:tblLook w:val="04A0" w:firstRow="1" w:lastRow="0" w:firstColumn="1" w:lastColumn="0" w:noHBand="0" w:noVBand="1"/>
      </w:tblPr>
      <w:tblGrid>
        <w:gridCol w:w="2527"/>
        <w:gridCol w:w="2528"/>
        <w:gridCol w:w="2528"/>
      </w:tblGrid>
      <w:tr w:rsidR="00FD525F" w14:paraId="1AE719B1" w14:textId="77777777" w:rsidTr="00FD525F">
        <w:trPr>
          <w:cantSplit/>
          <w:trHeight w:val="2491"/>
        </w:trPr>
        <w:tc>
          <w:tcPr>
            <w:tcW w:w="2304" w:type="dxa"/>
            <w:shd w:val="clear" w:color="auto" w:fill="E7E6E6" w:themeFill="background2"/>
            <w:tcMar>
              <w:top w:w="144" w:type="dxa"/>
              <w:left w:w="144" w:type="dxa"/>
              <w:bottom w:w="144" w:type="dxa"/>
              <w:right w:w="144" w:type="dxa"/>
            </w:tcMar>
          </w:tcPr>
          <w:p w14:paraId="1EEB579C" w14:textId="4ABF2354" w:rsidR="00304323" w:rsidRDefault="00304323" w:rsidP="00304323">
            <w:pPr>
              <w:pStyle w:val="6dCardsgroup-defaultheadingGrid"/>
            </w:pPr>
            <w:r>
              <w:t>Card</w:t>
            </w:r>
            <w:r w:rsidR="007D57AB">
              <w:t>s group</w:t>
            </w:r>
            <w:r>
              <w:t xml:space="preserve"> heading</w:t>
            </w:r>
            <w:r w:rsidR="007D57AB">
              <w:t xml:space="preserve"> 01 </w:t>
            </w:r>
          </w:p>
          <w:p w14:paraId="2839244C" w14:textId="3312215C" w:rsidR="00304323" w:rsidRPr="00304323" w:rsidRDefault="00304323" w:rsidP="00BF0F91">
            <w:pPr>
              <w:pStyle w:val="6dCardsgroup-defaultbodyGrid"/>
              <w:rPr>
                <w:rFonts w:eastAsia="Times New Roman"/>
              </w:rPr>
            </w:pPr>
            <w:r>
              <w:t>Card copy</w:t>
            </w:r>
            <w:r w:rsidRPr="00304323">
              <w:t xml:space="preserve">—Lorem ipsum dolor sit </w:t>
            </w:r>
            <w:proofErr w:type="spellStart"/>
            <w:r w:rsidRPr="00304323">
              <w:t>amet</w:t>
            </w:r>
            <w:proofErr w:type="spellEnd"/>
            <w:r w:rsidRPr="00304323">
              <w:t xml:space="preserve">, </w:t>
            </w:r>
            <w:proofErr w:type="spellStart"/>
            <w:r w:rsidRPr="00304323">
              <w:t>consectetur</w:t>
            </w:r>
            <w:proofErr w:type="spellEnd"/>
            <w:r w:rsidRPr="00304323">
              <w:t xml:space="preserve"> </w:t>
            </w:r>
            <w:proofErr w:type="spellStart"/>
            <w:r w:rsidRPr="00304323">
              <w:t>adipiscing</w:t>
            </w:r>
            <w:proofErr w:type="spellEnd"/>
            <w:r w:rsidRPr="00304323">
              <w:t xml:space="preserve"> </w:t>
            </w:r>
            <w:proofErr w:type="spellStart"/>
            <w:r w:rsidRPr="00304323">
              <w:t>elit</w:t>
            </w:r>
            <w:proofErr w:type="spellEnd"/>
            <w:r w:rsidRPr="00304323">
              <w:t xml:space="preserve">. </w:t>
            </w:r>
            <w:proofErr w:type="spellStart"/>
            <w:r w:rsidRPr="00304323">
              <w:t>Praesent</w:t>
            </w:r>
            <w:proofErr w:type="spellEnd"/>
            <w:r w:rsidRPr="00304323">
              <w:t xml:space="preserve"> in </w:t>
            </w:r>
            <w:proofErr w:type="spellStart"/>
            <w:r w:rsidRPr="003B46A0">
              <w:t>accumsan</w:t>
            </w:r>
            <w:proofErr w:type="spellEnd"/>
            <w:r w:rsidRPr="00304323">
              <w:t xml:space="preserve"> </w:t>
            </w:r>
            <w:proofErr w:type="spellStart"/>
            <w:r w:rsidRPr="00304323">
              <w:t>erat</w:t>
            </w:r>
            <w:proofErr w:type="spellEnd"/>
            <w:r w:rsidRPr="00304323">
              <w:t xml:space="preserve">. Sed </w:t>
            </w:r>
            <w:proofErr w:type="spellStart"/>
            <w:r w:rsidRPr="00304323">
              <w:t>dignissim</w:t>
            </w:r>
            <w:proofErr w:type="spellEnd"/>
            <w:r w:rsidRPr="00304323">
              <w:t xml:space="preserve"> mi </w:t>
            </w:r>
            <w:proofErr w:type="spellStart"/>
            <w:r w:rsidRPr="00304323">
              <w:t>ultricies</w:t>
            </w:r>
            <w:proofErr w:type="spellEnd"/>
            <w:r w:rsidRPr="00304323">
              <w:t xml:space="preserve"> </w:t>
            </w:r>
            <w:proofErr w:type="spellStart"/>
            <w:r w:rsidRPr="00304323">
              <w:t>risus</w:t>
            </w:r>
            <w:proofErr w:type="spellEnd"/>
            <w:r w:rsidRPr="00304323">
              <w:t xml:space="preserve"> lacinia, </w:t>
            </w:r>
            <w:proofErr w:type="spellStart"/>
            <w:r w:rsidRPr="00304323">
              <w:t>eget</w:t>
            </w:r>
            <w:proofErr w:type="spellEnd"/>
            <w:r w:rsidRPr="00304323">
              <w:t xml:space="preserve"> </w:t>
            </w:r>
            <w:proofErr w:type="spellStart"/>
            <w:r w:rsidRPr="00304323">
              <w:t>dapibus</w:t>
            </w:r>
            <w:proofErr w:type="spellEnd"/>
            <w:r w:rsidRPr="00304323">
              <w:t xml:space="preserve"> ex </w:t>
            </w:r>
            <w:proofErr w:type="spellStart"/>
            <w:r w:rsidRPr="00304323">
              <w:t>commodo</w:t>
            </w:r>
            <w:proofErr w:type="spellEnd"/>
            <w:r w:rsidRPr="00304323">
              <w:t>. Suspend</w:t>
            </w:r>
          </w:p>
          <w:p w14:paraId="4D5E92CF" w14:textId="77777777" w:rsidR="00304323" w:rsidRDefault="00304323" w:rsidP="005E421B">
            <w:pPr>
              <w:pStyle w:val="1cH3Grid"/>
              <w:ind w:left="0"/>
            </w:pPr>
          </w:p>
        </w:tc>
        <w:tc>
          <w:tcPr>
            <w:tcW w:w="2304" w:type="dxa"/>
            <w:shd w:val="clear" w:color="auto" w:fill="E7E6E6" w:themeFill="background2"/>
          </w:tcPr>
          <w:p w14:paraId="70A53803" w14:textId="0C5397B4" w:rsidR="00304323" w:rsidRDefault="00304323" w:rsidP="00304323">
            <w:pPr>
              <w:pStyle w:val="6dCardsgroup-defaultheadingGrid"/>
            </w:pPr>
            <w:r>
              <w:t>Card</w:t>
            </w:r>
            <w:r w:rsidR="007D57AB">
              <w:t>s</w:t>
            </w:r>
            <w:r>
              <w:t xml:space="preserve"> </w:t>
            </w:r>
            <w:r w:rsidR="007D57AB">
              <w:t xml:space="preserve">group </w:t>
            </w:r>
            <w:r>
              <w:t>heading</w:t>
            </w:r>
            <w:r w:rsidR="007D57AB">
              <w:t xml:space="preserve"> 02</w:t>
            </w:r>
          </w:p>
          <w:p w14:paraId="0D62BD22" w14:textId="77777777" w:rsidR="00304323" w:rsidRPr="00304323" w:rsidRDefault="00304323" w:rsidP="00BF0F91">
            <w:pPr>
              <w:pStyle w:val="6dCardsgroup-defaultbodyGrid"/>
              <w:rPr>
                <w:rFonts w:eastAsia="Times New Roman"/>
              </w:rPr>
            </w:pPr>
            <w:r>
              <w:t>Card copy</w:t>
            </w:r>
            <w:r w:rsidRPr="00304323">
              <w:t xml:space="preserve">—Lorem ipsum dolor sit </w:t>
            </w:r>
            <w:proofErr w:type="spellStart"/>
            <w:r w:rsidRPr="00304323">
              <w:t>amet</w:t>
            </w:r>
            <w:proofErr w:type="spellEnd"/>
            <w:r w:rsidRPr="00304323">
              <w:t xml:space="preserve">, </w:t>
            </w:r>
            <w:proofErr w:type="spellStart"/>
            <w:r w:rsidRPr="00304323">
              <w:t>consectetur</w:t>
            </w:r>
            <w:proofErr w:type="spellEnd"/>
            <w:r w:rsidRPr="00304323">
              <w:t xml:space="preserve"> </w:t>
            </w:r>
            <w:proofErr w:type="spellStart"/>
            <w:r w:rsidRPr="00304323">
              <w:t>adipiscing</w:t>
            </w:r>
            <w:proofErr w:type="spellEnd"/>
            <w:r w:rsidRPr="00304323">
              <w:t xml:space="preserve"> </w:t>
            </w:r>
            <w:proofErr w:type="spellStart"/>
            <w:r w:rsidRPr="00304323">
              <w:t>elit</w:t>
            </w:r>
            <w:proofErr w:type="spellEnd"/>
            <w:r w:rsidRPr="00304323">
              <w:t xml:space="preserve">. </w:t>
            </w:r>
            <w:proofErr w:type="spellStart"/>
            <w:r w:rsidRPr="00304323">
              <w:t>Praesent</w:t>
            </w:r>
            <w:proofErr w:type="spellEnd"/>
            <w:r w:rsidRPr="00304323">
              <w:t xml:space="preserve"> in </w:t>
            </w:r>
            <w:proofErr w:type="spellStart"/>
            <w:r w:rsidRPr="00304323">
              <w:t>accumsan</w:t>
            </w:r>
            <w:proofErr w:type="spellEnd"/>
            <w:r w:rsidRPr="00304323">
              <w:t xml:space="preserve"> </w:t>
            </w:r>
            <w:proofErr w:type="spellStart"/>
            <w:r w:rsidRPr="00304323">
              <w:t>erat</w:t>
            </w:r>
            <w:proofErr w:type="spellEnd"/>
            <w:r w:rsidRPr="00304323">
              <w:t xml:space="preserve">. Sed </w:t>
            </w:r>
            <w:proofErr w:type="spellStart"/>
            <w:r w:rsidRPr="00304323">
              <w:t>dignissim</w:t>
            </w:r>
            <w:proofErr w:type="spellEnd"/>
            <w:r w:rsidRPr="00304323">
              <w:t xml:space="preserve"> mi </w:t>
            </w:r>
            <w:proofErr w:type="spellStart"/>
            <w:r w:rsidRPr="00304323">
              <w:t>ultricies</w:t>
            </w:r>
            <w:proofErr w:type="spellEnd"/>
            <w:r w:rsidRPr="00304323">
              <w:t xml:space="preserve"> </w:t>
            </w:r>
            <w:proofErr w:type="spellStart"/>
            <w:r w:rsidRPr="00304323">
              <w:t>risus</w:t>
            </w:r>
            <w:proofErr w:type="spellEnd"/>
            <w:r w:rsidRPr="00304323">
              <w:t xml:space="preserve"> lacinia, </w:t>
            </w:r>
            <w:proofErr w:type="spellStart"/>
            <w:r w:rsidRPr="00304323">
              <w:t>eget</w:t>
            </w:r>
            <w:proofErr w:type="spellEnd"/>
            <w:r w:rsidRPr="00304323">
              <w:t xml:space="preserve"> </w:t>
            </w:r>
            <w:proofErr w:type="spellStart"/>
            <w:r w:rsidRPr="00304323">
              <w:t>dapibus</w:t>
            </w:r>
            <w:proofErr w:type="spellEnd"/>
            <w:r w:rsidRPr="00304323">
              <w:t xml:space="preserve"> ex </w:t>
            </w:r>
            <w:proofErr w:type="spellStart"/>
            <w:r w:rsidRPr="00304323">
              <w:t>commodo</w:t>
            </w:r>
            <w:proofErr w:type="spellEnd"/>
            <w:r w:rsidRPr="00304323">
              <w:t>. Suspend</w:t>
            </w:r>
          </w:p>
          <w:p w14:paraId="47E9DDDB" w14:textId="77777777" w:rsidR="00304323" w:rsidRPr="003F29F8" w:rsidRDefault="00304323" w:rsidP="005E421B">
            <w:pPr>
              <w:rPr>
                <w:rFonts w:ascii="IBM Plex Sans" w:hAnsi="IBM Plex Sans"/>
                <w:color w:val="FFFFFF" w:themeColor="background1"/>
                <w:sz w:val="18"/>
                <w:szCs w:val="18"/>
              </w:rPr>
            </w:pPr>
          </w:p>
        </w:tc>
        <w:tc>
          <w:tcPr>
            <w:tcW w:w="2304" w:type="dxa"/>
            <w:tcBorders>
              <w:bottom w:val="single" w:sz="4" w:space="0" w:color="FFFFFF" w:themeColor="background1"/>
            </w:tcBorders>
            <w:shd w:val="clear" w:color="auto" w:fill="E7E6E6" w:themeFill="background2"/>
            <w:tcMar>
              <w:top w:w="144" w:type="dxa"/>
              <w:left w:w="144" w:type="dxa"/>
              <w:bottom w:w="144" w:type="dxa"/>
              <w:right w:w="144" w:type="dxa"/>
            </w:tcMar>
          </w:tcPr>
          <w:p w14:paraId="1FFE8683" w14:textId="3FD9DA93" w:rsidR="00304323" w:rsidRDefault="00304323" w:rsidP="00304323">
            <w:pPr>
              <w:pStyle w:val="6dCardsgroup-defaultheadingGrid"/>
            </w:pPr>
            <w:r>
              <w:t>Card</w:t>
            </w:r>
            <w:r w:rsidR="007D57AB">
              <w:t>s group</w:t>
            </w:r>
            <w:r>
              <w:t xml:space="preserve"> heading</w:t>
            </w:r>
            <w:r w:rsidR="007D57AB">
              <w:t xml:space="preserve"> 03</w:t>
            </w:r>
          </w:p>
          <w:p w14:paraId="027B1C2C" w14:textId="77777777" w:rsidR="00304323" w:rsidRPr="00304323" w:rsidRDefault="00304323" w:rsidP="00BF0F91">
            <w:pPr>
              <w:pStyle w:val="6dCardsgroup-defaultbodyGrid"/>
              <w:rPr>
                <w:rFonts w:eastAsia="Times New Roman"/>
              </w:rPr>
            </w:pPr>
            <w:r>
              <w:t>Card copy</w:t>
            </w:r>
            <w:r w:rsidRPr="00304323">
              <w:t xml:space="preserve">—Lorem ipsum dolor sit </w:t>
            </w:r>
            <w:proofErr w:type="spellStart"/>
            <w:r w:rsidRPr="00304323">
              <w:t>amet</w:t>
            </w:r>
            <w:proofErr w:type="spellEnd"/>
            <w:r w:rsidRPr="00304323">
              <w:t xml:space="preserve">, </w:t>
            </w:r>
            <w:proofErr w:type="spellStart"/>
            <w:r w:rsidRPr="00304323">
              <w:t>consectetur</w:t>
            </w:r>
            <w:proofErr w:type="spellEnd"/>
            <w:r w:rsidRPr="00304323">
              <w:t xml:space="preserve"> </w:t>
            </w:r>
            <w:proofErr w:type="spellStart"/>
            <w:r w:rsidRPr="00304323">
              <w:t>adipiscing</w:t>
            </w:r>
            <w:proofErr w:type="spellEnd"/>
            <w:r w:rsidRPr="00304323">
              <w:t xml:space="preserve"> </w:t>
            </w:r>
            <w:proofErr w:type="spellStart"/>
            <w:r w:rsidRPr="00304323">
              <w:t>elit</w:t>
            </w:r>
            <w:proofErr w:type="spellEnd"/>
            <w:r w:rsidRPr="00304323">
              <w:t xml:space="preserve">. </w:t>
            </w:r>
            <w:proofErr w:type="spellStart"/>
            <w:r w:rsidRPr="00304323">
              <w:t>Praesent</w:t>
            </w:r>
            <w:proofErr w:type="spellEnd"/>
            <w:r w:rsidRPr="00304323">
              <w:t xml:space="preserve"> in </w:t>
            </w:r>
            <w:proofErr w:type="spellStart"/>
            <w:r w:rsidRPr="00304323">
              <w:t>accumsan</w:t>
            </w:r>
            <w:proofErr w:type="spellEnd"/>
            <w:r w:rsidRPr="00304323">
              <w:t xml:space="preserve"> </w:t>
            </w:r>
            <w:proofErr w:type="spellStart"/>
            <w:r w:rsidRPr="00304323">
              <w:t>erat</w:t>
            </w:r>
            <w:proofErr w:type="spellEnd"/>
            <w:r w:rsidRPr="00304323">
              <w:t xml:space="preserve">. Sed </w:t>
            </w:r>
            <w:proofErr w:type="spellStart"/>
            <w:r w:rsidRPr="00304323">
              <w:t>dignissim</w:t>
            </w:r>
            <w:proofErr w:type="spellEnd"/>
            <w:r w:rsidRPr="00304323">
              <w:t xml:space="preserve"> mi </w:t>
            </w:r>
            <w:proofErr w:type="spellStart"/>
            <w:r w:rsidRPr="00304323">
              <w:t>ultricies</w:t>
            </w:r>
            <w:proofErr w:type="spellEnd"/>
            <w:r w:rsidRPr="00304323">
              <w:t xml:space="preserve"> </w:t>
            </w:r>
            <w:proofErr w:type="spellStart"/>
            <w:r w:rsidRPr="00304323">
              <w:t>risus</w:t>
            </w:r>
            <w:proofErr w:type="spellEnd"/>
            <w:r w:rsidRPr="00304323">
              <w:t xml:space="preserve"> lacinia, </w:t>
            </w:r>
            <w:proofErr w:type="spellStart"/>
            <w:r w:rsidRPr="00304323">
              <w:t>eget</w:t>
            </w:r>
            <w:proofErr w:type="spellEnd"/>
            <w:r w:rsidRPr="00304323">
              <w:t xml:space="preserve"> </w:t>
            </w:r>
            <w:proofErr w:type="spellStart"/>
            <w:r w:rsidRPr="00304323">
              <w:t>dapibus</w:t>
            </w:r>
            <w:proofErr w:type="spellEnd"/>
            <w:r w:rsidRPr="00304323">
              <w:t xml:space="preserve"> ex </w:t>
            </w:r>
            <w:proofErr w:type="spellStart"/>
            <w:r w:rsidRPr="00304323">
              <w:t>commodo</w:t>
            </w:r>
            <w:proofErr w:type="spellEnd"/>
            <w:r w:rsidRPr="00304323">
              <w:t>. Suspend</w:t>
            </w:r>
          </w:p>
          <w:p w14:paraId="7F6D3069" w14:textId="77777777" w:rsidR="00304323" w:rsidRDefault="00304323" w:rsidP="005E421B">
            <w:pPr>
              <w:pStyle w:val="1cH3Grid"/>
              <w:ind w:left="0"/>
            </w:pPr>
          </w:p>
        </w:tc>
      </w:tr>
      <w:tr w:rsidR="00FD525F" w14:paraId="4264A270" w14:textId="77777777" w:rsidTr="00FD525F">
        <w:trPr>
          <w:cantSplit/>
          <w:trHeight w:val="2491"/>
        </w:trPr>
        <w:tc>
          <w:tcPr>
            <w:tcW w:w="2304" w:type="dxa"/>
            <w:shd w:val="clear" w:color="auto" w:fill="E7E6E6" w:themeFill="background2"/>
            <w:tcMar>
              <w:top w:w="144" w:type="dxa"/>
              <w:left w:w="144" w:type="dxa"/>
              <w:bottom w:w="144" w:type="dxa"/>
              <w:right w:w="144" w:type="dxa"/>
            </w:tcMar>
          </w:tcPr>
          <w:p w14:paraId="47F46986" w14:textId="3D737507" w:rsidR="00304323" w:rsidRDefault="00304323" w:rsidP="00304323">
            <w:pPr>
              <w:pStyle w:val="6dCardsgroup-defaultheadingGrid"/>
            </w:pPr>
            <w:r>
              <w:lastRenderedPageBreak/>
              <w:t>Card</w:t>
            </w:r>
            <w:r w:rsidR="007D57AB">
              <w:t>s group</w:t>
            </w:r>
            <w:r>
              <w:t xml:space="preserve"> heading</w:t>
            </w:r>
            <w:r w:rsidR="007D57AB">
              <w:t xml:space="preserve"> 04</w:t>
            </w:r>
          </w:p>
          <w:p w14:paraId="0681139A" w14:textId="77777777" w:rsidR="00304323" w:rsidRPr="00304323" w:rsidRDefault="00304323" w:rsidP="00304323">
            <w:pPr>
              <w:rPr>
                <w:rFonts w:ascii="IBM Plex Sans" w:eastAsia="Times New Roman" w:hAnsi="IBM Plex Sans"/>
                <w:color w:val="000000" w:themeColor="text1"/>
                <w:sz w:val="15"/>
                <w:szCs w:val="15"/>
              </w:rPr>
            </w:pPr>
            <w:r>
              <w:rPr>
                <w:rFonts w:ascii="IBM Plex Sans" w:hAnsi="IBM Plex Sans"/>
                <w:color w:val="000000" w:themeColor="text1"/>
                <w:sz w:val="15"/>
                <w:szCs w:val="15"/>
              </w:rPr>
              <w:t>Card copy</w:t>
            </w:r>
            <w:r w:rsidRPr="00304323">
              <w:rPr>
                <w:rFonts w:ascii="IBM Plex Sans" w:hAnsi="IBM Plex Sans"/>
                <w:color w:val="000000" w:themeColor="text1"/>
                <w:sz w:val="15"/>
                <w:szCs w:val="15"/>
              </w:rPr>
              <w:t xml:space="preserve">—Lorem ipsum dolor sit </w:t>
            </w:r>
            <w:proofErr w:type="spellStart"/>
            <w:r w:rsidRPr="00304323">
              <w:rPr>
                <w:rFonts w:ascii="IBM Plex Sans" w:hAnsi="IBM Plex Sans"/>
                <w:color w:val="000000" w:themeColor="text1"/>
                <w:sz w:val="15"/>
                <w:szCs w:val="15"/>
              </w:rPr>
              <w:t>amet</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consectetur</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adipiscing</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elit</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Praesent</w:t>
            </w:r>
            <w:proofErr w:type="spellEnd"/>
            <w:r w:rsidRPr="00304323">
              <w:rPr>
                <w:rFonts w:ascii="IBM Plex Sans" w:hAnsi="IBM Plex Sans"/>
                <w:color w:val="000000" w:themeColor="text1"/>
                <w:sz w:val="15"/>
                <w:szCs w:val="15"/>
              </w:rPr>
              <w:t xml:space="preserve"> in </w:t>
            </w:r>
            <w:proofErr w:type="spellStart"/>
            <w:r w:rsidRPr="00304323">
              <w:rPr>
                <w:rFonts w:ascii="IBM Plex Sans" w:hAnsi="IBM Plex Sans"/>
                <w:color w:val="000000" w:themeColor="text1"/>
                <w:sz w:val="15"/>
                <w:szCs w:val="15"/>
              </w:rPr>
              <w:t>accumsan</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erat</w:t>
            </w:r>
            <w:proofErr w:type="spellEnd"/>
            <w:r w:rsidRPr="00304323">
              <w:rPr>
                <w:rFonts w:ascii="IBM Plex Sans" w:hAnsi="IBM Plex Sans"/>
                <w:color w:val="000000" w:themeColor="text1"/>
                <w:sz w:val="15"/>
                <w:szCs w:val="15"/>
              </w:rPr>
              <w:t xml:space="preserve">. Sed </w:t>
            </w:r>
            <w:proofErr w:type="spellStart"/>
            <w:r w:rsidRPr="00304323">
              <w:rPr>
                <w:rFonts w:ascii="IBM Plex Sans" w:hAnsi="IBM Plex Sans"/>
                <w:color w:val="000000" w:themeColor="text1"/>
                <w:sz w:val="15"/>
                <w:szCs w:val="15"/>
              </w:rPr>
              <w:t>dignissim</w:t>
            </w:r>
            <w:proofErr w:type="spellEnd"/>
            <w:r w:rsidRPr="00304323">
              <w:rPr>
                <w:rFonts w:ascii="IBM Plex Sans" w:hAnsi="IBM Plex Sans"/>
                <w:color w:val="000000" w:themeColor="text1"/>
                <w:sz w:val="15"/>
                <w:szCs w:val="15"/>
              </w:rPr>
              <w:t xml:space="preserve"> mi </w:t>
            </w:r>
            <w:proofErr w:type="spellStart"/>
            <w:r w:rsidRPr="00304323">
              <w:rPr>
                <w:rFonts w:ascii="IBM Plex Sans" w:hAnsi="IBM Plex Sans"/>
                <w:color w:val="000000" w:themeColor="text1"/>
                <w:sz w:val="15"/>
                <w:szCs w:val="15"/>
              </w:rPr>
              <w:t>ultricies</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risus</w:t>
            </w:r>
            <w:proofErr w:type="spellEnd"/>
            <w:r w:rsidRPr="00304323">
              <w:rPr>
                <w:rFonts w:ascii="IBM Plex Sans" w:hAnsi="IBM Plex Sans"/>
                <w:color w:val="000000" w:themeColor="text1"/>
                <w:sz w:val="15"/>
                <w:szCs w:val="15"/>
              </w:rPr>
              <w:t xml:space="preserve"> lacinia, </w:t>
            </w:r>
            <w:proofErr w:type="spellStart"/>
            <w:r w:rsidRPr="00304323">
              <w:rPr>
                <w:rFonts w:ascii="IBM Plex Sans" w:hAnsi="IBM Plex Sans"/>
                <w:color w:val="000000" w:themeColor="text1"/>
                <w:sz w:val="15"/>
                <w:szCs w:val="15"/>
              </w:rPr>
              <w:t>eget</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dapibus</w:t>
            </w:r>
            <w:proofErr w:type="spellEnd"/>
            <w:r w:rsidRPr="00304323">
              <w:rPr>
                <w:rFonts w:ascii="IBM Plex Sans" w:hAnsi="IBM Plex Sans"/>
                <w:color w:val="000000" w:themeColor="text1"/>
                <w:sz w:val="15"/>
                <w:szCs w:val="15"/>
              </w:rPr>
              <w:t xml:space="preserve"> ex </w:t>
            </w:r>
            <w:proofErr w:type="spellStart"/>
            <w:r w:rsidRPr="00304323">
              <w:rPr>
                <w:rFonts w:ascii="IBM Plex Sans" w:hAnsi="IBM Plex Sans"/>
                <w:color w:val="000000" w:themeColor="text1"/>
                <w:sz w:val="15"/>
                <w:szCs w:val="15"/>
              </w:rPr>
              <w:t>commodo</w:t>
            </w:r>
            <w:proofErr w:type="spellEnd"/>
            <w:r w:rsidRPr="00304323">
              <w:rPr>
                <w:rFonts w:ascii="IBM Plex Sans" w:hAnsi="IBM Plex Sans"/>
                <w:color w:val="000000" w:themeColor="text1"/>
                <w:sz w:val="15"/>
                <w:szCs w:val="15"/>
              </w:rPr>
              <w:t>. Suspend</w:t>
            </w:r>
          </w:p>
          <w:p w14:paraId="55334DAA" w14:textId="77777777" w:rsidR="00304323" w:rsidRPr="00304323" w:rsidRDefault="00304323" w:rsidP="00304323">
            <w:pPr>
              <w:rPr>
                <w:rFonts w:ascii="IBM Plex Sans" w:hAnsi="IBM Plex Sans"/>
                <w:color w:val="000000" w:themeColor="text1"/>
                <w:sz w:val="18"/>
                <w:szCs w:val="18"/>
              </w:rPr>
            </w:pPr>
          </w:p>
        </w:tc>
        <w:tc>
          <w:tcPr>
            <w:tcW w:w="2304" w:type="dxa"/>
            <w:shd w:val="clear" w:color="auto" w:fill="E7E6E6" w:themeFill="background2"/>
          </w:tcPr>
          <w:p w14:paraId="20D99DDD" w14:textId="43767D9D" w:rsidR="00304323" w:rsidRDefault="00304323" w:rsidP="00304323">
            <w:pPr>
              <w:pStyle w:val="6dCardsgroup-defaultheadingGrid"/>
            </w:pPr>
            <w:r>
              <w:t>Card</w:t>
            </w:r>
            <w:r w:rsidR="007D57AB">
              <w:t>s group</w:t>
            </w:r>
            <w:r>
              <w:t xml:space="preserve"> heading</w:t>
            </w:r>
            <w:r w:rsidR="007D57AB">
              <w:t xml:space="preserve"> 05</w:t>
            </w:r>
          </w:p>
          <w:p w14:paraId="5789F37C" w14:textId="77777777" w:rsidR="00304323" w:rsidRPr="00304323" w:rsidRDefault="00304323" w:rsidP="00304323">
            <w:pPr>
              <w:rPr>
                <w:rFonts w:ascii="IBM Plex Sans" w:eastAsia="Times New Roman" w:hAnsi="IBM Plex Sans"/>
                <w:color w:val="000000" w:themeColor="text1"/>
                <w:sz w:val="15"/>
                <w:szCs w:val="15"/>
              </w:rPr>
            </w:pPr>
            <w:r>
              <w:rPr>
                <w:rFonts w:ascii="IBM Plex Sans" w:hAnsi="IBM Plex Sans"/>
                <w:color w:val="000000" w:themeColor="text1"/>
                <w:sz w:val="15"/>
                <w:szCs w:val="15"/>
              </w:rPr>
              <w:t>Card copy</w:t>
            </w:r>
            <w:r w:rsidRPr="00304323">
              <w:rPr>
                <w:rFonts w:ascii="IBM Plex Sans" w:hAnsi="IBM Plex Sans"/>
                <w:color w:val="000000" w:themeColor="text1"/>
                <w:sz w:val="15"/>
                <w:szCs w:val="15"/>
              </w:rPr>
              <w:t xml:space="preserve">—Lorem ipsum dolor sit </w:t>
            </w:r>
            <w:proofErr w:type="spellStart"/>
            <w:r w:rsidRPr="00304323">
              <w:rPr>
                <w:rFonts w:ascii="IBM Plex Sans" w:hAnsi="IBM Plex Sans"/>
                <w:color w:val="000000" w:themeColor="text1"/>
                <w:sz w:val="15"/>
                <w:szCs w:val="15"/>
              </w:rPr>
              <w:t>amet</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consectetur</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adipiscing</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elit</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Praesent</w:t>
            </w:r>
            <w:proofErr w:type="spellEnd"/>
            <w:r w:rsidRPr="00304323">
              <w:rPr>
                <w:rFonts w:ascii="IBM Plex Sans" w:hAnsi="IBM Plex Sans"/>
                <w:color w:val="000000" w:themeColor="text1"/>
                <w:sz w:val="15"/>
                <w:szCs w:val="15"/>
              </w:rPr>
              <w:t xml:space="preserve"> in </w:t>
            </w:r>
            <w:proofErr w:type="spellStart"/>
            <w:r w:rsidRPr="00304323">
              <w:rPr>
                <w:rFonts w:ascii="IBM Plex Sans" w:hAnsi="IBM Plex Sans"/>
                <w:color w:val="000000" w:themeColor="text1"/>
                <w:sz w:val="15"/>
                <w:szCs w:val="15"/>
              </w:rPr>
              <w:t>accumsan</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erat</w:t>
            </w:r>
            <w:proofErr w:type="spellEnd"/>
            <w:r w:rsidRPr="00304323">
              <w:rPr>
                <w:rFonts w:ascii="IBM Plex Sans" w:hAnsi="IBM Plex Sans"/>
                <w:color w:val="000000" w:themeColor="text1"/>
                <w:sz w:val="15"/>
                <w:szCs w:val="15"/>
              </w:rPr>
              <w:t xml:space="preserve">. Sed </w:t>
            </w:r>
            <w:proofErr w:type="spellStart"/>
            <w:r w:rsidRPr="00304323">
              <w:rPr>
                <w:rFonts w:ascii="IBM Plex Sans" w:hAnsi="IBM Plex Sans"/>
                <w:color w:val="000000" w:themeColor="text1"/>
                <w:sz w:val="15"/>
                <w:szCs w:val="15"/>
              </w:rPr>
              <w:t>dignissim</w:t>
            </w:r>
            <w:proofErr w:type="spellEnd"/>
            <w:r w:rsidRPr="00304323">
              <w:rPr>
                <w:rFonts w:ascii="IBM Plex Sans" w:hAnsi="IBM Plex Sans"/>
                <w:color w:val="000000" w:themeColor="text1"/>
                <w:sz w:val="15"/>
                <w:szCs w:val="15"/>
              </w:rPr>
              <w:t xml:space="preserve"> mi </w:t>
            </w:r>
            <w:proofErr w:type="spellStart"/>
            <w:r w:rsidRPr="00304323">
              <w:rPr>
                <w:rFonts w:ascii="IBM Plex Sans" w:hAnsi="IBM Plex Sans"/>
                <w:color w:val="000000" w:themeColor="text1"/>
                <w:sz w:val="15"/>
                <w:szCs w:val="15"/>
              </w:rPr>
              <w:t>ultricies</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risus</w:t>
            </w:r>
            <w:proofErr w:type="spellEnd"/>
            <w:r w:rsidRPr="00304323">
              <w:rPr>
                <w:rFonts w:ascii="IBM Plex Sans" w:hAnsi="IBM Plex Sans"/>
                <w:color w:val="000000" w:themeColor="text1"/>
                <w:sz w:val="15"/>
                <w:szCs w:val="15"/>
              </w:rPr>
              <w:t xml:space="preserve"> lacinia, </w:t>
            </w:r>
            <w:proofErr w:type="spellStart"/>
            <w:r w:rsidRPr="00304323">
              <w:rPr>
                <w:rFonts w:ascii="IBM Plex Sans" w:hAnsi="IBM Plex Sans"/>
                <w:color w:val="000000" w:themeColor="text1"/>
                <w:sz w:val="15"/>
                <w:szCs w:val="15"/>
              </w:rPr>
              <w:t>eget</w:t>
            </w:r>
            <w:proofErr w:type="spellEnd"/>
            <w:r w:rsidRPr="00304323">
              <w:rPr>
                <w:rFonts w:ascii="IBM Plex Sans" w:hAnsi="IBM Plex Sans"/>
                <w:color w:val="000000" w:themeColor="text1"/>
                <w:sz w:val="15"/>
                <w:szCs w:val="15"/>
              </w:rPr>
              <w:t xml:space="preserve"> </w:t>
            </w:r>
            <w:proofErr w:type="spellStart"/>
            <w:r w:rsidRPr="00304323">
              <w:rPr>
                <w:rFonts w:ascii="IBM Plex Sans" w:hAnsi="IBM Plex Sans"/>
                <w:color w:val="000000" w:themeColor="text1"/>
                <w:sz w:val="15"/>
                <w:szCs w:val="15"/>
              </w:rPr>
              <w:t>dapibus</w:t>
            </w:r>
            <w:proofErr w:type="spellEnd"/>
            <w:r w:rsidRPr="00304323">
              <w:rPr>
                <w:rFonts w:ascii="IBM Plex Sans" w:hAnsi="IBM Plex Sans"/>
                <w:color w:val="000000" w:themeColor="text1"/>
                <w:sz w:val="15"/>
                <w:szCs w:val="15"/>
              </w:rPr>
              <w:t xml:space="preserve"> ex </w:t>
            </w:r>
            <w:proofErr w:type="spellStart"/>
            <w:r w:rsidRPr="00304323">
              <w:rPr>
                <w:rFonts w:ascii="IBM Plex Sans" w:hAnsi="IBM Plex Sans"/>
                <w:color w:val="000000" w:themeColor="text1"/>
                <w:sz w:val="15"/>
                <w:szCs w:val="15"/>
              </w:rPr>
              <w:t>commodo</w:t>
            </w:r>
            <w:proofErr w:type="spellEnd"/>
            <w:r w:rsidRPr="00304323">
              <w:rPr>
                <w:rFonts w:ascii="IBM Plex Sans" w:hAnsi="IBM Plex Sans"/>
                <w:color w:val="000000" w:themeColor="text1"/>
                <w:sz w:val="15"/>
                <w:szCs w:val="15"/>
              </w:rPr>
              <w:t>. Suspend</w:t>
            </w:r>
          </w:p>
          <w:p w14:paraId="2C37639A" w14:textId="77777777" w:rsidR="00304323" w:rsidRPr="00304323" w:rsidRDefault="00304323" w:rsidP="00304323">
            <w:pPr>
              <w:rPr>
                <w:rFonts w:ascii="IBM Plex Sans" w:hAnsi="IBM Plex Sans"/>
                <w:color w:val="000000" w:themeColor="text1"/>
                <w:sz w:val="18"/>
                <w:szCs w:val="18"/>
              </w:rPr>
            </w:pPr>
          </w:p>
        </w:tc>
        <w:tc>
          <w:tcPr>
            <w:tcW w:w="2304" w:type="dxa"/>
            <w:shd w:val="clear" w:color="auto" w:fill="404040" w:themeFill="text1" w:themeFillTint="BF"/>
            <w:tcMar>
              <w:top w:w="144" w:type="dxa"/>
              <w:left w:w="144" w:type="dxa"/>
              <w:bottom w:w="144" w:type="dxa"/>
              <w:right w:w="144" w:type="dxa"/>
            </w:tcMar>
          </w:tcPr>
          <w:p w14:paraId="624ED1D5" w14:textId="28EBC95F" w:rsidR="00304323" w:rsidRPr="00304323" w:rsidRDefault="00304323" w:rsidP="00304323">
            <w:pPr>
              <w:pStyle w:val="6dCardsgroup-defaultheadingGrid"/>
              <w:rPr>
                <w:color w:val="FFFFFF" w:themeColor="background1"/>
              </w:rPr>
            </w:pPr>
            <w:r w:rsidRPr="00304323">
              <w:rPr>
                <w:color w:val="FFFFFF" w:themeColor="background1"/>
              </w:rPr>
              <w:t>Card</w:t>
            </w:r>
            <w:r w:rsidR="007D57AB">
              <w:rPr>
                <w:color w:val="FFFFFF" w:themeColor="background1"/>
              </w:rPr>
              <w:t xml:space="preserve">s group </w:t>
            </w:r>
            <w:r w:rsidRPr="00304323">
              <w:rPr>
                <w:color w:val="FFFFFF" w:themeColor="background1"/>
              </w:rPr>
              <w:t>heading</w:t>
            </w:r>
            <w:r w:rsidR="007D57AB">
              <w:rPr>
                <w:color w:val="FFFFFF" w:themeColor="background1"/>
              </w:rPr>
              <w:t xml:space="preserve"> style</w:t>
            </w:r>
          </w:p>
          <w:p w14:paraId="63F4D38D" w14:textId="77777777" w:rsidR="00304323" w:rsidRPr="00304323" w:rsidRDefault="00304323" w:rsidP="005E421B">
            <w:pPr>
              <w:rPr>
                <w:rFonts w:ascii="IBM Plex Sans" w:hAnsi="IBM Plex Sans"/>
                <w:color w:val="000000" w:themeColor="text1"/>
                <w:sz w:val="18"/>
                <w:szCs w:val="18"/>
              </w:rPr>
            </w:pPr>
          </w:p>
        </w:tc>
      </w:tr>
    </w:tbl>
    <w:p w14:paraId="6307D2C3" w14:textId="3E2D75C8" w:rsidR="007E5C44" w:rsidRDefault="007E5C44" w:rsidP="00EE5FE6">
      <w:pPr>
        <w:pStyle w:val="1cH3Grid"/>
      </w:pPr>
    </w:p>
    <w:p w14:paraId="710C458E" w14:textId="50FC738E" w:rsidR="007E5C44" w:rsidRDefault="007E5C44" w:rsidP="00EE5FE6">
      <w:pPr>
        <w:pStyle w:val="1cH3Grid"/>
      </w:pPr>
    </w:p>
    <w:p w14:paraId="36E2D5F8" w14:textId="67F86ACD" w:rsidR="00D00A77" w:rsidRPr="003B46A0" w:rsidRDefault="00D00A77" w:rsidP="007C122F">
      <w:pPr>
        <w:pStyle w:val="7Smartpaperlabels"/>
      </w:pPr>
      <w:r w:rsidRPr="003B46A0">
        <w:t>Smart</w:t>
      </w:r>
      <w:r w:rsidR="00C07871">
        <w:t xml:space="preserve"> </w:t>
      </w:r>
      <w:r w:rsidRPr="003B46A0">
        <w:t xml:space="preserve">paper </w:t>
      </w:r>
      <w:r w:rsidR="00C07871">
        <w:t>c</w:t>
      </w:r>
      <w:r w:rsidRPr="003B46A0">
        <w:t>omponent: 6</w:t>
      </w:r>
      <w:r>
        <w:t>d</w:t>
      </w:r>
      <w:r w:rsidRPr="003B46A0">
        <w:t xml:space="preserve">) </w:t>
      </w:r>
      <w:r>
        <w:t>Cards group - image</w:t>
      </w:r>
    </w:p>
    <w:tbl>
      <w:tblPr>
        <w:tblStyle w:val="TableGrid"/>
        <w:tblW w:w="7488" w:type="dxa"/>
        <w:tblInd w:w="2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496"/>
        <w:gridCol w:w="2496"/>
        <w:gridCol w:w="2496"/>
      </w:tblGrid>
      <w:tr w:rsidR="00D54B4D" w14:paraId="2102EACB" w14:textId="77777777" w:rsidTr="00AA426A">
        <w:trPr>
          <w:trHeight w:hRule="exact" w:val="1248"/>
        </w:trPr>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E5396"/>
            <w:tcMar>
              <w:top w:w="144" w:type="dxa"/>
              <w:left w:w="144" w:type="dxa"/>
              <w:bottom w:w="144" w:type="dxa"/>
              <w:right w:w="144" w:type="dxa"/>
            </w:tcMar>
          </w:tcPr>
          <w:p w14:paraId="074325A2" w14:textId="77777777" w:rsidR="00D54B4D" w:rsidRDefault="00D54B4D" w:rsidP="005E421B">
            <w:pPr>
              <w:pStyle w:val="6dCardsgroup-defaultheadingGrid"/>
            </w:pPr>
          </w:p>
        </w:tc>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E5396"/>
          </w:tcPr>
          <w:p w14:paraId="3607652F" w14:textId="77777777" w:rsidR="00D54B4D" w:rsidRDefault="00D54B4D" w:rsidP="005E421B">
            <w:pPr>
              <w:pStyle w:val="6dCardsgroup-defaultheadingGrid"/>
            </w:pPr>
          </w:p>
        </w:tc>
        <w:tc>
          <w:tcPr>
            <w:tcW w:w="2506" w:type="dxa"/>
            <w:tcBorders>
              <w:left w:val="single" w:sz="4" w:space="0" w:color="FFFFFF" w:themeColor="background1"/>
            </w:tcBorders>
            <w:shd w:val="clear" w:color="auto" w:fill="EE5396"/>
            <w:tcMar>
              <w:top w:w="144" w:type="dxa"/>
              <w:left w:w="144" w:type="dxa"/>
              <w:bottom w:w="144" w:type="dxa"/>
              <w:right w:w="144" w:type="dxa"/>
            </w:tcMar>
          </w:tcPr>
          <w:p w14:paraId="54C191CB" w14:textId="77777777" w:rsidR="00D54B4D" w:rsidRDefault="00D54B4D" w:rsidP="005E421B">
            <w:pPr>
              <w:pStyle w:val="6dCardsgroup-defaultheadingGrid"/>
            </w:pPr>
          </w:p>
        </w:tc>
      </w:tr>
      <w:tr w:rsidR="00D54B4D" w14:paraId="3FBF36C9" w14:textId="77777777" w:rsidTr="00AA426A">
        <w:trPr>
          <w:trHeight w:hRule="exact" w:val="1248"/>
        </w:trPr>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Mar>
              <w:top w:w="144" w:type="dxa"/>
              <w:left w:w="144" w:type="dxa"/>
              <w:bottom w:w="144" w:type="dxa"/>
              <w:right w:w="144" w:type="dxa"/>
            </w:tcMar>
          </w:tcPr>
          <w:p w14:paraId="4C5DCBF0" w14:textId="7687A70A" w:rsidR="00D54B4D" w:rsidRPr="00AA426A" w:rsidRDefault="00D54B4D" w:rsidP="005172FA">
            <w:pPr>
              <w:pStyle w:val="6eCardsgroup-imageeyebrowGrid"/>
              <w:ind w:right="-97"/>
            </w:pPr>
            <w:r w:rsidRPr="00AA426A">
              <w:t>Card</w:t>
            </w:r>
            <w:r w:rsidR="007D57AB" w:rsidRPr="00AA426A">
              <w:t>s group image</w:t>
            </w:r>
            <w:r w:rsidRPr="00AA426A">
              <w:t xml:space="preserve"> eyebrow</w:t>
            </w:r>
            <w:r w:rsidR="007D57AB" w:rsidRPr="00AA426A">
              <w:t xml:space="preserve"> style</w:t>
            </w:r>
          </w:p>
          <w:p w14:paraId="45659C3D" w14:textId="68F0DAE2" w:rsidR="00D54B4D" w:rsidRDefault="00D54B4D" w:rsidP="003B46A0">
            <w:pPr>
              <w:pStyle w:val="6eCardsgroup-imagebodyGrid"/>
            </w:pPr>
            <w:r>
              <w:t>Card</w:t>
            </w:r>
            <w:r w:rsidR="007D57AB">
              <w:t>s group image</w:t>
            </w:r>
            <w:r>
              <w:t xml:space="preserve"> </w:t>
            </w:r>
            <w:r w:rsidR="007D57AB">
              <w:t>heading</w:t>
            </w:r>
          </w:p>
          <w:p w14:paraId="07F6439E" w14:textId="77777777" w:rsidR="00D54B4D" w:rsidRDefault="00D54B4D" w:rsidP="005E421B">
            <w:pPr>
              <w:pStyle w:val="6dCardsgroup-defaultheadingGrid"/>
            </w:pPr>
          </w:p>
        </w:tc>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6627B922" w14:textId="47A3EB53" w:rsidR="00D54B4D" w:rsidRPr="00D54B4D" w:rsidRDefault="00D54B4D" w:rsidP="00D54B4D">
            <w:pPr>
              <w:pStyle w:val="6eCardsgroup-imageeyebrowGrid"/>
            </w:pPr>
            <w:r w:rsidRPr="00D54B4D">
              <w:t>Card</w:t>
            </w:r>
            <w:r w:rsidR="007D57AB">
              <w:t>s group image</w:t>
            </w:r>
            <w:r w:rsidRPr="00D54B4D">
              <w:t xml:space="preserve"> eyebrow</w:t>
            </w:r>
            <w:r w:rsidR="007D57AB">
              <w:t xml:space="preserve"> style</w:t>
            </w:r>
          </w:p>
          <w:p w14:paraId="0D8CBE06" w14:textId="46F6DD2A" w:rsidR="00D54B4D" w:rsidRDefault="00D54B4D" w:rsidP="007D57AB">
            <w:pPr>
              <w:pStyle w:val="6dCardsgroup-defaultheadingGrid"/>
            </w:pPr>
            <w:r>
              <w:t>Card</w:t>
            </w:r>
            <w:r w:rsidR="007D57AB">
              <w:t>s group image heading</w:t>
            </w:r>
          </w:p>
        </w:tc>
        <w:tc>
          <w:tcPr>
            <w:tcW w:w="2506" w:type="dxa"/>
            <w:tcBorders>
              <w:left w:val="single" w:sz="4" w:space="0" w:color="FFFFFF" w:themeColor="background1"/>
            </w:tcBorders>
            <w:shd w:val="clear" w:color="auto" w:fill="E7E6E6" w:themeFill="background2"/>
            <w:tcMar>
              <w:top w:w="144" w:type="dxa"/>
              <w:left w:w="144" w:type="dxa"/>
              <w:bottom w:w="144" w:type="dxa"/>
              <w:right w:w="144" w:type="dxa"/>
            </w:tcMar>
          </w:tcPr>
          <w:p w14:paraId="312CDD84" w14:textId="77777777" w:rsidR="00AA426A" w:rsidRPr="00D54B4D" w:rsidRDefault="00AA426A" w:rsidP="005172FA">
            <w:pPr>
              <w:pStyle w:val="6eCardsgroup-imageeyebrowGrid"/>
              <w:ind w:right="-53"/>
            </w:pPr>
            <w:r w:rsidRPr="00D54B4D">
              <w:t>Card</w:t>
            </w:r>
            <w:r>
              <w:t>s group image</w:t>
            </w:r>
            <w:r w:rsidRPr="00D54B4D">
              <w:t xml:space="preserve"> eyebrow</w:t>
            </w:r>
            <w:r>
              <w:t xml:space="preserve"> style</w:t>
            </w:r>
          </w:p>
          <w:p w14:paraId="09FAD690" w14:textId="0A0F1B00" w:rsidR="00D54B4D" w:rsidRDefault="00D54B4D" w:rsidP="003B46A0">
            <w:pPr>
              <w:pStyle w:val="6eCardsgroup-imagebodyGrid"/>
            </w:pPr>
            <w:r>
              <w:t>Card</w:t>
            </w:r>
            <w:r w:rsidR="007D57AB">
              <w:t>s group image</w:t>
            </w:r>
            <w:r>
              <w:t xml:space="preserve"> heading</w:t>
            </w:r>
            <w:r w:rsidR="007D57AB">
              <w:t xml:space="preserve"> </w:t>
            </w:r>
          </w:p>
          <w:p w14:paraId="6B629371" w14:textId="77777777" w:rsidR="00D54B4D" w:rsidRDefault="00D54B4D" w:rsidP="005E421B">
            <w:pPr>
              <w:pStyle w:val="6dCardsgroup-defaultheadingGrid"/>
            </w:pPr>
          </w:p>
        </w:tc>
      </w:tr>
      <w:tr w:rsidR="00D54B4D" w14:paraId="29299451" w14:textId="77777777" w:rsidTr="00AA426A">
        <w:trPr>
          <w:trHeight w:hRule="exact" w:val="1248"/>
        </w:trPr>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E5396"/>
            <w:tcMar>
              <w:top w:w="144" w:type="dxa"/>
              <w:left w:w="144" w:type="dxa"/>
              <w:bottom w:w="144" w:type="dxa"/>
              <w:right w:w="144" w:type="dxa"/>
            </w:tcMar>
          </w:tcPr>
          <w:p w14:paraId="5C305F65" w14:textId="77777777" w:rsidR="00D54B4D" w:rsidRDefault="00D54B4D" w:rsidP="00D54B4D">
            <w:pPr>
              <w:pStyle w:val="6dCardsgroup-defaultheadingGrid"/>
            </w:pPr>
          </w:p>
        </w:tc>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E5396"/>
          </w:tcPr>
          <w:p w14:paraId="143BC9D2" w14:textId="77777777" w:rsidR="00D54B4D" w:rsidRPr="003F29F8" w:rsidRDefault="00D54B4D" w:rsidP="00D54B4D">
            <w:pPr>
              <w:pStyle w:val="6dCardsgroup-defaultheadingGrid"/>
              <w:rPr>
                <w:color w:val="FFFFFF" w:themeColor="background1"/>
              </w:rPr>
            </w:pPr>
          </w:p>
        </w:tc>
        <w:tc>
          <w:tcPr>
            <w:tcW w:w="2506" w:type="dxa"/>
            <w:vMerge w:val="restart"/>
            <w:tcBorders>
              <w:left w:val="single" w:sz="4" w:space="0" w:color="FFFFFF" w:themeColor="background1"/>
            </w:tcBorders>
            <w:shd w:val="clear" w:color="auto" w:fill="404040" w:themeFill="text1" w:themeFillTint="BF"/>
            <w:tcMar>
              <w:top w:w="144" w:type="dxa"/>
              <w:left w:w="144" w:type="dxa"/>
              <w:bottom w:w="144" w:type="dxa"/>
              <w:right w:w="144" w:type="dxa"/>
            </w:tcMar>
          </w:tcPr>
          <w:p w14:paraId="626A84DE" w14:textId="460B4248" w:rsidR="00D54B4D" w:rsidRPr="00304323" w:rsidRDefault="00D54B4D" w:rsidP="005172FA">
            <w:pPr>
              <w:pStyle w:val="6dCardsgroup-defaultheadingGrid"/>
              <w:ind w:right="-53"/>
              <w:rPr>
                <w:color w:val="FFFFFF" w:themeColor="background1"/>
              </w:rPr>
            </w:pPr>
            <w:r w:rsidRPr="00304323">
              <w:rPr>
                <w:color w:val="FFFFFF" w:themeColor="background1"/>
              </w:rPr>
              <w:t>Card</w:t>
            </w:r>
            <w:r w:rsidR="007D57AB">
              <w:rPr>
                <w:color w:val="FFFFFF" w:themeColor="background1"/>
              </w:rPr>
              <w:t>s group image</w:t>
            </w:r>
            <w:r w:rsidRPr="00304323">
              <w:rPr>
                <w:color w:val="FFFFFF" w:themeColor="background1"/>
              </w:rPr>
              <w:t xml:space="preserve"> heading</w:t>
            </w:r>
            <w:r w:rsidR="007D57AB">
              <w:rPr>
                <w:color w:val="FFFFFF" w:themeColor="background1"/>
              </w:rPr>
              <w:t xml:space="preserve"> style</w:t>
            </w:r>
          </w:p>
          <w:p w14:paraId="66962580" w14:textId="77777777" w:rsidR="00D54B4D" w:rsidRDefault="00D54B4D" w:rsidP="005E421B"/>
        </w:tc>
      </w:tr>
      <w:tr w:rsidR="00D54B4D" w14:paraId="6B7EC74D" w14:textId="77777777" w:rsidTr="00AA426A">
        <w:trPr>
          <w:trHeight w:hRule="exact" w:val="1248"/>
        </w:trPr>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Mar>
              <w:top w:w="144" w:type="dxa"/>
              <w:left w:w="144" w:type="dxa"/>
              <w:bottom w:w="144" w:type="dxa"/>
              <w:right w:w="144" w:type="dxa"/>
            </w:tcMar>
          </w:tcPr>
          <w:p w14:paraId="0EA86439" w14:textId="027030FD" w:rsidR="00D54B4D" w:rsidRPr="00D54B4D" w:rsidRDefault="00D54B4D" w:rsidP="005172FA">
            <w:pPr>
              <w:pStyle w:val="6eCardsgroup-imageeyebrowGrid"/>
              <w:ind w:right="-97"/>
            </w:pPr>
            <w:r w:rsidRPr="00D54B4D">
              <w:t>Card</w:t>
            </w:r>
            <w:r w:rsidR="007D57AB">
              <w:t xml:space="preserve">s group image </w:t>
            </w:r>
            <w:r w:rsidRPr="00D54B4D">
              <w:t>eyebrow</w:t>
            </w:r>
            <w:r w:rsidR="007D57AB">
              <w:t xml:space="preserve"> style</w:t>
            </w:r>
          </w:p>
          <w:p w14:paraId="6D199D75" w14:textId="032B59A4" w:rsidR="00D54B4D" w:rsidRDefault="00D54B4D" w:rsidP="005172FA">
            <w:pPr>
              <w:pStyle w:val="6eCardsgroup-imagebodyGrid"/>
              <w:ind w:right="-97"/>
            </w:pPr>
            <w:r>
              <w:t>Card</w:t>
            </w:r>
            <w:r w:rsidR="007D57AB">
              <w:t>s group image</w:t>
            </w:r>
            <w:r>
              <w:t xml:space="preserve"> heading</w:t>
            </w:r>
            <w:r w:rsidR="007D57AB">
              <w:t xml:space="preserve"> </w:t>
            </w:r>
          </w:p>
          <w:p w14:paraId="44CE5B4C" w14:textId="77777777" w:rsidR="00D54B4D" w:rsidRPr="00304323" w:rsidRDefault="00D54B4D" w:rsidP="005E421B">
            <w:pPr>
              <w:rPr>
                <w:rFonts w:ascii="IBM Plex Sans" w:hAnsi="IBM Plex Sans"/>
                <w:color w:val="000000" w:themeColor="text1"/>
                <w:sz w:val="18"/>
                <w:szCs w:val="18"/>
              </w:rPr>
            </w:pPr>
          </w:p>
        </w:tc>
        <w:tc>
          <w:tcPr>
            <w:tcW w:w="2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tcPr>
          <w:p w14:paraId="304B476F" w14:textId="25140080" w:rsidR="00D54B4D" w:rsidRPr="00D54B4D" w:rsidRDefault="00D54B4D" w:rsidP="00D54B4D">
            <w:pPr>
              <w:pStyle w:val="6eCardsgroup-imageeyebrowGrid"/>
            </w:pPr>
            <w:r w:rsidRPr="00D54B4D">
              <w:t>Card</w:t>
            </w:r>
            <w:r w:rsidR="007D57AB">
              <w:t>s group image</w:t>
            </w:r>
            <w:r w:rsidRPr="00D54B4D">
              <w:t xml:space="preserve"> eyebrow</w:t>
            </w:r>
            <w:r w:rsidR="007D57AB">
              <w:t xml:space="preserve"> style</w:t>
            </w:r>
          </w:p>
          <w:p w14:paraId="530044D7" w14:textId="25F556AB" w:rsidR="00D54B4D" w:rsidRPr="003B46A0" w:rsidRDefault="00D54B4D" w:rsidP="003B46A0">
            <w:pPr>
              <w:pStyle w:val="6eCardsgroup-imagebodyGrid"/>
            </w:pPr>
            <w:r w:rsidRPr="003B46A0">
              <w:t>Card</w:t>
            </w:r>
            <w:r w:rsidR="007D57AB" w:rsidRPr="003B46A0">
              <w:t>s group image</w:t>
            </w:r>
            <w:r w:rsidRPr="003B46A0">
              <w:t xml:space="preserve"> heading</w:t>
            </w:r>
          </w:p>
          <w:p w14:paraId="56D7C958" w14:textId="0ABA8349" w:rsidR="00D54B4D" w:rsidRPr="00304323" w:rsidRDefault="00D54B4D" w:rsidP="00D54B4D">
            <w:pPr>
              <w:pStyle w:val="6dCardsgroup-defaultheadingGrid"/>
            </w:pPr>
          </w:p>
        </w:tc>
        <w:tc>
          <w:tcPr>
            <w:tcW w:w="2506" w:type="dxa"/>
            <w:vMerge/>
            <w:tcBorders>
              <w:left w:val="single" w:sz="4" w:space="0" w:color="FFFFFF" w:themeColor="background1"/>
            </w:tcBorders>
            <w:shd w:val="clear" w:color="auto" w:fill="404040" w:themeFill="text1" w:themeFillTint="BF"/>
            <w:tcMar>
              <w:top w:w="144" w:type="dxa"/>
              <w:left w:w="144" w:type="dxa"/>
              <w:bottom w:w="144" w:type="dxa"/>
              <w:right w:w="144" w:type="dxa"/>
            </w:tcMar>
          </w:tcPr>
          <w:p w14:paraId="4A63A35B" w14:textId="77777777" w:rsidR="00D54B4D" w:rsidRPr="00304323" w:rsidRDefault="00D54B4D" w:rsidP="005E421B">
            <w:pPr>
              <w:rPr>
                <w:rFonts w:ascii="IBM Plex Sans" w:hAnsi="IBM Plex Sans"/>
                <w:color w:val="000000" w:themeColor="text1"/>
                <w:sz w:val="18"/>
                <w:szCs w:val="18"/>
              </w:rPr>
            </w:pPr>
          </w:p>
        </w:tc>
      </w:tr>
    </w:tbl>
    <w:p w14:paraId="79B0CEBA" w14:textId="77777777" w:rsidR="00D54B4D" w:rsidRDefault="00D54B4D" w:rsidP="00D54B4D">
      <w:pPr>
        <w:pStyle w:val="1cH3Grid"/>
      </w:pPr>
    </w:p>
    <w:p w14:paraId="4347D4C2" w14:textId="77777777" w:rsidR="00E033BD" w:rsidRPr="003B46A0" w:rsidRDefault="00E033BD" w:rsidP="00E033BD">
      <w:pPr>
        <w:pStyle w:val="7bNAVHeader"/>
      </w:pPr>
      <w:r>
        <w:t>Document navigation</w:t>
      </w:r>
    </w:p>
    <w:p w14:paraId="35B9E11B" w14:textId="77777777" w:rsidR="00E033BD" w:rsidRPr="006C0C8F" w:rsidRDefault="00E033BD" w:rsidP="00E033BD">
      <w:pPr>
        <w:pStyle w:val="7cNAVButtons"/>
        <w:rPr>
          <w:rStyle w:val="Hyperlink"/>
        </w:rPr>
      </w:pPr>
      <w:r w:rsidRPr="006C0C8F">
        <w:t xml:space="preserve">Section:  </w:t>
      </w:r>
      <w:hyperlink w:anchor="_top" w:history="1">
        <w:r w:rsidRPr="0092513A">
          <w:rPr>
            <w:rStyle w:val="Hyperlink"/>
          </w:rPr>
          <w:t>TOC</w:t>
        </w:r>
      </w:hyperlink>
      <w:r>
        <w:t xml:space="preserve">  |  </w:t>
      </w:r>
      <w:hyperlink w:anchor="TOChover" w:history="1">
        <w:r w:rsidRPr="0092513A">
          <w:rPr>
            <w:rStyle w:val="Hyperlink"/>
          </w:rPr>
          <w:t>TOC hover</w:t>
        </w:r>
      </w:hyperlink>
      <w:r>
        <w:t xml:space="preserve"> </w:t>
      </w:r>
      <w:r>
        <w:rPr>
          <w:rStyle w:val="Hyperlink"/>
        </w:rPr>
        <w:t xml:space="preserve"> </w:t>
      </w:r>
      <w:r w:rsidRPr="00EE19DA">
        <w:rPr>
          <w:rStyle w:val="Hyperlink"/>
          <w:color w:val="EE5396"/>
        </w:rPr>
        <w:t>|</w:t>
      </w:r>
      <w:r>
        <w:rPr>
          <w:rStyle w:val="Hyperlink"/>
        </w:rPr>
        <w:t xml:space="preserve">  </w:t>
      </w:r>
      <w:hyperlink w:anchor="NextSteps" w:history="1">
        <w:r w:rsidRPr="0092513A">
          <w:rPr>
            <w:rStyle w:val="Hyperlink"/>
          </w:rPr>
          <w:t>Next steps</w:t>
        </w:r>
      </w:hyperlink>
      <w:r>
        <w:t xml:space="preserve"> </w:t>
      </w:r>
      <w:r>
        <w:rPr>
          <w:rStyle w:val="Hyperlink"/>
        </w:rPr>
        <w:t xml:space="preserve"> </w:t>
      </w:r>
      <w:r w:rsidRPr="00EE19DA">
        <w:rPr>
          <w:rStyle w:val="Hyperlink"/>
          <w:color w:val="EE5396"/>
        </w:rPr>
        <w:t>|</w:t>
      </w:r>
      <w:r>
        <w:rPr>
          <w:rStyle w:val="Hyperlink"/>
        </w:rPr>
        <w:t xml:space="preserve">  </w:t>
      </w:r>
      <w:hyperlink w:anchor="Section01" w:history="1">
        <w:r w:rsidRPr="0092513A">
          <w:rPr>
            <w:rStyle w:val="Hyperlink"/>
          </w:rPr>
          <w:t>01</w:t>
        </w:r>
      </w:hyperlink>
      <w:r>
        <w:rPr>
          <w:rStyle w:val="Hyperlink"/>
        </w:rPr>
        <w:t xml:space="preserve">  </w:t>
      </w:r>
      <w:r w:rsidRPr="00EE19DA">
        <w:rPr>
          <w:rStyle w:val="Hyperlink"/>
          <w:color w:val="EE5396"/>
        </w:rPr>
        <w:t>|</w:t>
      </w:r>
      <w:r>
        <w:rPr>
          <w:rStyle w:val="Hyperlink"/>
        </w:rPr>
        <w:t xml:space="preserve">  </w:t>
      </w:r>
      <w:hyperlink w:anchor="Section02" w:history="1">
        <w:r w:rsidRPr="0092513A">
          <w:rPr>
            <w:rStyle w:val="Hyperlink"/>
          </w:rPr>
          <w:t>02</w:t>
        </w:r>
      </w:hyperlink>
      <w:r>
        <w:rPr>
          <w:rStyle w:val="Hyperlink"/>
        </w:rPr>
        <w:t xml:space="preserve">  </w:t>
      </w:r>
      <w:r w:rsidRPr="00EE19DA">
        <w:rPr>
          <w:rStyle w:val="Hyperlink"/>
          <w:color w:val="EE5396"/>
        </w:rPr>
        <w:t>|</w:t>
      </w:r>
      <w:r>
        <w:rPr>
          <w:rStyle w:val="Hyperlink"/>
        </w:rPr>
        <w:t xml:space="preserve">  </w:t>
      </w:r>
      <w:hyperlink w:anchor="Section03" w:history="1">
        <w:r w:rsidRPr="008A3615">
          <w:rPr>
            <w:rStyle w:val="Hyperlink"/>
          </w:rPr>
          <w:t>03</w:t>
        </w:r>
      </w:hyperlink>
      <w:r>
        <w:rPr>
          <w:rStyle w:val="Hyperlink"/>
        </w:rPr>
        <w:t xml:space="preserve">  </w:t>
      </w:r>
      <w:r w:rsidRPr="00EE19DA">
        <w:rPr>
          <w:rStyle w:val="Hyperlink"/>
          <w:color w:val="EE5396"/>
        </w:rPr>
        <w:t>|</w:t>
      </w:r>
      <w:r>
        <w:rPr>
          <w:rStyle w:val="Hyperlink"/>
        </w:rPr>
        <w:t xml:space="preserve">  </w:t>
      </w:r>
      <w:hyperlink w:anchor="Section04" w:history="1">
        <w:r w:rsidRPr="008A3615">
          <w:rPr>
            <w:rStyle w:val="Hyperlink"/>
          </w:rPr>
          <w:t>04</w:t>
        </w:r>
      </w:hyperlink>
      <w:r>
        <w:rPr>
          <w:rStyle w:val="Hyperlink"/>
        </w:rPr>
        <w:t xml:space="preserve">  </w:t>
      </w:r>
      <w:r w:rsidRPr="00EE19DA">
        <w:rPr>
          <w:rStyle w:val="Hyperlink"/>
          <w:color w:val="EE5396"/>
        </w:rPr>
        <w:t>|</w:t>
      </w:r>
      <w:r>
        <w:rPr>
          <w:rStyle w:val="Hyperlink"/>
        </w:rPr>
        <w:t xml:space="preserve">  </w:t>
      </w:r>
      <w:hyperlink w:anchor="Section05" w:history="1">
        <w:r w:rsidRPr="008A3615">
          <w:rPr>
            <w:rStyle w:val="Hyperlink"/>
          </w:rPr>
          <w:t>05</w:t>
        </w:r>
      </w:hyperlink>
      <w:r>
        <w:rPr>
          <w:rStyle w:val="Hyperlink"/>
        </w:rPr>
        <w:t xml:space="preserve">  </w:t>
      </w:r>
      <w:r w:rsidRPr="00EE19DA">
        <w:rPr>
          <w:rStyle w:val="Hyperlink"/>
          <w:color w:val="EE5396"/>
        </w:rPr>
        <w:t>|</w:t>
      </w:r>
      <w:r>
        <w:rPr>
          <w:rStyle w:val="Hyperlink"/>
        </w:rPr>
        <w:t xml:space="preserve">  </w:t>
      </w:r>
      <w:hyperlink w:anchor="Section06" w:history="1">
        <w:r w:rsidRPr="008A3615">
          <w:rPr>
            <w:rStyle w:val="Hyperlink"/>
          </w:rPr>
          <w:t>06</w:t>
        </w:r>
      </w:hyperlink>
      <w:r>
        <w:rPr>
          <w:rStyle w:val="Hyperlink"/>
        </w:rPr>
        <w:t xml:space="preserve">  </w:t>
      </w:r>
      <w:r w:rsidRPr="00EE19DA">
        <w:rPr>
          <w:rStyle w:val="Hyperlink"/>
          <w:color w:val="EE5396"/>
        </w:rPr>
        <w:t>|</w:t>
      </w:r>
      <w:r>
        <w:rPr>
          <w:rStyle w:val="Hyperlink"/>
        </w:rPr>
        <w:t xml:space="preserve">  </w:t>
      </w:r>
      <w:hyperlink w:anchor="Section07" w:history="1">
        <w:r w:rsidRPr="008A3615">
          <w:rPr>
            <w:rStyle w:val="Hyperlink"/>
          </w:rPr>
          <w:t>07</w:t>
        </w:r>
      </w:hyperlink>
      <w:r>
        <w:rPr>
          <w:rStyle w:val="Hyperlink"/>
        </w:rPr>
        <w:t xml:space="preserve">  </w:t>
      </w:r>
      <w:r w:rsidRPr="00EE19DA">
        <w:rPr>
          <w:rStyle w:val="Hyperlink"/>
          <w:color w:val="EE5396"/>
        </w:rPr>
        <w:t>|</w:t>
      </w:r>
      <w:r>
        <w:rPr>
          <w:rStyle w:val="Hyperlink"/>
        </w:rPr>
        <w:t xml:space="preserve">  </w:t>
      </w:r>
      <w:hyperlink w:anchor="Section08" w:history="1">
        <w:r w:rsidRPr="008A3615">
          <w:rPr>
            <w:rStyle w:val="Hyperlink"/>
          </w:rPr>
          <w:t>08</w:t>
        </w:r>
      </w:hyperlink>
      <w:r>
        <w:rPr>
          <w:rStyle w:val="Hyperlink"/>
        </w:rPr>
        <w:t xml:space="preserve">  </w:t>
      </w:r>
      <w:r w:rsidRPr="00EE19DA">
        <w:rPr>
          <w:rStyle w:val="Hyperlink"/>
          <w:color w:val="EE5396"/>
        </w:rPr>
        <w:t>|</w:t>
      </w:r>
      <w:r>
        <w:rPr>
          <w:rStyle w:val="Hyperlink"/>
        </w:rPr>
        <w:t xml:space="preserve">  </w:t>
      </w:r>
      <w:hyperlink w:anchor="Section09" w:history="1">
        <w:r w:rsidRPr="008A3615">
          <w:rPr>
            <w:rStyle w:val="Hyperlink"/>
          </w:rPr>
          <w:t>09</w:t>
        </w:r>
      </w:hyperlink>
      <w:r>
        <w:rPr>
          <w:rStyle w:val="Hyperlink"/>
        </w:rPr>
        <w:t xml:space="preserve">  </w:t>
      </w:r>
      <w:r w:rsidRPr="00EE19DA">
        <w:rPr>
          <w:rStyle w:val="Hyperlink"/>
          <w:color w:val="EE5396"/>
        </w:rPr>
        <w:t>|</w:t>
      </w:r>
      <w:r>
        <w:rPr>
          <w:rStyle w:val="Hyperlink"/>
        </w:rPr>
        <w:t xml:space="preserve">  </w:t>
      </w:r>
      <w:hyperlink w:anchor="smartpaper_components" w:history="1">
        <w:r w:rsidRPr="008A3615">
          <w:rPr>
            <w:rStyle w:val="Hyperlink"/>
          </w:rPr>
          <w:t>Components</w:t>
        </w:r>
      </w:hyperlink>
    </w:p>
    <w:p w14:paraId="19B7B453" w14:textId="77777777" w:rsidR="00A85606" w:rsidRDefault="00A85606" w:rsidP="00A85606">
      <w:pPr>
        <w:pStyle w:val="2aChapternumbertopGrid"/>
      </w:pPr>
    </w:p>
    <w:p w14:paraId="59BEEEED" w14:textId="244B8E1C" w:rsidR="007E5C44" w:rsidRDefault="007E5C44" w:rsidP="00EE5FE6">
      <w:pPr>
        <w:pStyle w:val="1cH3Grid"/>
      </w:pPr>
    </w:p>
    <w:sectPr w:rsidR="007E5C44" w:rsidSect="003F29F8">
      <w:headerReference w:type="first" r:id="rId33"/>
      <w:pgSz w:w="15840" w:h="12240" w:orient="landscape"/>
      <w:pgMar w:top="576" w:right="1440" w:bottom="441"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nathan Bronsink" w:date="2020-09-29T14:09:00Z" w:initials="JB">
    <w:p w14:paraId="15E8E0FB" w14:textId="77777777" w:rsidR="000057C8" w:rsidRPr="00D54869" w:rsidRDefault="000057C8" w:rsidP="00417298">
      <w:pPr>
        <w:pStyle w:val="CommentText"/>
        <w:rPr>
          <w:b/>
          <w:bCs/>
        </w:rPr>
      </w:pPr>
      <w:r>
        <w:rPr>
          <w:rStyle w:val="CommentReference"/>
        </w:rPr>
        <w:annotationRef/>
      </w:r>
      <w:r>
        <w:rPr>
          <w:rStyle w:val="CommentReference"/>
        </w:rPr>
        <w:annotationRef/>
      </w:r>
      <w:r w:rsidRPr="00D54869">
        <w:rPr>
          <w:b/>
          <w:bCs/>
          <w:highlight w:val="yellow"/>
        </w:rPr>
        <w:t>READ ME:</w:t>
      </w:r>
      <w:r w:rsidRPr="00D54869">
        <w:rPr>
          <w:b/>
          <w:bCs/>
        </w:rPr>
        <w:t xml:space="preserve"> </w:t>
      </w:r>
      <w:r w:rsidRPr="00D54869">
        <w:rPr>
          <w:b/>
          <w:bCs/>
          <w:noProof/>
        </w:rPr>
        <w:t>Purpose and instructions</w:t>
      </w:r>
    </w:p>
    <w:p w14:paraId="220BCD5C" w14:textId="77777777" w:rsidR="000057C8" w:rsidRDefault="000057C8" w:rsidP="00417298">
      <w:pPr>
        <w:pStyle w:val="CommentText"/>
        <w:rPr>
          <w:noProof/>
        </w:rPr>
      </w:pPr>
    </w:p>
    <w:p w14:paraId="39D20389" w14:textId="77777777" w:rsidR="000057C8" w:rsidRDefault="000057C8" w:rsidP="00417298">
      <w:pPr>
        <w:pStyle w:val="CommentText"/>
      </w:pPr>
      <w:r>
        <w:t xml:space="preserve">The purpose of this document is to assist in editorial production and content creation. </w:t>
      </w:r>
      <w:r w:rsidRPr="00E051DE">
        <w:rPr>
          <w:color w:val="FF0000"/>
        </w:rPr>
        <w:t xml:space="preserve">This document is </w:t>
      </w:r>
      <w:r w:rsidRPr="00E051DE">
        <w:rPr>
          <w:b/>
          <w:bCs/>
          <w:color w:val="FF0000"/>
        </w:rPr>
        <w:t>NOT</w:t>
      </w:r>
      <w:r w:rsidRPr="00E051DE">
        <w:rPr>
          <w:color w:val="FF0000"/>
        </w:rPr>
        <w:t xml:space="preserve"> meant to be distributed externally or used as a design template</w:t>
      </w:r>
      <w:r>
        <w:t>. Please communicate this to your stakeholders</w:t>
      </w:r>
      <w:r>
        <w:rPr>
          <w:noProof/>
        </w:rPr>
        <w:t xml:space="preserve">. Visit </w:t>
      </w:r>
      <w:hyperlink r:id="rId1" w:history="1">
        <w:r w:rsidRPr="00993BC3">
          <w:rPr>
            <w:rStyle w:val="Hyperlink"/>
            <w:noProof/>
          </w:rPr>
          <w:t>this page</w:t>
        </w:r>
      </w:hyperlink>
      <w:r>
        <w:rPr>
          <w:noProof/>
        </w:rPr>
        <w:t xml:space="preserve"> for instructions on how to use this document.</w:t>
      </w:r>
    </w:p>
    <w:p w14:paraId="08FF02C6" w14:textId="48DE72B0" w:rsidR="000057C8" w:rsidRDefault="000057C8">
      <w:pPr>
        <w:pStyle w:val="CommentText"/>
      </w:pPr>
    </w:p>
  </w:comment>
  <w:comment w:id="3" w:author="Lexi Soberanis" w:date="2020-09-16T16:28:00Z" w:initials="LS">
    <w:p w14:paraId="64AB5C02" w14:textId="77777777" w:rsidR="000057C8" w:rsidRPr="00D23299" w:rsidRDefault="000057C8" w:rsidP="00920C50">
      <w:pPr>
        <w:rPr>
          <w:rFonts w:ascii="IBM Plex Sans" w:eastAsia="Times New Roman" w:hAnsi="IBM Plex Sans" w:cs="Arial"/>
          <w:b/>
          <w:bCs/>
          <w:color w:val="1D1C1D"/>
          <w:sz w:val="20"/>
          <w:szCs w:val="20"/>
          <w:shd w:val="clear" w:color="auto" w:fill="FFFFFF"/>
        </w:rPr>
      </w:pPr>
      <w:r>
        <w:rPr>
          <w:rStyle w:val="CommentReference"/>
        </w:rPr>
        <w:annotationRef/>
      </w:r>
      <w:r>
        <w:rPr>
          <w:rFonts w:ascii="IBM Plex Sans" w:eastAsia="Times New Roman" w:hAnsi="IBM Plex Sans" w:cs="Arial"/>
          <w:b/>
          <w:bCs/>
          <w:color w:val="1D1C1D"/>
          <w:sz w:val="20"/>
          <w:szCs w:val="20"/>
          <w:shd w:val="clear" w:color="auto" w:fill="FFFFFF"/>
        </w:rPr>
        <w:t>Removing boxes</w:t>
      </w:r>
      <w:r w:rsidRPr="00D23299">
        <w:rPr>
          <w:rFonts w:ascii="IBM Plex Sans" w:eastAsia="Times New Roman" w:hAnsi="IBM Plex Sans" w:cs="Arial"/>
          <w:b/>
          <w:bCs/>
          <w:color w:val="1D1C1D"/>
          <w:sz w:val="20"/>
          <w:szCs w:val="20"/>
          <w:shd w:val="clear" w:color="auto" w:fill="FFFFFF"/>
        </w:rPr>
        <w:t xml:space="preserve"> </w:t>
      </w:r>
    </w:p>
    <w:p w14:paraId="1CF59F02" w14:textId="77777777" w:rsidR="000057C8" w:rsidRDefault="000057C8" w:rsidP="00920C50">
      <w:pPr>
        <w:pStyle w:val="CommentText"/>
      </w:pPr>
      <w:r w:rsidRPr="00D23299">
        <w:rPr>
          <w:rFonts w:ascii="IBM Plex Sans" w:eastAsia="Times New Roman" w:hAnsi="IBM Plex Sans" w:cs="Arial"/>
          <w:color w:val="1D1C1D"/>
          <w:shd w:val="clear" w:color="auto" w:fill="FFFFFF"/>
        </w:rPr>
        <w:t>If you have less than 9 sections, simply delete the</w:t>
      </w:r>
      <w:r>
        <w:rPr>
          <w:rFonts w:ascii="IBM Plex Sans" w:eastAsia="Times New Roman" w:hAnsi="IBM Plex Sans" w:cs="Arial"/>
          <w:color w:val="1D1C1D"/>
          <w:shd w:val="clear" w:color="auto" w:fill="FFFFFF"/>
        </w:rPr>
        <w:t xml:space="preserve">  </w:t>
      </w:r>
      <w:r w:rsidRPr="00D23299">
        <w:rPr>
          <w:rFonts w:ascii="IBM Plex Sans" w:eastAsia="Times New Roman" w:hAnsi="IBM Plex Sans" w:cs="Arial"/>
          <w:color w:val="1D1C1D"/>
          <w:shd w:val="clear" w:color="auto" w:fill="FFFFFF"/>
        </w:rPr>
        <w:t xml:space="preserve"> copy in boxes relating to section 07, 08 and 09</w:t>
      </w:r>
      <w:r>
        <w:rPr>
          <w:rFonts w:ascii="IBM Plex Sans" w:eastAsia="Times New Roman" w:hAnsi="IBM Plex Sans" w:cs="Arial"/>
          <w:color w:val="1D1C1D"/>
          <w:shd w:val="clear" w:color="auto" w:fill="FFFFFF"/>
        </w:rPr>
        <w:t>.</w:t>
      </w:r>
    </w:p>
  </w:comment>
  <w:comment w:id="6" w:author="Lexi Soberanis" w:date="2020-09-16T16:33:00Z" w:initials="LS">
    <w:p w14:paraId="78CC5775" w14:textId="77777777" w:rsidR="000057C8" w:rsidRDefault="000057C8" w:rsidP="00920C50">
      <w:pPr>
        <w:pStyle w:val="CommentText"/>
      </w:pPr>
      <w:r>
        <w:rPr>
          <w:rStyle w:val="CommentReference"/>
        </w:rPr>
        <w:annotationRef/>
      </w:r>
      <w:r>
        <w:t>Use this style for CTAs.</w:t>
      </w:r>
    </w:p>
  </w:comment>
  <w:comment w:id="8" w:author="Lexi Soberanis" w:date="2020-09-16T16:11:00Z" w:initials="LS">
    <w:p w14:paraId="488E4F6B" w14:textId="22C9A625" w:rsidR="000057C8" w:rsidRDefault="000057C8">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10" w:author="Lexi Soberanis" w:date="2020-09-16T16:11:00Z" w:initials="LS">
    <w:p w14:paraId="17491EFD"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12" w:author="Lexi Soberanis" w:date="2020-09-16T16:11:00Z" w:initials="LS">
    <w:p w14:paraId="5647609D"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14" w:author="Lexi Soberanis" w:date="2020-09-16T16:11:00Z" w:initials="LS">
    <w:p w14:paraId="7FF6669B"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16" w:author="Lexi Soberanis" w:date="2020-09-16T16:11:00Z" w:initials="LS">
    <w:p w14:paraId="721FD26E"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18" w:author="Lexi Soberanis" w:date="2020-09-16T16:11:00Z" w:initials="LS">
    <w:p w14:paraId="2FBFD644"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20" w:author="Lexi Soberanis" w:date="2020-09-16T16:11:00Z" w:initials="LS">
    <w:p w14:paraId="7C04868C"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22" w:author="Lexi Soberanis" w:date="2020-09-16T16:11:00Z" w:initials="LS">
    <w:p w14:paraId="17C5BCDB"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 w:id="24" w:author="Lexi Soberanis" w:date="2020-09-16T16:11:00Z" w:initials="LS">
    <w:p w14:paraId="3F7918A8" w14:textId="77777777" w:rsidR="000057C8" w:rsidRDefault="000057C8" w:rsidP="00714F24">
      <w:pPr>
        <w:pStyle w:val="CommentText"/>
      </w:pPr>
      <w:r>
        <w:rPr>
          <w:rStyle w:val="CommentReference"/>
        </w:rPr>
        <w:annotationRef/>
      </w:r>
      <w:r w:rsidRPr="00F6379D">
        <w:rPr>
          <w:b/>
          <w:bCs/>
        </w:rPr>
        <w:t>To insert an image,</w:t>
      </w:r>
      <w:r>
        <w:t xml:space="preserve"> select the image icon within box.  To use this box as a place holder, copy box to desired location.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FF02C6" w15:done="0"/>
  <w15:commentEx w15:paraId="1CF59F02" w15:done="0"/>
  <w15:commentEx w15:paraId="78CC5775" w15:done="0"/>
  <w15:commentEx w15:paraId="488E4F6B" w15:done="0"/>
  <w15:commentEx w15:paraId="17491EFD" w15:done="0"/>
  <w15:commentEx w15:paraId="5647609D" w15:done="0"/>
  <w15:commentEx w15:paraId="7FF6669B" w15:done="0"/>
  <w15:commentEx w15:paraId="721FD26E" w15:done="0"/>
  <w15:commentEx w15:paraId="2FBFD644" w15:done="0"/>
  <w15:commentEx w15:paraId="7C04868C" w15:done="0"/>
  <w15:commentEx w15:paraId="17C5BCDB" w15:done="0"/>
  <w15:commentEx w15:paraId="3F7918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EAD" w16cex:dateUtc="2020-09-29T18:09:00Z"/>
  <w16cex:commentExtensible w16cex:durableId="230CBBA4" w16cex:dateUtc="2020-09-16T20:28:00Z"/>
  <w16cex:commentExtensible w16cex:durableId="230CBCE4" w16cex:dateUtc="2020-09-16T20:33:00Z"/>
  <w16cex:commentExtensible w16cex:durableId="230CB7A4" w16cex:dateUtc="2020-09-16T20:11:00Z"/>
  <w16cex:commentExtensible w16cex:durableId="23133150" w16cex:dateUtc="2020-09-16T20:11:00Z"/>
  <w16cex:commentExtensible w16cex:durableId="2313318D" w16cex:dateUtc="2020-09-16T20:11:00Z"/>
  <w16cex:commentExtensible w16cex:durableId="23133222" w16cex:dateUtc="2020-09-16T20:11:00Z"/>
  <w16cex:commentExtensible w16cex:durableId="23133253" w16cex:dateUtc="2020-09-16T20:11:00Z"/>
  <w16cex:commentExtensible w16cex:durableId="23133275" w16cex:dateUtc="2020-09-16T20:11:00Z"/>
  <w16cex:commentExtensible w16cex:durableId="231332B0" w16cex:dateUtc="2020-09-16T20:11:00Z"/>
  <w16cex:commentExtensible w16cex:durableId="231332E0" w16cex:dateUtc="2020-09-16T20:11:00Z"/>
  <w16cex:commentExtensible w16cex:durableId="23133300" w16cex:dateUtc="2020-09-16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FF02C6" w16cid:durableId="231DBEAD"/>
  <w16cid:commentId w16cid:paraId="1CF59F02" w16cid:durableId="230CBBA4"/>
  <w16cid:commentId w16cid:paraId="78CC5775" w16cid:durableId="230CBCE4"/>
  <w16cid:commentId w16cid:paraId="488E4F6B" w16cid:durableId="230CB7A4"/>
  <w16cid:commentId w16cid:paraId="17491EFD" w16cid:durableId="23133150"/>
  <w16cid:commentId w16cid:paraId="5647609D" w16cid:durableId="2313318D"/>
  <w16cid:commentId w16cid:paraId="7FF6669B" w16cid:durableId="23133222"/>
  <w16cid:commentId w16cid:paraId="721FD26E" w16cid:durableId="23133253"/>
  <w16cid:commentId w16cid:paraId="2FBFD644" w16cid:durableId="23133275"/>
  <w16cid:commentId w16cid:paraId="7C04868C" w16cid:durableId="231332B0"/>
  <w16cid:commentId w16cid:paraId="17C5BCDB" w16cid:durableId="231332E0"/>
  <w16cid:commentId w16cid:paraId="3F7918A8" w16cid:durableId="231333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3B783" w14:textId="77777777" w:rsidR="005008A8" w:rsidRDefault="005008A8" w:rsidP="004B3024">
      <w:r>
        <w:separator/>
      </w:r>
    </w:p>
  </w:endnote>
  <w:endnote w:type="continuationSeparator" w:id="0">
    <w:p w14:paraId="19296932" w14:textId="77777777" w:rsidR="005008A8" w:rsidRDefault="005008A8" w:rsidP="004B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IBM Plex Sans Light">
    <w:altName w:val="IBM Plex Sans Light"/>
    <w:panose1 w:val="020B0403050203000203"/>
    <w:charset w:val="00"/>
    <w:family w:val="swiss"/>
    <w:pitch w:val="variable"/>
    <w:sig w:usb0="A00002EF" w:usb1="5000207B" w:usb2="00000000" w:usb3="00000000" w:csb0="0000019F" w:csb1="00000000"/>
  </w:font>
  <w:font w:name="IBM Plex Sans">
    <w:altName w:val="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erif">
    <w:altName w:val="Cambria"/>
    <w:panose1 w:val="020B0604020202020204"/>
    <w:charset w:val="4D"/>
    <w:family w:val="roman"/>
    <w:pitch w:val="variable"/>
    <w:sig w:usb0="A000026F" w:usb1="5000203B" w:usb2="00000000" w:usb3="00000000" w:csb0="00000197" w:csb1="00000000"/>
  </w:font>
  <w:font w:name="IBM Plex Mono">
    <w:panose1 w:val="020B0509050203000203"/>
    <w:charset w:val="4D"/>
    <w:family w:val="modern"/>
    <w:pitch w:val="fixed"/>
    <w:sig w:usb0="A000026F" w:usb1="5000207B"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97D2B" w14:textId="77777777" w:rsidR="005008A8" w:rsidRDefault="005008A8" w:rsidP="004B3024">
      <w:r>
        <w:separator/>
      </w:r>
    </w:p>
  </w:footnote>
  <w:footnote w:type="continuationSeparator" w:id="0">
    <w:p w14:paraId="0BA309CA" w14:textId="77777777" w:rsidR="005008A8" w:rsidRDefault="005008A8" w:rsidP="004B3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AF511" w14:textId="77777777" w:rsidR="000057C8" w:rsidRDefault="000057C8" w:rsidP="00DA6FF0">
    <w:pPr>
      <w:pStyle w:val="Header"/>
      <w:tabs>
        <w:tab w:val="clear" w:pos="4680"/>
        <w:tab w:val="clear" w:pos="9360"/>
        <w:tab w:val="left" w:pos="115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7C14" w14:textId="77777777" w:rsidR="000057C8" w:rsidRPr="00AF2F71" w:rsidRDefault="000057C8" w:rsidP="00AF2F71">
    <w:pPr>
      <w:pStyle w:val="Header"/>
    </w:pPr>
    <w:r w:rsidRPr="00AF2F7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46B96" w14:textId="77777777" w:rsidR="000057C8" w:rsidRPr="007D0506" w:rsidRDefault="000057C8" w:rsidP="00AF2F71">
    <w:pPr>
      <w:spacing w:after="240"/>
      <w:rPr>
        <w:rFonts w:ascii="IBM Plex Sans" w:hAnsi="IBM Plex Sans"/>
        <w:sz w:val="32"/>
        <w:szCs w:val="32"/>
      </w:rPr>
    </w:pPr>
    <w:r w:rsidRPr="007D0506">
      <w:rPr>
        <w:rFonts w:ascii="IBM Plex Sans" w:hAnsi="IBM Plex Sans"/>
        <w:sz w:val="32"/>
        <w:szCs w:val="32"/>
      </w:rPr>
      <w:t>0</w:t>
    </w:r>
    <w:r>
      <w:rPr>
        <w:rFonts w:ascii="IBM Plex Sans" w:hAnsi="IBM Plex Sans"/>
        <w:sz w:val="32"/>
        <w:szCs w:val="32"/>
      </w:rPr>
      <w:t>2</w:t>
    </w:r>
  </w:p>
  <w:p w14:paraId="2C403EF2" w14:textId="77777777" w:rsidR="000057C8" w:rsidRPr="007D0506" w:rsidRDefault="000057C8" w:rsidP="003B3370">
    <w:pPr>
      <w:pStyle w:val="2bMinreadGrid"/>
    </w:pPr>
    <w:r w:rsidRPr="007D0506">
      <w:t>1 min read</w:t>
    </w:r>
  </w:p>
  <w:p w14:paraId="37BBA182" w14:textId="77777777" w:rsidR="000057C8" w:rsidRDefault="000057C8" w:rsidP="00253337">
    <w:pPr>
      <w:pStyle w:val="1aH1Grid"/>
    </w:pPr>
    <w:r w:rsidRPr="004F6391">
      <w:t xml:space="preserve">Chapter heading </w:t>
    </w:r>
    <w:r>
      <w:t>2</w:t>
    </w:r>
    <w:r w:rsidRPr="004F6391">
      <w:t xml:space="preserve"> </w:t>
    </w:r>
  </w:p>
  <w:p w14:paraId="342FB8AA" w14:textId="77777777" w:rsidR="000057C8" w:rsidRPr="00AF2F71" w:rsidRDefault="000057C8" w:rsidP="00AF2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1.65pt;height:31.65pt" o:bullet="t">
        <v:imagedata r:id="rId1" o:title="PDF"/>
      </v:shape>
    </w:pict>
  </w:numPicBullet>
  <w:numPicBullet w:numPicBulletId="1">
    <w:pict>
      <v:shape id="_x0000_i1055" type="#_x0000_t75" style="width:31.65pt;height:31.65pt" o:bullet="t">
        <v:imagedata r:id="rId2" o:title="video"/>
      </v:shape>
    </w:pict>
  </w:numPicBullet>
  <w:numPicBullet w:numPicBulletId="2">
    <w:pict>
      <v:shape id="_x0000_i1056" type="#_x0000_t75" style="width:64.35pt;height:64.35pt" o:bullet="t">
        <v:imagedata r:id="rId3" o:title="PDF"/>
      </v:shape>
    </w:pict>
  </w:numPicBullet>
  <w:numPicBullet w:numPicBulletId="3">
    <w:pict>
      <v:shape id="_x0000_i1057" type="#_x0000_t75" style="width:96pt;height:96pt" o:bullet="t">
        <v:imagedata r:id="rId4" o:title="cloud--data-ops"/>
      </v:shape>
    </w:pict>
  </w:numPicBullet>
  <w:abstractNum w:abstractNumId="0" w15:restartNumberingAfterBreak="0">
    <w:nsid w:val="FFFFFF7C"/>
    <w:multiLevelType w:val="singleLevel"/>
    <w:tmpl w:val="82AA55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163E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2AB1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D426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2EC3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2C54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CC10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B4B5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477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A836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202DE"/>
    <w:multiLevelType w:val="hybridMultilevel"/>
    <w:tmpl w:val="AD2044FC"/>
    <w:lvl w:ilvl="0" w:tplc="FD0E936A">
      <w:start w:val="1"/>
      <w:numFmt w:val="decimal"/>
      <w:pStyle w:val="1iCitationGrid"/>
      <w:lvlText w:val="%1."/>
      <w:lvlJc w:val="left"/>
      <w:pPr>
        <w:ind w:left="2880" w:hanging="144"/>
      </w:pPr>
      <w:rPr>
        <w:rFonts w:hint="default"/>
        <w:vertAlign w:val="superscrip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115B0A1D"/>
    <w:multiLevelType w:val="hybridMultilevel"/>
    <w:tmpl w:val="8B7A556C"/>
    <w:lvl w:ilvl="0" w:tplc="938ABF70">
      <w:start w:val="1"/>
      <w:numFmt w:val="bullet"/>
      <w:pStyle w:val="1hLink-PDFgrid"/>
      <w:lvlText w:val=""/>
      <w:lvlPicBulletId w:val="2"/>
      <w:lvlJc w:val="left"/>
      <w:pPr>
        <w:ind w:left="324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F476E3"/>
    <w:multiLevelType w:val="multilevel"/>
    <w:tmpl w:val="7256B0A6"/>
    <w:lvl w:ilvl="0">
      <w:start w:val="1"/>
      <w:numFmt w:val="decimal"/>
      <w:lvlText w:val="%1."/>
      <w:lvlJc w:val="left"/>
      <w:pPr>
        <w:ind w:left="3240" w:hanging="360"/>
      </w:pPr>
      <w:rPr>
        <w:rFonts w:hint="default"/>
        <w:vertAlign w:val="superscrip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3" w15:restartNumberingAfterBreak="0">
    <w:nsid w:val="1E4730C6"/>
    <w:multiLevelType w:val="multilevel"/>
    <w:tmpl w:val="71D45F34"/>
    <w:lvl w:ilvl="0">
      <w:start w:val="1"/>
      <w:numFmt w:val="decimal"/>
      <w:lvlText w:val="%1."/>
      <w:lvlJc w:val="left"/>
      <w:pPr>
        <w:ind w:left="3240" w:hanging="360"/>
      </w:pPr>
      <w:rPr>
        <w:rFonts w:hint="defaul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4" w15:restartNumberingAfterBreak="0">
    <w:nsid w:val="20F468FF"/>
    <w:multiLevelType w:val="multilevel"/>
    <w:tmpl w:val="78DC0A54"/>
    <w:lvl w:ilvl="0">
      <w:start w:val="1"/>
      <w:numFmt w:val="bullet"/>
      <w:lvlText w:val=""/>
      <w:lvlPicBulletId w:val="0"/>
      <w:lvlJc w:val="left"/>
      <w:pPr>
        <w:ind w:left="360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3F8244E"/>
    <w:multiLevelType w:val="hybridMultilevel"/>
    <w:tmpl w:val="DD4646DC"/>
    <w:lvl w:ilvl="0" w:tplc="D422DB86">
      <w:start w:val="1"/>
      <w:numFmt w:val="bullet"/>
      <w:lvlText w:val="+"/>
      <w:lvlJc w:val="left"/>
      <w:pPr>
        <w:ind w:left="6120" w:hanging="360"/>
      </w:pPr>
      <w:rPr>
        <w:rFonts w:ascii="IBM Plex Sans Light" w:hAnsi="IBM Plex Sans Light" w:hint="default"/>
        <w:w w:val="100"/>
        <w:sz w:val="56"/>
        <w14:ligatures w14:val="none"/>
        <w14:cntxtAlts w14: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8126EAC"/>
    <w:multiLevelType w:val="multilevel"/>
    <w:tmpl w:val="E03C118E"/>
    <w:lvl w:ilvl="0">
      <w:start w:val="1"/>
      <w:numFmt w:val="bullet"/>
      <w:lvlText w:val="–"/>
      <w:lvlJc w:val="left"/>
      <w:pPr>
        <w:ind w:left="3600" w:hanging="360"/>
      </w:pPr>
      <w:rPr>
        <w:rFonts w:ascii="IBM Plex Sans" w:hAnsi="IBM Plex San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342249D9"/>
    <w:multiLevelType w:val="multilevel"/>
    <w:tmpl w:val="D766E154"/>
    <w:lvl w:ilvl="0">
      <w:start w:val="1"/>
      <w:numFmt w:val="bullet"/>
      <w:lvlText w:val=""/>
      <w:lvlPicBulletId w:val="2"/>
      <w:lvlJc w:val="left"/>
      <w:pPr>
        <w:ind w:left="324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AF871AA"/>
    <w:multiLevelType w:val="multilevel"/>
    <w:tmpl w:val="7784A3F2"/>
    <w:lvl w:ilvl="0">
      <w:start w:val="1"/>
      <w:numFmt w:val="bullet"/>
      <w:lvlText w:val="–"/>
      <w:lvlJc w:val="left"/>
      <w:pPr>
        <w:ind w:left="3240" w:hanging="360"/>
      </w:pPr>
      <w:rPr>
        <w:rFonts w:ascii="IBM Plex Sans" w:hAnsi="IBM Plex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ECC603B"/>
    <w:multiLevelType w:val="multilevel"/>
    <w:tmpl w:val="B3F8AAEC"/>
    <w:lvl w:ilvl="0">
      <w:start w:val="1"/>
      <w:numFmt w:val="bullet"/>
      <w:lvlText w:val=""/>
      <w:lvlPicBulletId w:val="0"/>
      <w:lvlJc w:val="left"/>
      <w:pPr>
        <w:ind w:left="324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0425B42"/>
    <w:multiLevelType w:val="multilevel"/>
    <w:tmpl w:val="1630B3F8"/>
    <w:lvl w:ilvl="0">
      <w:start w:val="1"/>
      <w:numFmt w:val="bullet"/>
      <w:lvlText w:val=""/>
      <w:lvlPicBulletId w:val="0"/>
      <w:lvlJc w:val="left"/>
      <w:pPr>
        <w:ind w:left="324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73B5484"/>
    <w:multiLevelType w:val="multilevel"/>
    <w:tmpl w:val="0A605354"/>
    <w:lvl w:ilvl="0">
      <w:start w:val="1"/>
      <w:numFmt w:val="bullet"/>
      <w:lvlText w:val="+"/>
      <w:lvlJc w:val="left"/>
      <w:pPr>
        <w:ind w:left="3240" w:hanging="360"/>
      </w:pPr>
      <w:rPr>
        <w:rFonts w:ascii="IBM Plex Sans" w:hAnsi="IBM Plex San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8AC216C"/>
    <w:multiLevelType w:val="hybridMultilevel"/>
    <w:tmpl w:val="921A7304"/>
    <w:lvl w:ilvl="0" w:tplc="D0D04E50">
      <w:start w:val="1"/>
      <w:numFmt w:val="bullet"/>
      <w:pStyle w:val="6aAccordionparentGrid"/>
      <w:lvlText w:val="+"/>
      <w:lvlJc w:val="left"/>
      <w:pPr>
        <w:ind w:left="3240" w:hanging="360"/>
      </w:pPr>
      <w:rPr>
        <w:rFonts w:ascii="IBM Plex Sans" w:hAnsi="IBM Plex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873C54"/>
    <w:multiLevelType w:val="multilevel"/>
    <w:tmpl w:val="8D22EBB4"/>
    <w:lvl w:ilvl="0">
      <w:start w:val="1"/>
      <w:numFmt w:val="decimal"/>
      <w:lvlText w:val="%1."/>
      <w:lvlJc w:val="left"/>
      <w:pPr>
        <w:ind w:left="2880" w:hanging="288"/>
      </w:pPr>
      <w:rPr>
        <w:rFonts w:hint="default"/>
        <w:vertAlign w:val="superscrip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4" w15:restartNumberingAfterBreak="0">
    <w:nsid w:val="4FC1532D"/>
    <w:multiLevelType w:val="multilevel"/>
    <w:tmpl w:val="AAEEDCF6"/>
    <w:lvl w:ilvl="0">
      <w:numFmt w:val="bullet"/>
      <w:lvlText w:val="–"/>
      <w:lvlJc w:val="left"/>
      <w:pPr>
        <w:ind w:left="720" w:hanging="360"/>
      </w:pPr>
      <w:rPr>
        <w:rFonts w:hint="default"/>
        <w:spacing w:val="-11"/>
        <w:w w:val="100"/>
        <w:sz w:val="20"/>
        <w:lang w:val="en-US" w:eastAsia="en-US" w:bidi="en-US"/>
      </w:rPr>
    </w:lvl>
    <w:lvl w:ilvl="1">
      <w:numFmt w:val="bullet"/>
      <w:lvlText w:val="-"/>
      <w:lvlJc w:val="left"/>
      <w:pPr>
        <w:ind w:left="1440" w:hanging="360"/>
      </w:pPr>
      <w:rPr>
        <w:rFonts w:ascii="IBM Plex Sans" w:eastAsiaTheme="minorEastAsia" w:hAnsi="IBM Plex San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7397D"/>
    <w:multiLevelType w:val="hybridMultilevel"/>
    <w:tmpl w:val="3A982A34"/>
    <w:lvl w:ilvl="0" w:tplc="E864FBDA">
      <w:start w:val="1"/>
      <w:numFmt w:val="bullet"/>
      <w:pStyle w:val="1hLink-VideoGrid"/>
      <w:lvlText w:val=""/>
      <w:lvlPicBulletId w:val="1"/>
      <w:lvlJc w:val="left"/>
      <w:pPr>
        <w:ind w:left="32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94349"/>
    <w:multiLevelType w:val="multilevel"/>
    <w:tmpl w:val="1630B3F8"/>
    <w:lvl w:ilvl="0">
      <w:start w:val="1"/>
      <w:numFmt w:val="bullet"/>
      <w:lvlText w:val=""/>
      <w:lvlPicBulletId w:val="0"/>
      <w:lvlJc w:val="left"/>
      <w:pPr>
        <w:ind w:left="324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DA00858"/>
    <w:multiLevelType w:val="multilevel"/>
    <w:tmpl w:val="AAEEDCF6"/>
    <w:lvl w:ilvl="0">
      <w:numFmt w:val="bullet"/>
      <w:pStyle w:val="1eBulletsGrid"/>
      <w:lvlText w:val="–"/>
      <w:lvlJc w:val="left"/>
      <w:pPr>
        <w:ind w:left="720" w:hanging="360"/>
      </w:pPr>
      <w:rPr>
        <w:rFonts w:hint="default"/>
        <w:spacing w:val="-11"/>
        <w:w w:val="100"/>
        <w:sz w:val="20"/>
        <w:lang w:val="en-US" w:eastAsia="en-US" w:bidi="en-US"/>
      </w:rPr>
    </w:lvl>
    <w:lvl w:ilvl="1">
      <w:numFmt w:val="bullet"/>
      <w:lvlText w:val="-"/>
      <w:lvlJc w:val="left"/>
      <w:pPr>
        <w:ind w:left="1440" w:hanging="360"/>
      </w:pPr>
      <w:rPr>
        <w:rFonts w:ascii="IBM Plex Sans" w:eastAsiaTheme="minorEastAsia" w:hAnsi="IBM Plex San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B5D5E"/>
    <w:multiLevelType w:val="multilevel"/>
    <w:tmpl w:val="1630B3F8"/>
    <w:lvl w:ilvl="0">
      <w:start w:val="1"/>
      <w:numFmt w:val="bullet"/>
      <w:lvlText w:val=""/>
      <w:lvlPicBulletId w:val="0"/>
      <w:lvlJc w:val="left"/>
      <w:pPr>
        <w:ind w:left="324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60D5185A"/>
    <w:multiLevelType w:val="multilevel"/>
    <w:tmpl w:val="30047DD4"/>
    <w:lvl w:ilvl="0">
      <w:start w:val="1"/>
      <w:numFmt w:val="bullet"/>
      <w:lvlText w:val="–"/>
      <w:lvlJc w:val="left"/>
      <w:pPr>
        <w:ind w:left="3600" w:hanging="360"/>
      </w:pPr>
      <w:rPr>
        <w:rFonts w:ascii="IBM Plex Sans" w:hAnsi="IBM Plex San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63226056"/>
    <w:multiLevelType w:val="multilevel"/>
    <w:tmpl w:val="B3F8AAEC"/>
    <w:lvl w:ilvl="0">
      <w:start w:val="1"/>
      <w:numFmt w:val="bullet"/>
      <w:lvlText w:val=""/>
      <w:lvlPicBulletId w:val="0"/>
      <w:lvlJc w:val="left"/>
      <w:pPr>
        <w:ind w:left="324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5CF7A18"/>
    <w:multiLevelType w:val="hybridMultilevel"/>
    <w:tmpl w:val="06D456B4"/>
    <w:lvl w:ilvl="0" w:tplc="9BA6A9D2">
      <w:start w:val="1"/>
      <w:numFmt w:val="bullet"/>
      <w:lvlText w:val=""/>
      <w:lvlPicBulletId w:val="3"/>
      <w:lvlJc w:val="left"/>
      <w:pPr>
        <w:ind w:left="4320" w:hanging="720"/>
      </w:pPr>
      <w:rPr>
        <w:rFonts w:ascii="Symbol" w:hAnsi="Symbol" w:hint="default"/>
        <w:color w:val="auto"/>
        <w:sz w:val="72"/>
        <w:szCs w:val="7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6A3030"/>
    <w:multiLevelType w:val="multilevel"/>
    <w:tmpl w:val="AAEEDCF6"/>
    <w:lvl w:ilvl="0">
      <w:numFmt w:val="bullet"/>
      <w:lvlText w:val="–"/>
      <w:lvlJc w:val="left"/>
      <w:pPr>
        <w:ind w:left="720" w:hanging="360"/>
      </w:pPr>
      <w:rPr>
        <w:rFonts w:hint="default"/>
        <w:spacing w:val="-11"/>
        <w:w w:val="100"/>
        <w:sz w:val="20"/>
        <w:lang w:val="en-US" w:eastAsia="en-US" w:bidi="en-US"/>
      </w:rPr>
    </w:lvl>
    <w:lvl w:ilvl="1">
      <w:numFmt w:val="bullet"/>
      <w:lvlText w:val="-"/>
      <w:lvlJc w:val="left"/>
      <w:pPr>
        <w:ind w:left="1440" w:hanging="360"/>
      </w:pPr>
      <w:rPr>
        <w:rFonts w:ascii="IBM Plex Sans" w:eastAsiaTheme="minorEastAsia" w:hAnsi="IBM Plex San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016CE"/>
    <w:multiLevelType w:val="hybridMultilevel"/>
    <w:tmpl w:val="DF5A1742"/>
    <w:lvl w:ilvl="0" w:tplc="EF2ADCB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28D50D2"/>
    <w:multiLevelType w:val="multilevel"/>
    <w:tmpl w:val="61B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47CCE"/>
    <w:multiLevelType w:val="hybridMultilevel"/>
    <w:tmpl w:val="BAC6DEFA"/>
    <w:lvl w:ilvl="0" w:tplc="B93CE858">
      <w:start w:val="1"/>
      <w:numFmt w:val="bullet"/>
      <w:pStyle w:val="6aAccordionchildGrid"/>
      <w:lvlText w:val="–"/>
      <w:lvlJc w:val="left"/>
      <w:pPr>
        <w:ind w:left="3600" w:hanging="360"/>
      </w:pPr>
      <w:rPr>
        <w:rFonts w:ascii="IBM Plex Sans" w:hAnsi="IBM Plex San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27"/>
  </w:num>
  <w:num w:numId="3">
    <w:abstractNumId w:val="11"/>
  </w:num>
  <w:num w:numId="4">
    <w:abstractNumId w:val="14"/>
  </w:num>
  <w:num w:numId="5">
    <w:abstractNumId w:val="26"/>
  </w:num>
  <w:num w:numId="6">
    <w:abstractNumId w:val="20"/>
  </w:num>
  <w:num w:numId="7">
    <w:abstractNumId w:val="28"/>
  </w:num>
  <w:num w:numId="8">
    <w:abstractNumId w:val="19"/>
  </w:num>
  <w:num w:numId="9">
    <w:abstractNumId w:val="25"/>
  </w:num>
  <w:num w:numId="10">
    <w:abstractNumId w:val="30"/>
  </w:num>
  <w:num w:numId="11">
    <w:abstractNumId w:val="17"/>
  </w:num>
  <w:num w:numId="12">
    <w:abstractNumId w:val="22"/>
  </w:num>
  <w:num w:numId="13">
    <w:abstractNumId w:val="15"/>
  </w:num>
  <w:num w:numId="14">
    <w:abstractNumId w:val="21"/>
  </w:num>
  <w:num w:numId="15">
    <w:abstractNumId w:val="35"/>
  </w:num>
  <w:num w:numId="16">
    <w:abstractNumId w:val="18"/>
  </w:num>
  <w:num w:numId="17">
    <w:abstractNumId w:val="16"/>
  </w:num>
  <w:num w:numId="18">
    <w:abstractNumId w:val="29"/>
  </w:num>
  <w:num w:numId="19">
    <w:abstractNumId w:val="10"/>
  </w:num>
  <w:num w:numId="20">
    <w:abstractNumId w:val="13"/>
  </w:num>
  <w:num w:numId="21">
    <w:abstractNumId w:val="12"/>
  </w:num>
  <w:num w:numId="22">
    <w:abstractNumId w:val="23"/>
  </w:num>
  <w:num w:numId="23">
    <w:abstractNumId w:val="32"/>
  </w:num>
  <w:num w:numId="24">
    <w:abstractNumId w:val="31"/>
  </w:num>
  <w:num w:numId="25">
    <w:abstractNumId w:val="24"/>
  </w:num>
  <w:num w:numId="26">
    <w:abstractNumId w:val="33"/>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Bronsink">
    <w15:presenceInfo w15:providerId="AD" w15:userId="S::jonathan.bronsink@ibm.com::f1f2ef2f-fcca-4419-b810-8c84d5a25384"/>
  </w15:person>
  <w15:person w15:author="Lexi Soberanis">
    <w15:presenceInfo w15:providerId="AD" w15:userId="S::lexi.soberanis@ibm.com::520ff6b1-5b57-4773-af79-c419875b4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80"/>
    <w:rsid w:val="00001168"/>
    <w:rsid w:val="000057C8"/>
    <w:rsid w:val="00063D66"/>
    <w:rsid w:val="0008556E"/>
    <w:rsid w:val="00090A31"/>
    <w:rsid w:val="00092A54"/>
    <w:rsid w:val="000B3CCB"/>
    <w:rsid w:val="000B56E2"/>
    <w:rsid w:val="000C5A48"/>
    <w:rsid w:val="000D3560"/>
    <w:rsid w:val="000D42DC"/>
    <w:rsid w:val="00101D2E"/>
    <w:rsid w:val="00125E40"/>
    <w:rsid w:val="0013302C"/>
    <w:rsid w:val="0015237F"/>
    <w:rsid w:val="00160E5B"/>
    <w:rsid w:val="001649BE"/>
    <w:rsid w:val="001A6C6A"/>
    <w:rsid w:val="001B2799"/>
    <w:rsid w:val="001B6B82"/>
    <w:rsid w:val="001C191A"/>
    <w:rsid w:val="001C7284"/>
    <w:rsid w:val="002227C6"/>
    <w:rsid w:val="00232A17"/>
    <w:rsid w:val="00245A4B"/>
    <w:rsid w:val="00253337"/>
    <w:rsid w:val="002A373E"/>
    <w:rsid w:val="002C79D3"/>
    <w:rsid w:val="002E2D70"/>
    <w:rsid w:val="0030040D"/>
    <w:rsid w:val="00304323"/>
    <w:rsid w:val="0033366E"/>
    <w:rsid w:val="0037207F"/>
    <w:rsid w:val="00383D43"/>
    <w:rsid w:val="003A5784"/>
    <w:rsid w:val="003B3370"/>
    <w:rsid w:val="003B3BFA"/>
    <w:rsid w:val="003B46A0"/>
    <w:rsid w:val="003B4C4A"/>
    <w:rsid w:val="003C1791"/>
    <w:rsid w:val="003F29F8"/>
    <w:rsid w:val="00417298"/>
    <w:rsid w:val="00480061"/>
    <w:rsid w:val="00494D86"/>
    <w:rsid w:val="004B3024"/>
    <w:rsid w:val="004C34D5"/>
    <w:rsid w:val="004D27F9"/>
    <w:rsid w:val="004F06C2"/>
    <w:rsid w:val="004F6391"/>
    <w:rsid w:val="005008A8"/>
    <w:rsid w:val="00507088"/>
    <w:rsid w:val="00510D82"/>
    <w:rsid w:val="005172FA"/>
    <w:rsid w:val="00571C33"/>
    <w:rsid w:val="00584823"/>
    <w:rsid w:val="00584915"/>
    <w:rsid w:val="005A60D7"/>
    <w:rsid w:val="005A78A1"/>
    <w:rsid w:val="005B6AB5"/>
    <w:rsid w:val="005E421B"/>
    <w:rsid w:val="006018D0"/>
    <w:rsid w:val="00640741"/>
    <w:rsid w:val="006455E6"/>
    <w:rsid w:val="00655280"/>
    <w:rsid w:val="00691631"/>
    <w:rsid w:val="006A1217"/>
    <w:rsid w:val="006A3AFB"/>
    <w:rsid w:val="006B243D"/>
    <w:rsid w:val="006C057B"/>
    <w:rsid w:val="006C3223"/>
    <w:rsid w:val="006C524F"/>
    <w:rsid w:val="006F1C87"/>
    <w:rsid w:val="00714F24"/>
    <w:rsid w:val="00715486"/>
    <w:rsid w:val="007526A5"/>
    <w:rsid w:val="00776D54"/>
    <w:rsid w:val="00795105"/>
    <w:rsid w:val="007A0743"/>
    <w:rsid w:val="007B075A"/>
    <w:rsid w:val="007B56F4"/>
    <w:rsid w:val="007C122F"/>
    <w:rsid w:val="007C38B2"/>
    <w:rsid w:val="007D0506"/>
    <w:rsid w:val="007D361A"/>
    <w:rsid w:val="007D5644"/>
    <w:rsid w:val="007D57AB"/>
    <w:rsid w:val="007E5C44"/>
    <w:rsid w:val="008665A1"/>
    <w:rsid w:val="00867E8F"/>
    <w:rsid w:val="008803A3"/>
    <w:rsid w:val="00881CDA"/>
    <w:rsid w:val="008902C1"/>
    <w:rsid w:val="008A3173"/>
    <w:rsid w:val="008A3615"/>
    <w:rsid w:val="008B5E5D"/>
    <w:rsid w:val="008B689D"/>
    <w:rsid w:val="008C16DA"/>
    <w:rsid w:val="008D5CEE"/>
    <w:rsid w:val="008E0912"/>
    <w:rsid w:val="008F3B30"/>
    <w:rsid w:val="0090467C"/>
    <w:rsid w:val="00905045"/>
    <w:rsid w:val="00906156"/>
    <w:rsid w:val="00911CC2"/>
    <w:rsid w:val="0091454E"/>
    <w:rsid w:val="0091636D"/>
    <w:rsid w:val="00920C50"/>
    <w:rsid w:val="0092513A"/>
    <w:rsid w:val="00935538"/>
    <w:rsid w:val="00941ED5"/>
    <w:rsid w:val="00961C9D"/>
    <w:rsid w:val="00995CA1"/>
    <w:rsid w:val="009A6E62"/>
    <w:rsid w:val="009B441A"/>
    <w:rsid w:val="009B6FC7"/>
    <w:rsid w:val="009E50FA"/>
    <w:rsid w:val="00A30D3D"/>
    <w:rsid w:val="00A65CC2"/>
    <w:rsid w:val="00A713BA"/>
    <w:rsid w:val="00A85606"/>
    <w:rsid w:val="00A86E33"/>
    <w:rsid w:val="00A944E7"/>
    <w:rsid w:val="00A9787A"/>
    <w:rsid w:val="00AA426A"/>
    <w:rsid w:val="00AA48B8"/>
    <w:rsid w:val="00AB393B"/>
    <w:rsid w:val="00AE131E"/>
    <w:rsid w:val="00AF15AD"/>
    <w:rsid w:val="00AF2F71"/>
    <w:rsid w:val="00AF7B5F"/>
    <w:rsid w:val="00B05491"/>
    <w:rsid w:val="00B15754"/>
    <w:rsid w:val="00B362E4"/>
    <w:rsid w:val="00B36B8E"/>
    <w:rsid w:val="00B65253"/>
    <w:rsid w:val="00BB52D0"/>
    <w:rsid w:val="00BC5F57"/>
    <w:rsid w:val="00BD4870"/>
    <w:rsid w:val="00BF0F91"/>
    <w:rsid w:val="00BF3F7F"/>
    <w:rsid w:val="00C0547E"/>
    <w:rsid w:val="00C07871"/>
    <w:rsid w:val="00C12D42"/>
    <w:rsid w:val="00C200FE"/>
    <w:rsid w:val="00C24A32"/>
    <w:rsid w:val="00C2513C"/>
    <w:rsid w:val="00C3210C"/>
    <w:rsid w:val="00C3291E"/>
    <w:rsid w:val="00C55727"/>
    <w:rsid w:val="00C61D36"/>
    <w:rsid w:val="00C72E1B"/>
    <w:rsid w:val="00C75E06"/>
    <w:rsid w:val="00C76C2E"/>
    <w:rsid w:val="00CC760C"/>
    <w:rsid w:val="00CD3B72"/>
    <w:rsid w:val="00CD7B94"/>
    <w:rsid w:val="00CF1600"/>
    <w:rsid w:val="00CF4902"/>
    <w:rsid w:val="00D00A77"/>
    <w:rsid w:val="00D3257C"/>
    <w:rsid w:val="00D45AB7"/>
    <w:rsid w:val="00D53B79"/>
    <w:rsid w:val="00D5457B"/>
    <w:rsid w:val="00D54869"/>
    <w:rsid w:val="00D54B4D"/>
    <w:rsid w:val="00D57C84"/>
    <w:rsid w:val="00D61B8B"/>
    <w:rsid w:val="00D84ADD"/>
    <w:rsid w:val="00D84F83"/>
    <w:rsid w:val="00DA6FF0"/>
    <w:rsid w:val="00DB4DF7"/>
    <w:rsid w:val="00DD33A0"/>
    <w:rsid w:val="00DD5150"/>
    <w:rsid w:val="00DD6161"/>
    <w:rsid w:val="00DF1FD5"/>
    <w:rsid w:val="00DF2D23"/>
    <w:rsid w:val="00E033BD"/>
    <w:rsid w:val="00E051DE"/>
    <w:rsid w:val="00E3471E"/>
    <w:rsid w:val="00E515A2"/>
    <w:rsid w:val="00E60FF2"/>
    <w:rsid w:val="00E842F7"/>
    <w:rsid w:val="00E97938"/>
    <w:rsid w:val="00EB4062"/>
    <w:rsid w:val="00EB5DE2"/>
    <w:rsid w:val="00EB7B38"/>
    <w:rsid w:val="00EB7CEF"/>
    <w:rsid w:val="00EC0377"/>
    <w:rsid w:val="00EC697F"/>
    <w:rsid w:val="00ED6D65"/>
    <w:rsid w:val="00EE5FE6"/>
    <w:rsid w:val="00EF0038"/>
    <w:rsid w:val="00F21FAB"/>
    <w:rsid w:val="00F26CB5"/>
    <w:rsid w:val="00F324F1"/>
    <w:rsid w:val="00F37291"/>
    <w:rsid w:val="00F4118E"/>
    <w:rsid w:val="00F563C9"/>
    <w:rsid w:val="00F6379D"/>
    <w:rsid w:val="00F9234F"/>
    <w:rsid w:val="00F94040"/>
    <w:rsid w:val="00F96ED4"/>
    <w:rsid w:val="00FA7654"/>
    <w:rsid w:val="00FD525F"/>
    <w:rsid w:val="00FE142C"/>
    <w:rsid w:val="00FE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AF274"/>
  <w15:chartTrackingRefBased/>
  <w15:docId w15:val="{CD15D9C9-3470-7941-A07C-E266D355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eastAsiaTheme="minorEastAsia"/>
    </w:rPr>
  </w:style>
  <w:style w:type="paragraph" w:styleId="Heading1">
    <w:name w:val="heading 1"/>
    <w:basedOn w:val="Normal"/>
    <w:next w:val="Normal"/>
    <w:link w:val="Heading1Char"/>
    <w:uiPriority w:val="9"/>
    <w:rsid w:val="00866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rsid w:val="004B302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024"/>
    <w:pPr>
      <w:tabs>
        <w:tab w:val="center" w:pos="4680"/>
        <w:tab w:val="right" w:pos="9360"/>
      </w:tabs>
    </w:pPr>
  </w:style>
  <w:style w:type="character" w:customStyle="1" w:styleId="HeaderChar">
    <w:name w:val="Header Char"/>
    <w:basedOn w:val="DefaultParagraphFont"/>
    <w:link w:val="Header"/>
    <w:uiPriority w:val="99"/>
    <w:rsid w:val="004B3024"/>
    <w:rPr>
      <w:rFonts w:eastAsiaTheme="minorEastAsia"/>
    </w:rPr>
  </w:style>
  <w:style w:type="paragraph" w:styleId="Footer">
    <w:name w:val="footer"/>
    <w:basedOn w:val="Normal"/>
    <w:link w:val="FooterChar"/>
    <w:uiPriority w:val="99"/>
    <w:unhideWhenUsed/>
    <w:rsid w:val="004B3024"/>
    <w:pPr>
      <w:tabs>
        <w:tab w:val="center" w:pos="4680"/>
        <w:tab w:val="right" w:pos="9360"/>
      </w:tabs>
    </w:pPr>
  </w:style>
  <w:style w:type="character" w:customStyle="1" w:styleId="FooterChar">
    <w:name w:val="Footer Char"/>
    <w:basedOn w:val="DefaultParagraphFont"/>
    <w:link w:val="Footer"/>
    <w:uiPriority w:val="99"/>
    <w:rsid w:val="004B3024"/>
    <w:rPr>
      <w:rFonts w:eastAsiaTheme="minorEastAsia"/>
    </w:rPr>
  </w:style>
  <w:style w:type="character" w:customStyle="1" w:styleId="Heading3Char">
    <w:name w:val="Heading 3 Char"/>
    <w:basedOn w:val="DefaultParagraphFont"/>
    <w:link w:val="Heading3"/>
    <w:uiPriority w:val="9"/>
    <w:rsid w:val="004B302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665A1"/>
    <w:rPr>
      <w:rFonts w:asciiTheme="majorHAnsi" w:eastAsiaTheme="majorEastAsia" w:hAnsiTheme="majorHAnsi" w:cstheme="majorBidi"/>
      <w:color w:val="2F5496" w:themeColor="accent1" w:themeShade="BF"/>
      <w:sz w:val="32"/>
      <w:szCs w:val="32"/>
    </w:rPr>
  </w:style>
  <w:style w:type="paragraph" w:customStyle="1" w:styleId="6bPictogramitembody">
    <w:name w:val="6b) Pictogram item: body"/>
    <w:rsid w:val="0033366E"/>
    <w:rPr>
      <w:rFonts w:ascii="IBM Plex Sans" w:eastAsiaTheme="minorEastAsia" w:hAnsi="IBM Plex Sans"/>
      <w:sz w:val="18"/>
      <w:szCs w:val="18"/>
    </w:rPr>
  </w:style>
  <w:style w:type="character" w:styleId="Hyperlink">
    <w:name w:val="Hyperlink"/>
    <w:basedOn w:val="DefaultParagraphFont"/>
    <w:uiPriority w:val="99"/>
    <w:unhideWhenUsed/>
    <w:rsid w:val="005E421B"/>
    <w:rPr>
      <w:color w:val="0000FF"/>
      <w:u w:val="none"/>
    </w:rPr>
  </w:style>
  <w:style w:type="paragraph" w:customStyle="1" w:styleId="1dBodyGrid">
    <w:name w:val="1d) Body (Grid)"/>
    <w:qFormat/>
    <w:rsid w:val="004F6391"/>
    <w:pPr>
      <w:spacing w:after="240"/>
      <w:ind w:left="2880" w:right="2880"/>
    </w:pPr>
    <w:rPr>
      <w:rFonts w:ascii="IBM Plex Sans" w:eastAsia="Times New Roman" w:hAnsi="IBM Plex Sans" w:cs="Times New Roman"/>
      <w:sz w:val="18"/>
      <w:szCs w:val="18"/>
    </w:rPr>
  </w:style>
  <w:style w:type="paragraph" w:customStyle="1" w:styleId="1eBulletsGrid">
    <w:name w:val="1e) Bullets (Grid)"/>
    <w:basedOn w:val="1dBodyGrid"/>
    <w:qFormat/>
    <w:rsid w:val="007D0506"/>
    <w:pPr>
      <w:numPr>
        <w:numId w:val="2"/>
      </w:numPr>
      <w:spacing w:before="100" w:beforeAutospacing="1" w:after="100" w:afterAutospacing="1"/>
      <w:ind w:left="3240"/>
    </w:pPr>
  </w:style>
  <w:style w:type="paragraph" w:customStyle="1" w:styleId="1bH2Grid">
    <w:name w:val="1b) H2 (Grid)"/>
    <w:qFormat/>
    <w:rsid w:val="003B3370"/>
    <w:pPr>
      <w:spacing w:after="240"/>
      <w:ind w:left="2880" w:right="3060"/>
    </w:pPr>
    <w:rPr>
      <w:rFonts w:ascii="IBM Plex Sans" w:eastAsia="Times New Roman" w:hAnsi="IBM Plex Sans" w:cs="Times New Roman"/>
      <w:sz w:val="32"/>
      <w:szCs w:val="32"/>
    </w:rPr>
  </w:style>
  <w:style w:type="paragraph" w:customStyle="1" w:styleId="1aH1Grid">
    <w:name w:val="1a) H1 (Grid)"/>
    <w:qFormat/>
    <w:rsid w:val="00253337"/>
    <w:pPr>
      <w:spacing w:after="360"/>
    </w:pPr>
    <w:rPr>
      <w:rFonts w:ascii="IBM Plex Sans Light" w:eastAsia="Times New Roman" w:hAnsi="IBM Plex Sans Light" w:cs="Times New Roman"/>
      <w:sz w:val="48"/>
      <w:szCs w:val="48"/>
    </w:rPr>
  </w:style>
  <w:style w:type="paragraph" w:customStyle="1" w:styleId="1fQuoteGrid">
    <w:name w:val="1f) Quote (Grid)"/>
    <w:qFormat/>
    <w:rsid w:val="004F6391"/>
    <w:pPr>
      <w:spacing w:before="100" w:beforeAutospacing="1" w:after="120"/>
      <w:ind w:left="4320" w:right="2880"/>
      <w:outlineLvl w:val="2"/>
    </w:pPr>
    <w:rPr>
      <w:rFonts w:ascii="IBM Plex Serif" w:eastAsia="Times New Roman" w:hAnsi="IBM Plex Serif" w:cs="Times New Roman"/>
      <w:sz w:val="32"/>
      <w:szCs w:val="27"/>
    </w:rPr>
  </w:style>
  <w:style w:type="paragraph" w:customStyle="1" w:styleId="1cH3Grid">
    <w:name w:val="1c) H3 (Grid)"/>
    <w:basedOn w:val="1dBodyGrid"/>
    <w:rsid w:val="00EF0038"/>
    <w:pPr>
      <w:spacing w:after="0"/>
    </w:pPr>
    <w:rPr>
      <w:b/>
      <w:bCs/>
    </w:rPr>
  </w:style>
  <w:style w:type="paragraph" w:styleId="ListParagraph">
    <w:name w:val="List Paragraph"/>
    <w:basedOn w:val="Normal"/>
    <w:uiPriority w:val="34"/>
    <w:rsid w:val="00EF0038"/>
    <w:pPr>
      <w:ind w:left="720"/>
      <w:contextualSpacing/>
    </w:pPr>
  </w:style>
  <w:style w:type="paragraph" w:customStyle="1" w:styleId="SourceGBS">
    <w:name w:val="Source (GBS)"/>
    <w:basedOn w:val="1dBodyGrid"/>
    <w:rsid w:val="00160E5B"/>
    <w:rPr>
      <w:sz w:val="14"/>
      <w:szCs w:val="14"/>
    </w:rPr>
  </w:style>
  <w:style w:type="paragraph" w:customStyle="1" w:styleId="1gBylineGrid">
    <w:name w:val="1g) Byline (Grid)"/>
    <w:qFormat/>
    <w:rsid w:val="007D0506"/>
    <w:pPr>
      <w:spacing w:after="240"/>
      <w:ind w:left="4320" w:right="2880"/>
    </w:pPr>
    <w:rPr>
      <w:rFonts w:ascii="IBM Plex Sans" w:eastAsia="Times New Roman" w:hAnsi="IBM Plex Sans" w:cs="Times New Roman"/>
      <w:iCs/>
      <w:color w:val="808080" w:themeColor="background1" w:themeShade="80"/>
      <w:sz w:val="18"/>
      <w:szCs w:val="18"/>
    </w:rPr>
  </w:style>
  <w:style w:type="character" w:styleId="CommentReference">
    <w:name w:val="annotation reference"/>
    <w:basedOn w:val="DefaultParagraphFont"/>
    <w:uiPriority w:val="99"/>
    <w:semiHidden/>
    <w:unhideWhenUsed/>
    <w:rsid w:val="00ED6D65"/>
    <w:rPr>
      <w:sz w:val="16"/>
      <w:szCs w:val="16"/>
    </w:rPr>
  </w:style>
  <w:style w:type="paragraph" w:styleId="CommentText">
    <w:name w:val="annotation text"/>
    <w:basedOn w:val="Normal"/>
    <w:link w:val="CommentTextChar"/>
    <w:uiPriority w:val="99"/>
    <w:unhideWhenUsed/>
    <w:rsid w:val="00ED6D65"/>
    <w:rPr>
      <w:sz w:val="20"/>
      <w:szCs w:val="20"/>
    </w:rPr>
  </w:style>
  <w:style w:type="character" w:customStyle="1" w:styleId="CommentTextChar">
    <w:name w:val="Comment Text Char"/>
    <w:basedOn w:val="DefaultParagraphFont"/>
    <w:link w:val="CommentText"/>
    <w:uiPriority w:val="99"/>
    <w:rsid w:val="00ED6D6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D6D65"/>
    <w:rPr>
      <w:b/>
      <w:bCs/>
    </w:rPr>
  </w:style>
  <w:style w:type="character" w:customStyle="1" w:styleId="CommentSubjectChar">
    <w:name w:val="Comment Subject Char"/>
    <w:basedOn w:val="CommentTextChar"/>
    <w:link w:val="CommentSubject"/>
    <w:uiPriority w:val="99"/>
    <w:semiHidden/>
    <w:rsid w:val="00ED6D65"/>
    <w:rPr>
      <w:rFonts w:eastAsiaTheme="minorEastAsia"/>
      <w:b/>
      <w:bCs/>
      <w:sz w:val="20"/>
      <w:szCs w:val="20"/>
    </w:rPr>
  </w:style>
  <w:style w:type="paragraph" w:styleId="BalloonText">
    <w:name w:val="Balloon Text"/>
    <w:basedOn w:val="Normal"/>
    <w:link w:val="BalloonTextChar"/>
    <w:uiPriority w:val="99"/>
    <w:semiHidden/>
    <w:unhideWhenUsed/>
    <w:rsid w:val="00ED6D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D65"/>
    <w:rPr>
      <w:rFonts w:ascii="Times New Roman" w:eastAsiaTheme="minorEastAsia" w:hAnsi="Times New Roman" w:cs="Times New Roman"/>
      <w:sz w:val="18"/>
      <w:szCs w:val="18"/>
    </w:rPr>
  </w:style>
  <w:style w:type="table" w:styleId="TableGrid">
    <w:name w:val="Table Grid"/>
    <w:basedOn w:val="TableNormal"/>
    <w:uiPriority w:val="39"/>
    <w:rsid w:val="003A5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421B"/>
    <w:rPr>
      <w:color w:val="0549DA"/>
      <w:u w:val="none"/>
    </w:rPr>
  </w:style>
  <w:style w:type="paragraph" w:styleId="Revision">
    <w:name w:val="Revision"/>
    <w:hidden/>
    <w:uiPriority w:val="99"/>
    <w:semiHidden/>
    <w:rsid w:val="00BD4870"/>
    <w:rPr>
      <w:rFonts w:eastAsiaTheme="minorEastAsia"/>
    </w:rPr>
  </w:style>
  <w:style w:type="paragraph" w:customStyle="1" w:styleId="2bMinreadGrid">
    <w:name w:val="2b) Min read (Grid)"/>
    <w:basedOn w:val="Normal"/>
    <w:rsid w:val="00DB4DF7"/>
    <w:pPr>
      <w:spacing w:after="600"/>
    </w:pPr>
    <w:rPr>
      <w:rFonts w:ascii="IBM Plex Sans" w:hAnsi="IBM Plex Sans"/>
      <w:color w:val="808080" w:themeColor="background1" w:themeShade="80"/>
      <w:sz w:val="18"/>
      <w:szCs w:val="18"/>
    </w:rPr>
  </w:style>
  <w:style w:type="paragraph" w:customStyle="1" w:styleId="2aChapternumbertopGrid">
    <w:name w:val="2a) Chapter number—top (Grid)"/>
    <w:basedOn w:val="Normal"/>
    <w:rsid w:val="00DB4DF7"/>
    <w:pPr>
      <w:spacing w:after="120"/>
    </w:pPr>
    <w:rPr>
      <w:rFonts w:ascii="IBM Plex Sans" w:hAnsi="IBM Plex Sans"/>
      <w:sz w:val="32"/>
      <w:szCs w:val="32"/>
    </w:rPr>
  </w:style>
  <w:style w:type="character" w:styleId="UnresolvedMention">
    <w:name w:val="Unresolved Mention"/>
    <w:basedOn w:val="DefaultParagraphFont"/>
    <w:uiPriority w:val="99"/>
    <w:semiHidden/>
    <w:unhideWhenUsed/>
    <w:rsid w:val="00F37291"/>
    <w:rPr>
      <w:color w:val="605E5C"/>
      <w:shd w:val="clear" w:color="auto" w:fill="E1DFDD"/>
    </w:rPr>
  </w:style>
  <w:style w:type="paragraph" w:customStyle="1" w:styleId="1hLink-PDFgrid">
    <w:name w:val="1h) Link - PDF (grid)"/>
    <w:basedOn w:val="1dBodyGrid"/>
    <w:qFormat/>
    <w:rsid w:val="00C3210C"/>
    <w:pPr>
      <w:numPr>
        <w:numId w:val="3"/>
      </w:numPr>
    </w:pPr>
    <w:rPr>
      <w:color w:val="0549DA"/>
    </w:rPr>
  </w:style>
  <w:style w:type="paragraph" w:customStyle="1" w:styleId="1hLinkGrid">
    <w:name w:val="1h) Link (Grid)"/>
    <w:basedOn w:val="1dBodyGrid"/>
    <w:qFormat/>
    <w:rsid w:val="00F94040"/>
    <w:rPr>
      <w:color w:val="0549DA"/>
    </w:rPr>
  </w:style>
  <w:style w:type="paragraph" w:customStyle="1" w:styleId="1hLink-VideoGrid">
    <w:name w:val="1h) Link - Video (Grid)"/>
    <w:basedOn w:val="1hLinkGrid"/>
    <w:rsid w:val="00F94040"/>
    <w:pPr>
      <w:numPr>
        <w:numId w:val="9"/>
      </w:numPr>
    </w:pPr>
  </w:style>
  <w:style w:type="paragraph" w:customStyle="1" w:styleId="6aAccordionchildGrid">
    <w:name w:val="6a) Accordion: child (Grid)"/>
    <w:rsid w:val="000B56E2"/>
    <w:pPr>
      <w:numPr>
        <w:numId w:val="15"/>
      </w:numPr>
      <w:pBdr>
        <w:top w:val="single" w:sz="2" w:space="6" w:color="FFFFFF" w:themeColor="background1"/>
        <w:left w:val="single" w:sz="2" w:space="24" w:color="FFFFFF" w:themeColor="background1"/>
        <w:bottom w:val="single" w:sz="2" w:space="6" w:color="FFFFFF" w:themeColor="background1"/>
        <w:right w:val="single" w:sz="2" w:space="24" w:color="FFFFFF" w:themeColor="background1"/>
      </w:pBdr>
      <w:shd w:val="clear" w:color="auto" w:fill="E7E6E6" w:themeFill="background2"/>
      <w:spacing w:after="120"/>
      <w:ind w:right="3240"/>
      <w:contextualSpacing/>
      <w:textboxTightWrap w:val="allLines"/>
    </w:pPr>
    <w:rPr>
      <w:rFonts w:ascii="IBM Plex Sans" w:eastAsia="Times New Roman" w:hAnsi="IBM Plex Sans" w:cs="Times New Roman"/>
      <w:sz w:val="18"/>
      <w:szCs w:val="18"/>
    </w:rPr>
  </w:style>
  <w:style w:type="paragraph" w:customStyle="1" w:styleId="6aAccordionparentGrid">
    <w:name w:val="6a) Accordion: parent (Grid)"/>
    <w:basedOn w:val="Normal"/>
    <w:rsid w:val="008C16DA"/>
    <w:pPr>
      <w:numPr>
        <w:numId w:val="12"/>
      </w:numPr>
      <w:pBdr>
        <w:top w:val="single" w:sz="2" w:space="6" w:color="FFFFFF" w:themeColor="background1"/>
        <w:left w:val="single" w:sz="2" w:space="6" w:color="FFFFFF" w:themeColor="background1"/>
        <w:bottom w:val="single" w:sz="2" w:space="6" w:color="FFFFFF" w:themeColor="background1"/>
        <w:right w:val="single" w:sz="2" w:space="6" w:color="FFFFFF" w:themeColor="background1"/>
      </w:pBdr>
      <w:shd w:val="clear" w:color="auto" w:fill="E7E6E6" w:themeFill="background2"/>
      <w:snapToGrid w:val="0"/>
      <w:spacing w:before="120"/>
      <w:ind w:right="2880"/>
      <w:contextualSpacing/>
    </w:pPr>
    <w:rPr>
      <w:rFonts w:ascii="IBM Plex Sans" w:eastAsia="Times New Roman" w:hAnsi="IBM Plex Sans" w:cs="Times New Roman"/>
      <w:sz w:val="18"/>
      <w:szCs w:val="18"/>
    </w:rPr>
  </w:style>
  <w:style w:type="paragraph" w:customStyle="1" w:styleId="2cNextChapterFooterGrid">
    <w:name w:val="2c) Next Chapter Footer (Grid)"/>
    <w:rsid w:val="000B56E2"/>
    <w:pPr>
      <w:pBdr>
        <w:top w:val="single" w:sz="2" w:space="12" w:color="FFFFFF" w:themeColor="background1"/>
        <w:left w:val="single" w:sz="2" w:space="6" w:color="FFFFFF" w:themeColor="background1"/>
        <w:bottom w:val="single" w:sz="2" w:space="12" w:color="FFFFFF" w:themeColor="background1"/>
        <w:right w:val="single" w:sz="2" w:space="6" w:color="FFFFFF" w:themeColor="background1"/>
      </w:pBdr>
      <w:shd w:val="clear" w:color="auto" w:fill="0549DA"/>
      <w:spacing w:before="120" w:after="120"/>
      <w:ind w:left="2880"/>
      <w:contextualSpacing/>
    </w:pPr>
    <w:rPr>
      <w:rFonts w:ascii="IBM Plex Sans" w:eastAsia="Times New Roman" w:hAnsi="IBM Plex Sans" w:cs="IBM Plex Mono"/>
      <w:color w:val="FFFFFF" w:themeColor="background1"/>
      <w:sz w:val="18"/>
      <w:szCs w:val="18"/>
    </w:rPr>
  </w:style>
  <w:style w:type="paragraph" w:customStyle="1" w:styleId="1jAlttextGrid">
    <w:name w:val="1j) Alt text (Grid)"/>
    <w:basedOn w:val="1dBodyGrid"/>
    <w:qFormat/>
    <w:rsid w:val="006018D0"/>
    <w:pPr>
      <w:ind w:left="0" w:right="0"/>
    </w:pPr>
    <w:rPr>
      <w:szCs w:val="24"/>
      <w:vertAlign w:val="subscript"/>
    </w:rPr>
  </w:style>
  <w:style w:type="paragraph" w:customStyle="1" w:styleId="1iCitationGrid">
    <w:name w:val="1i) Citation (Grid)"/>
    <w:qFormat/>
    <w:rsid w:val="00D54B4D"/>
    <w:pPr>
      <w:numPr>
        <w:numId w:val="19"/>
      </w:numPr>
    </w:pPr>
    <w:rPr>
      <w:rFonts w:ascii="IBM Plex Sans" w:eastAsia="Times New Roman" w:hAnsi="IBM Plex Sans" w:cs="Times New Roman"/>
      <w:color w:val="000000" w:themeColor="text1"/>
      <w:sz w:val="16"/>
      <w:szCs w:val="16"/>
    </w:rPr>
  </w:style>
  <w:style w:type="paragraph" w:customStyle="1" w:styleId="6cFeaturecardbodyGrid">
    <w:name w:val="6c) Feature card: body (Grid)"/>
    <w:rsid w:val="0033366E"/>
    <w:rPr>
      <w:rFonts w:ascii="IBM Plex Sans" w:eastAsiaTheme="minorEastAsia" w:hAnsi="IBM Plex Sans"/>
      <w:color w:val="FFFFFF" w:themeColor="background1"/>
      <w:sz w:val="18"/>
      <w:szCs w:val="18"/>
    </w:rPr>
  </w:style>
  <w:style w:type="paragraph" w:customStyle="1" w:styleId="6dCardsgroup-defaultheadingGrid">
    <w:name w:val="6d) Cards group - default: heading (Grid)"/>
    <w:basedOn w:val="Normal"/>
    <w:rsid w:val="00304323"/>
    <w:pPr>
      <w:spacing w:after="480"/>
    </w:pPr>
    <w:rPr>
      <w:rFonts w:ascii="IBM Plex Sans" w:hAnsi="IBM Plex Sans"/>
      <w:color w:val="000000" w:themeColor="text1"/>
      <w:sz w:val="18"/>
      <w:szCs w:val="18"/>
    </w:rPr>
  </w:style>
  <w:style w:type="paragraph" w:customStyle="1" w:styleId="6dCardsgroup-defaultbodyGrid">
    <w:name w:val="6d) Cards group - default:  body (Grid)"/>
    <w:basedOn w:val="Normal"/>
    <w:rsid w:val="00304323"/>
    <w:rPr>
      <w:rFonts w:ascii="IBM Plex Sans" w:hAnsi="IBM Plex Sans"/>
      <w:color w:val="000000" w:themeColor="text1"/>
      <w:sz w:val="15"/>
      <w:szCs w:val="15"/>
    </w:rPr>
  </w:style>
  <w:style w:type="paragraph" w:customStyle="1" w:styleId="6eCardsgroup-imageeyebrowGrid">
    <w:name w:val="6e) Cards group - image:  eyebrow (Grid)"/>
    <w:rsid w:val="00D00A77"/>
    <w:pPr>
      <w:spacing w:after="120"/>
    </w:pPr>
    <w:rPr>
      <w:rFonts w:ascii="IBM Plex Sans" w:eastAsiaTheme="minorEastAsia" w:hAnsi="IBM Plex Sans"/>
      <w:color w:val="7F7F7F" w:themeColor="text1" w:themeTint="80"/>
      <w:sz w:val="15"/>
      <w:szCs w:val="18"/>
    </w:rPr>
  </w:style>
  <w:style w:type="paragraph" w:customStyle="1" w:styleId="6bPictogramitemCTA">
    <w:name w:val="6b) Pictogram item: CTA"/>
    <w:basedOn w:val="6cFeaturecardbodyGrid"/>
    <w:rsid w:val="00D57C84"/>
    <w:rPr>
      <w:color w:val="0549DA"/>
    </w:rPr>
  </w:style>
  <w:style w:type="paragraph" w:customStyle="1" w:styleId="6bPictogramitemheader">
    <w:name w:val="6b) Pictogram item: header"/>
    <w:rsid w:val="00BF0F91"/>
    <w:rPr>
      <w:rFonts w:ascii="IBM Plex Sans" w:eastAsiaTheme="minorEastAsia" w:hAnsi="IBM Plex Sans"/>
      <w:b/>
      <w:bCs/>
      <w:sz w:val="18"/>
      <w:szCs w:val="18"/>
    </w:rPr>
  </w:style>
  <w:style w:type="paragraph" w:customStyle="1" w:styleId="1MAINSTYLES">
    <w:name w:val="1) MAIN STYLES:"/>
    <w:basedOn w:val="1cH3Grid"/>
    <w:rsid w:val="0033366E"/>
    <w:pPr>
      <w:shd w:val="clear" w:color="auto" w:fill="000000" w:themeFill="text1"/>
      <w:ind w:left="0"/>
    </w:pPr>
    <w:rPr>
      <w:color w:val="FFFFFF" w:themeColor="background1"/>
      <w:sz w:val="40"/>
      <w:szCs w:val="40"/>
    </w:rPr>
  </w:style>
  <w:style w:type="paragraph" w:customStyle="1" w:styleId="2SECONDARYSTYLES">
    <w:name w:val="2) SECONDARY STYLES"/>
    <w:basedOn w:val="1MAINSTYLES"/>
    <w:rsid w:val="0033366E"/>
  </w:style>
  <w:style w:type="paragraph" w:customStyle="1" w:styleId="6COMPONENTSTYLES">
    <w:name w:val="6) COMPONENT STYLES:"/>
    <w:basedOn w:val="1MAINSTYLES"/>
    <w:rsid w:val="0033366E"/>
  </w:style>
  <w:style w:type="paragraph" w:customStyle="1" w:styleId="7Smartpaperlabels">
    <w:name w:val="7) Smartpaper labels"/>
    <w:basedOn w:val="Normal"/>
    <w:rsid w:val="00941ED5"/>
    <w:pPr>
      <w:pBdr>
        <w:top w:val="single" w:sz="8" w:space="4" w:color="EE5396"/>
        <w:left w:val="single" w:sz="8" w:space="4" w:color="EE5396"/>
        <w:bottom w:val="single" w:sz="8" w:space="4" w:color="EE5396"/>
        <w:right w:val="single" w:sz="8" w:space="4" w:color="EE5396"/>
      </w:pBdr>
      <w:shd w:val="clear" w:color="auto" w:fill="EE5396"/>
      <w:tabs>
        <w:tab w:val="left" w:pos="6278"/>
      </w:tabs>
      <w:spacing w:before="360" w:after="60"/>
      <w:ind w:left="2880" w:right="2808"/>
    </w:pPr>
    <w:rPr>
      <w:rFonts w:ascii="IBM Plex Sans" w:eastAsia="Times New Roman" w:hAnsi="IBM Plex Sans" w:cs="Times New Roman"/>
      <w:color w:val="FFFFFF" w:themeColor="background1"/>
      <w:sz w:val="15"/>
      <w:szCs w:val="15"/>
    </w:rPr>
  </w:style>
  <w:style w:type="paragraph" w:customStyle="1" w:styleId="6eCardsgroup-imagebodyGrid">
    <w:name w:val="6e) Cards group - image: body (Grid):"/>
    <w:rsid w:val="003B46A0"/>
    <w:rPr>
      <w:rFonts w:ascii="IBM Plex Sans" w:eastAsiaTheme="minorEastAsia" w:hAnsi="IBM Plex Sans"/>
      <w:color w:val="000000" w:themeColor="text1"/>
      <w:sz w:val="18"/>
      <w:szCs w:val="18"/>
    </w:rPr>
  </w:style>
  <w:style w:type="paragraph" w:customStyle="1" w:styleId="6eCardsgroup-imageCTAheadingGrid">
    <w:name w:val="6e) Cards group - image: CTA heading (Grid):"/>
    <w:rsid w:val="003B46A0"/>
    <w:rPr>
      <w:rFonts w:ascii="IBM Plex Sans" w:eastAsiaTheme="minorEastAsia" w:hAnsi="IBM Plex Sans"/>
      <w:color w:val="FFFFFF" w:themeColor="background1"/>
      <w:sz w:val="18"/>
      <w:szCs w:val="18"/>
    </w:rPr>
  </w:style>
  <w:style w:type="paragraph" w:customStyle="1" w:styleId="7cNAVButtons">
    <w:name w:val="7c) NAV: Buttons"/>
    <w:basedOn w:val="Normal"/>
    <w:rsid w:val="007C122F"/>
    <w:pPr>
      <w:pBdr>
        <w:top w:val="single" w:sz="8" w:space="4" w:color="EE5396"/>
        <w:left w:val="single" w:sz="8" w:space="4" w:color="EE5396"/>
        <w:bottom w:val="single" w:sz="8" w:space="4" w:color="EE5396"/>
        <w:right w:val="single" w:sz="8" w:space="4" w:color="EE5396"/>
      </w:pBdr>
      <w:spacing w:before="120" w:after="120"/>
      <w:ind w:left="2880" w:right="2808"/>
      <w:contextualSpacing/>
    </w:pPr>
    <w:rPr>
      <w:rFonts w:ascii="IBM Plex Sans" w:eastAsia="Times New Roman" w:hAnsi="IBM Plex Sans" w:cs="Times New Roman"/>
      <w:vanish/>
      <w:color w:val="EE5396"/>
      <w:sz w:val="15"/>
      <w:szCs w:val="15"/>
    </w:rPr>
  </w:style>
  <w:style w:type="paragraph" w:customStyle="1" w:styleId="3TOCNextstepsstyles">
    <w:name w:val="3) TOC/Next steps styles"/>
    <w:basedOn w:val="1MAINSTYLES"/>
    <w:rsid w:val="00C200FE"/>
  </w:style>
  <w:style w:type="paragraph" w:customStyle="1" w:styleId="3aSectionTitleGrid">
    <w:name w:val="3a) Section Title (Grid)"/>
    <w:basedOn w:val="Normal"/>
    <w:rsid w:val="00AA426A"/>
    <w:pPr>
      <w:framePr w:hSpace="187" w:wrap="around" w:hAnchor="margin" w:yAlign="top"/>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rFonts w:ascii="IBM Plex Sans" w:eastAsiaTheme="minorHAnsi" w:hAnsi="IBM Plex Sans" w:cs="Helvetica"/>
      <w:color w:val="000000"/>
      <w:sz w:val="26"/>
      <w:szCs w:val="26"/>
    </w:rPr>
  </w:style>
  <w:style w:type="paragraph" w:customStyle="1" w:styleId="2dArrowGrid">
    <w:name w:val="2d) Arrow (Grid)"/>
    <w:rsid w:val="00920C50"/>
    <w:pPr>
      <w:framePr w:hSpace="187" w:wrap="around" w:hAnchor="margin" w:yAlign="top"/>
      <w:jc w:val="right"/>
    </w:pPr>
    <w:rPr>
      <w:rFonts w:ascii="IBM Plex Sans" w:eastAsia="Times New Roman" w:hAnsi="IBM Plex Sans" w:cs="Times New Roman"/>
    </w:rPr>
  </w:style>
  <w:style w:type="paragraph" w:customStyle="1" w:styleId="3bBody-HovertextsectionteaserGrid">
    <w:name w:val="3b) Body-Hover text &amp; section teaser (Grid)"/>
    <w:rsid w:val="00AA426A"/>
    <w:pPr>
      <w:framePr w:hSpace="187" w:wrap="around" w:hAnchor="margin" w:yAlign="top"/>
      <w:outlineLvl w:val="1"/>
    </w:pPr>
    <w:rPr>
      <w:rFonts w:ascii="IBM Plex Sans" w:hAnsi="IBM Plex Sans" w:cs="Helvetica"/>
      <w:sz w:val="18"/>
      <w:szCs w:val="18"/>
    </w:rPr>
  </w:style>
  <w:style w:type="paragraph" w:customStyle="1" w:styleId="3cNextsteptitlebodyboldGrid">
    <w:name w:val="3c) Next step title–body bold (Grid)"/>
    <w:rsid w:val="00920C50"/>
    <w:pPr>
      <w:spacing w:after="240"/>
    </w:pPr>
    <w:rPr>
      <w:rFonts w:ascii="IBM Plex Sans" w:eastAsia="Times New Roman" w:hAnsi="IBM Plex Sans" w:cs="Times New Roman"/>
      <w:b/>
      <w:bCs/>
      <w:sz w:val="18"/>
      <w:szCs w:val="18"/>
    </w:rPr>
  </w:style>
  <w:style w:type="character" w:customStyle="1" w:styleId="2dBluebuttonGrid">
    <w:name w:val="2d) Blue button (Grid)"/>
    <w:uiPriority w:val="1"/>
    <w:qFormat/>
    <w:rsid w:val="00920C50"/>
    <w:rPr>
      <w:rFonts w:ascii="IBM Plex Sans" w:hAnsi="IBM Plex Sans"/>
      <w:b w:val="0"/>
      <w:i w:val="0"/>
      <w:color w:val="FFFFFF" w:themeColor="background1"/>
      <w:sz w:val="18"/>
      <w:bdr w:val="single" w:sz="48" w:space="0" w:color="0549DA"/>
      <w:shd w:val="clear" w:color="auto" w:fill="0549DA"/>
    </w:rPr>
  </w:style>
  <w:style w:type="paragraph" w:styleId="NoSpacing">
    <w:name w:val="No Spacing"/>
    <w:uiPriority w:val="1"/>
    <w:rsid w:val="00920C50"/>
    <w:rPr>
      <w:rFonts w:eastAsiaTheme="minorEastAsia"/>
    </w:rPr>
  </w:style>
  <w:style w:type="paragraph" w:customStyle="1" w:styleId="7bNAVHeader">
    <w:name w:val="7b) NAV: Header"/>
    <w:basedOn w:val="7Smartpaperlabels"/>
    <w:rsid w:val="00941ED5"/>
    <w:rPr>
      <w:vanish/>
    </w:rPr>
  </w:style>
  <w:style w:type="paragraph" w:customStyle="1" w:styleId="6bPictogramitemheaderSimple">
    <w:name w:val="6b) Pictogram item: header (Simple)"/>
    <w:rsid w:val="00A30D3D"/>
    <w:rPr>
      <w:rFonts w:ascii="IBM Plex Sans" w:eastAsiaTheme="minorEastAsia" w:hAnsi="IBM Plex Sans"/>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2855">
      <w:bodyDiv w:val="1"/>
      <w:marLeft w:val="0"/>
      <w:marRight w:val="0"/>
      <w:marTop w:val="0"/>
      <w:marBottom w:val="0"/>
      <w:divBdr>
        <w:top w:val="none" w:sz="0" w:space="0" w:color="auto"/>
        <w:left w:val="none" w:sz="0" w:space="0" w:color="auto"/>
        <w:bottom w:val="none" w:sz="0" w:space="0" w:color="auto"/>
        <w:right w:val="none" w:sz="0" w:space="0" w:color="auto"/>
      </w:divBdr>
    </w:div>
    <w:div w:id="177088058">
      <w:bodyDiv w:val="1"/>
      <w:marLeft w:val="0"/>
      <w:marRight w:val="0"/>
      <w:marTop w:val="0"/>
      <w:marBottom w:val="0"/>
      <w:divBdr>
        <w:top w:val="none" w:sz="0" w:space="0" w:color="auto"/>
        <w:left w:val="none" w:sz="0" w:space="0" w:color="auto"/>
        <w:bottom w:val="none" w:sz="0" w:space="0" w:color="auto"/>
        <w:right w:val="none" w:sz="0" w:space="0" w:color="auto"/>
      </w:divBdr>
    </w:div>
    <w:div w:id="197086602">
      <w:bodyDiv w:val="1"/>
      <w:marLeft w:val="0"/>
      <w:marRight w:val="0"/>
      <w:marTop w:val="0"/>
      <w:marBottom w:val="0"/>
      <w:divBdr>
        <w:top w:val="none" w:sz="0" w:space="0" w:color="auto"/>
        <w:left w:val="none" w:sz="0" w:space="0" w:color="auto"/>
        <w:bottom w:val="none" w:sz="0" w:space="0" w:color="auto"/>
        <w:right w:val="none" w:sz="0" w:space="0" w:color="auto"/>
      </w:divBdr>
      <w:divsChild>
        <w:div w:id="2132163418">
          <w:marLeft w:val="0"/>
          <w:marRight w:val="0"/>
          <w:marTop w:val="0"/>
          <w:marBottom w:val="0"/>
          <w:divBdr>
            <w:top w:val="none" w:sz="0" w:space="0" w:color="auto"/>
            <w:left w:val="none" w:sz="0" w:space="0" w:color="auto"/>
            <w:bottom w:val="none" w:sz="0" w:space="0" w:color="auto"/>
            <w:right w:val="none" w:sz="0" w:space="0" w:color="auto"/>
          </w:divBdr>
        </w:div>
      </w:divsChild>
    </w:div>
    <w:div w:id="281229983">
      <w:bodyDiv w:val="1"/>
      <w:marLeft w:val="0"/>
      <w:marRight w:val="0"/>
      <w:marTop w:val="0"/>
      <w:marBottom w:val="0"/>
      <w:divBdr>
        <w:top w:val="none" w:sz="0" w:space="0" w:color="auto"/>
        <w:left w:val="none" w:sz="0" w:space="0" w:color="auto"/>
        <w:bottom w:val="none" w:sz="0" w:space="0" w:color="auto"/>
        <w:right w:val="none" w:sz="0" w:space="0" w:color="auto"/>
      </w:divBdr>
      <w:divsChild>
        <w:div w:id="611132610">
          <w:marLeft w:val="0"/>
          <w:marRight w:val="0"/>
          <w:marTop w:val="0"/>
          <w:marBottom w:val="0"/>
          <w:divBdr>
            <w:top w:val="none" w:sz="0" w:space="0" w:color="auto"/>
            <w:left w:val="none" w:sz="0" w:space="0" w:color="auto"/>
            <w:bottom w:val="none" w:sz="0" w:space="0" w:color="auto"/>
            <w:right w:val="none" w:sz="0" w:space="0" w:color="auto"/>
          </w:divBdr>
        </w:div>
        <w:div w:id="1161846938">
          <w:marLeft w:val="0"/>
          <w:marRight w:val="0"/>
          <w:marTop w:val="0"/>
          <w:marBottom w:val="0"/>
          <w:divBdr>
            <w:top w:val="none" w:sz="0" w:space="0" w:color="auto"/>
            <w:left w:val="none" w:sz="0" w:space="0" w:color="auto"/>
            <w:bottom w:val="none" w:sz="0" w:space="0" w:color="auto"/>
            <w:right w:val="none" w:sz="0" w:space="0" w:color="auto"/>
          </w:divBdr>
        </w:div>
      </w:divsChild>
    </w:div>
    <w:div w:id="282074863">
      <w:bodyDiv w:val="1"/>
      <w:marLeft w:val="0"/>
      <w:marRight w:val="0"/>
      <w:marTop w:val="0"/>
      <w:marBottom w:val="0"/>
      <w:divBdr>
        <w:top w:val="none" w:sz="0" w:space="0" w:color="auto"/>
        <w:left w:val="none" w:sz="0" w:space="0" w:color="auto"/>
        <w:bottom w:val="none" w:sz="0" w:space="0" w:color="auto"/>
        <w:right w:val="none" w:sz="0" w:space="0" w:color="auto"/>
      </w:divBdr>
    </w:div>
    <w:div w:id="331838781">
      <w:bodyDiv w:val="1"/>
      <w:marLeft w:val="0"/>
      <w:marRight w:val="0"/>
      <w:marTop w:val="0"/>
      <w:marBottom w:val="0"/>
      <w:divBdr>
        <w:top w:val="none" w:sz="0" w:space="0" w:color="auto"/>
        <w:left w:val="none" w:sz="0" w:space="0" w:color="auto"/>
        <w:bottom w:val="none" w:sz="0" w:space="0" w:color="auto"/>
        <w:right w:val="none" w:sz="0" w:space="0" w:color="auto"/>
      </w:divBdr>
    </w:div>
    <w:div w:id="654146443">
      <w:bodyDiv w:val="1"/>
      <w:marLeft w:val="0"/>
      <w:marRight w:val="0"/>
      <w:marTop w:val="0"/>
      <w:marBottom w:val="0"/>
      <w:divBdr>
        <w:top w:val="none" w:sz="0" w:space="0" w:color="auto"/>
        <w:left w:val="none" w:sz="0" w:space="0" w:color="auto"/>
        <w:bottom w:val="none" w:sz="0" w:space="0" w:color="auto"/>
        <w:right w:val="none" w:sz="0" w:space="0" w:color="auto"/>
      </w:divBdr>
    </w:div>
    <w:div w:id="667904345">
      <w:bodyDiv w:val="1"/>
      <w:marLeft w:val="0"/>
      <w:marRight w:val="0"/>
      <w:marTop w:val="0"/>
      <w:marBottom w:val="0"/>
      <w:divBdr>
        <w:top w:val="none" w:sz="0" w:space="0" w:color="auto"/>
        <w:left w:val="none" w:sz="0" w:space="0" w:color="auto"/>
        <w:bottom w:val="none" w:sz="0" w:space="0" w:color="auto"/>
        <w:right w:val="none" w:sz="0" w:space="0" w:color="auto"/>
      </w:divBdr>
    </w:div>
    <w:div w:id="832523249">
      <w:bodyDiv w:val="1"/>
      <w:marLeft w:val="0"/>
      <w:marRight w:val="0"/>
      <w:marTop w:val="0"/>
      <w:marBottom w:val="0"/>
      <w:divBdr>
        <w:top w:val="none" w:sz="0" w:space="0" w:color="auto"/>
        <w:left w:val="none" w:sz="0" w:space="0" w:color="auto"/>
        <w:bottom w:val="none" w:sz="0" w:space="0" w:color="auto"/>
        <w:right w:val="none" w:sz="0" w:space="0" w:color="auto"/>
      </w:divBdr>
    </w:div>
    <w:div w:id="1209030777">
      <w:bodyDiv w:val="1"/>
      <w:marLeft w:val="0"/>
      <w:marRight w:val="0"/>
      <w:marTop w:val="0"/>
      <w:marBottom w:val="0"/>
      <w:divBdr>
        <w:top w:val="none" w:sz="0" w:space="0" w:color="auto"/>
        <w:left w:val="none" w:sz="0" w:space="0" w:color="auto"/>
        <w:bottom w:val="none" w:sz="0" w:space="0" w:color="auto"/>
        <w:right w:val="none" w:sz="0" w:space="0" w:color="auto"/>
      </w:divBdr>
      <w:divsChild>
        <w:div w:id="1988970409">
          <w:marLeft w:val="0"/>
          <w:marRight w:val="0"/>
          <w:marTop w:val="0"/>
          <w:marBottom w:val="0"/>
          <w:divBdr>
            <w:top w:val="none" w:sz="0" w:space="0" w:color="auto"/>
            <w:left w:val="none" w:sz="0" w:space="0" w:color="auto"/>
            <w:bottom w:val="none" w:sz="0" w:space="0" w:color="auto"/>
            <w:right w:val="none" w:sz="0" w:space="0" w:color="auto"/>
          </w:divBdr>
          <w:divsChild>
            <w:div w:id="661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058">
      <w:bodyDiv w:val="1"/>
      <w:marLeft w:val="0"/>
      <w:marRight w:val="0"/>
      <w:marTop w:val="0"/>
      <w:marBottom w:val="0"/>
      <w:divBdr>
        <w:top w:val="none" w:sz="0" w:space="0" w:color="auto"/>
        <w:left w:val="none" w:sz="0" w:space="0" w:color="auto"/>
        <w:bottom w:val="none" w:sz="0" w:space="0" w:color="auto"/>
        <w:right w:val="none" w:sz="0" w:space="0" w:color="auto"/>
      </w:divBdr>
    </w:div>
    <w:div w:id="1314331432">
      <w:bodyDiv w:val="1"/>
      <w:marLeft w:val="0"/>
      <w:marRight w:val="0"/>
      <w:marTop w:val="0"/>
      <w:marBottom w:val="0"/>
      <w:divBdr>
        <w:top w:val="none" w:sz="0" w:space="0" w:color="auto"/>
        <w:left w:val="none" w:sz="0" w:space="0" w:color="auto"/>
        <w:bottom w:val="none" w:sz="0" w:space="0" w:color="auto"/>
        <w:right w:val="none" w:sz="0" w:space="0" w:color="auto"/>
      </w:divBdr>
      <w:divsChild>
        <w:div w:id="360908022">
          <w:marLeft w:val="0"/>
          <w:marRight w:val="0"/>
          <w:marTop w:val="0"/>
          <w:marBottom w:val="0"/>
          <w:divBdr>
            <w:top w:val="none" w:sz="0" w:space="0" w:color="auto"/>
            <w:left w:val="none" w:sz="0" w:space="0" w:color="auto"/>
            <w:bottom w:val="none" w:sz="0" w:space="0" w:color="auto"/>
            <w:right w:val="none" w:sz="0" w:space="0" w:color="auto"/>
          </w:divBdr>
        </w:div>
      </w:divsChild>
    </w:div>
    <w:div w:id="1437094885">
      <w:bodyDiv w:val="1"/>
      <w:marLeft w:val="0"/>
      <w:marRight w:val="0"/>
      <w:marTop w:val="0"/>
      <w:marBottom w:val="0"/>
      <w:divBdr>
        <w:top w:val="none" w:sz="0" w:space="0" w:color="auto"/>
        <w:left w:val="none" w:sz="0" w:space="0" w:color="auto"/>
        <w:bottom w:val="none" w:sz="0" w:space="0" w:color="auto"/>
        <w:right w:val="none" w:sz="0" w:space="0" w:color="auto"/>
      </w:divBdr>
    </w:div>
    <w:div w:id="1556157532">
      <w:bodyDiv w:val="1"/>
      <w:marLeft w:val="0"/>
      <w:marRight w:val="0"/>
      <w:marTop w:val="0"/>
      <w:marBottom w:val="0"/>
      <w:divBdr>
        <w:top w:val="none" w:sz="0" w:space="0" w:color="auto"/>
        <w:left w:val="none" w:sz="0" w:space="0" w:color="auto"/>
        <w:bottom w:val="none" w:sz="0" w:space="0" w:color="auto"/>
        <w:right w:val="none" w:sz="0" w:space="0" w:color="auto"/>
      </w:divBdr>
      <w:divsChild>
        <w:div w:id="1054425198">
          <w:marLeft w:val="0"/>
          <w:marRight w:val="0"/>
          <w:marTop w:val="0"/>
          <w:marBottom w:val="0"/>
          <w:divBdr>
            <w:top w:val="none" w:sz="0" w:space="0" w:color="auto"/>
            <w:left w:val="none" w:sz="0" w:space="0" w:color="auto"/>
            <w:bottom w:val="none" w:sz="0" w:space="0" w:color="auto"/>
            <w:right w:val="none" w:sz="0" w:space="0" w:color="auto"/>
          </w:divBdr>
        </w:div>
      </w:divsChild>
    </w:div>
    <w:div w:id="1890995273">
      <w:bodyDiv w:val="1"/>
      <w:marLeft w:val="0"/>
      <w:marRight w:val="0"/>
      <w:marTop w:val="0"/>
      <w:marBottom w:val="0"/>
      <w:divBdr>
        <w:top w:val="none" w:sz="0" w:space="0" w:color="auto"/>
        <w:left w:val="none" w:sz="0" w:space="0" w:color="auto"/>
        <w:bottom w:val="none" w:sz="0" w:space="0" w:color="auto"/>
        <w:right w:val="none" w:sz="0" w:space="0" w:color="auto"/>
      </w:divBdr>
    </w:div>
    <w:div w:id="1992981402">
      <w:bodyDiv w:val="1"/>
      <w:marLeft w:val="0"/>
      <w:marRight w:val="0"/>
      <w:marTop w:val="0"/>
      <w:marBottom w:val="0"/>
      <w:divBdr>
        <w:top w:val="none" w:sz="0" w:space="0" w:color="auto"/>
        <w:left w:val="none" w:sz="0" w:space="0" w:color="auto"/>
        <w:bottom w:val="none" w:sz="0" w:space="0" w:color="auto"/>
        <w:right w:val="none" w:sz="0" w:space="0" w:color="auto"/>
      </w:divBdr>
    </w:div>
    <w:div w:id="19986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ibm.box.com/s/hq0rfic4ila3hu87zwk8ueqfojqpj08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placeholder.com" TargetMode="External"/><Relationship Id="rId18" Type="http://schemas.openxmlformats.org/officeDocument/2006/relationships/hyperlink" Target="https://ibm.com" TargetMode="External"/><Relationship Id="rId26" Type="http://schemas.openxmlformats.org/officeDocument/2006/relationships/hyperlink" Target="https://ibm.com" TargetMode="External"/><Relationship Id="rId3" Type="http://schemas.openxmlformats.org/officeDocument/2006/relationships/styles" Target="styles.xml"/><Relationship Id="rId21" Type="http://schemas.openxmlformats.org/officeDocument/2006/relationships/hyperlink" Target="https://placeholder.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ceholder.com" TargetMode="External"/><Relationship Id="rId25" Type="http://schemas.openxmlformats.org/officeDocument/2006/relationships/hyperlink" Target="https://placeholder.co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ibm.com" TargetMode="External"/><Relationship Id="rId29" Type="http://schemas.openxmlformats.org/officeDocument/2006/relationships/hyperlink" Target="https://placehold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ibm.com" TargetMode="External"/><Relationship Id="rId32" Type="http://schemas.openxmlformats.org/officeDocument/2006/relationships/hyperlink" Target="https://ibm.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placeholder.com" TargetMode="External"/><Relationship Id="rId28" Type="http://schemas.openxmlformats.org/officeDocument/2006/relationships/hyperlink" Target="https://ibm.com"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placeholder.com" TargetMode="External"/><Relationship Id="rId31" Type="http://schemas.openxmlformats.org/officeDocument/2006/relationships/hyperlink" Target="https://placeholder.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bm.com" TargetMode="External"/><Relationship Id="rId22" Type="http://schemas.openxmlformats.org/officeDocument/2006/relationships/hyperlink" Target="https://ibm.com" TargetMode="External"/><Relationship Id="rId27" Type="http://schemas.openxmlformats.org/officeDocument/2006/relationships/hyperlink" Target="https://placeholder.com" TargetMode="External"/><Relationship Id="rId30" Type="http://schemas.openxmlformats.org/officeDocument/2006/relationships/hyperlink" Target="https://ibm.com" TargetMode="External"/><Relationship Id="rId35" Type="http://schemas.microsoft.com/office/2011/relationships/people" Target="people.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bronsink/Desktop/GBS%20smart%20paper%20mockup3.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FFA0C-4F32-EF4D-B570-C757850E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GBS smart paper mockup3.0.dotm</Template>
  <TotalTime>35</TotalTime>
  <Pages>33</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Soberanis</dc:creator>
  <cp:keywords/>
  <dc:description/>
  <cp:lastModifiedBy>Stephany Cardet</cp:lastModifiedBy>
  <cp:revision>15</cp:revision>
  <cp:lastPrinted>2020-09-29T15:25:00Z</cp:lastPrinted>
  <dcterms:created xsi:type="dcterms:W3CDTF">2020-10-16T12:38:00Z</dcterms:created>
  <dcterms:modified xsi:type="dcterms:W3CDTF">2021-06-04T00:56:00Z</dcterms:modified>
</cp:coreProperties>
</file>